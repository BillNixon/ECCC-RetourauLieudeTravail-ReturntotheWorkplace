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424FD8" w14:textId="63B2E2D4" w:rsidR="005C6D45" w:rsidRDefault="005A6C6A">
      <w:pPr>
        <w:pStyle w:val="Title"/>
        <w:rPr>
          <w:sz w:val="72"/>
          <w:szCs w:val="72"/>
        </w:rPr>
      </w:pPr>
      <w:r>
        <w:rPr>
          <w:sz w:val="72"/>
          <w:szCs w:val="72"/>
        </w:rPr>
        <w:t>R</w:t>
      </w:r>
      <w:r w:rsidR="00304F9D" w:rsidRPr="00304F9D">
        <w:rPr>
          <w:sz w:val="72"/>
          <w:szCs w:val="72"/>
        </w:rPr>
        <w:t>eturn to the Workplace</w:t>
      </w:r>
    </w:p>
    <w:p w14:paraId="57FDE430" w14:textId="77777777" w:rsidR="005C6D45" w:rsidRDefault="00775648">
      <w:pPr>
        <w:pStyle w:val="Subtitle"/>
      </w:pPr>
      <w:bookmarkStart w:id="0" w:name="_Hlk487785372"/>
      <w:bookmarkEnd w:id="0"/>
      <w:r>
        <w:t>User Manual</w:t>
      </w:r>
    </w:p>
    <w:p w14:paraId="11BB554B" w14:textId="23C82478" w:rsidR="00885C6A" w:rsidRDefault="00304F9D" w:rsidP="00FE5931">
      <w:r w:rsidRPr="00304F9D">
        <w:t>Environment and Climate Change Canada</w:t>
      </w:r>
      <w:r>
        <w:t xml:space="preserve"> </w:t>
      </w:r>
      <w:r w:rsidR="00FE5931">
        <w:t xml:space="preserve">is committed to ensuring that the health and safety of every employee is protected while they are at work. </w:t>
      </w:r>
      <w:r w:rsidR="00157A58">
        <w:t>T</w:t>
      </w:r>
      <w:r w:rsidR="00FE5931">
        <w:t xml:space="preserve">his app was developed </w:t>
      </w:r>
      <w:r w:rsidR="00157A58">
        <w:t xml:space="preserve">in response to the COVID-19 pandemic </w:t>
      </w:r>
      <w:r w:rsidR="00FE5931">
        <w:t xml:space="preserve">to support a safe, organized and gradual return to </w:t>
      </w:r>
      <w:r>
        <w:t xml:space="preserve">ECCC </w:t>
      </w:r>
      <w:r w:rsidR="00FE5931">
        <w:t xml:space="preserve">workplaces. The app allows employees to request access to </w:t>
      </w:r>
      <w:r>
        <w:t>ECCC</w:t>
      </w:r>
      <w:r w:rsidR="00FE5931">
        <w:t xml:space="preserve"> workplace sites and managers to monitor, review and approve employee requests.</w:t>
      </w:r>
    </w:p>
    <w:p w14:paraId="076CB1CB" w14:textId="77777777" w:rsidR="00F83868" w:rsidRDefault="00F83868" w:rsidP="00FE5931"/>
    <w:sdt>
      <w:sdtPr>
        <w:rPr>
          <w:rFonts w:asciiTheme="minorHAnsi" w:eastAsiaTheme="minorHAnsi" w:hAnsiTheme="minorHAnsi" w:cstheme="minorBidi"/>
          <w:color w:val="auto"/>
          <w:sz w:val="22"/>
          <w:szCs w:val="22"/>
        </w:rPr>
        <w:id w:val="2079388765"/>
        <w:docPartObj>
          <w:docPartGallery w:val="Table of Contents"/>
          <w:docPartUnique/>
        </w:docPartObj>
      </w:sdtPr>
      <w:sdtEndPr>
        <w:rPr>
          <w:b/>
          <w:bCs/>
          <w:noProof/>
        </w:rPr>
      </w:sdtEndPr>
      <w:sdtContent>
        <w:p w14:paraId="65CBD643" w14:textId="1C6085C3" w:rsidR="0036380E" w:rsidRDefault="0036380E" w:rsidP="00F83868">
          <w:pPr>
            <w:pStyle w:val="TOCHeading"/>
            <w:spacing w:before="0"/>
          </w:pPr>
          <w:r>
            <w:t>Contents</w:t>
          </w:r>
        </w:p>
        <w:p w14:paraId="2C4FE668" w14:textId="137BAF35" w:rsidR="00372290" w:rsidRDefault="0036380E">
          <w:pPr>
            <w:pStyle w:val="TOC1"/>
            <w:rPr>
              <w:rFonts w:eastAsiaTheme="minorEastAsia"/>
              <w:lang w:val="en-CA" w:eastAsia="en-CA"/>
            </w:rPr>
          </w:pPr>
          <w:r>
            <w:fldChar w:fldCharType="begin"/>
          </w:r>
          <w:r>
            <w:instrText xml:space="preserve"> TOC \o "1-3" \h \z \u </w:instrText>
          </w:r>
          <w:r>
            <w:fldChar w:fldCharType="separate"/>
          </w:r>
          <w:hyperlink w:anchor="_Toc56150566" w:history="1">
            <w:r w:rsidR="00372290" w:rsidRPr="00B644D5">
              <w:rPr>
                <w:rStyle w:val="Hyperlink"/>
              </w:rPr>
              <w:t>Accessing the app</w:t>
            </w:r>
            <w:r w:rsidR="00372290">
              <w:rPr>
                <w:webHidden/>
              </w:rPr>
              <w:tab/>
            </w:r>
            <w:r w:rsidR="00372290">
              <w:rPr>
                <w:webHidden/>
              </w:rPr>
              <w:fldChar w:fldCharType="begin"/>
            </w:r>
            <w:r w:rsidR="00372290">
              <w:rPr>
                <w:webHidden/>
              </w:rPr>
              <w:instrText xml:space="preserve"> PAGEREF _Toc56150566 \h </w:instrText>
            </w:r>
            <w:r w:rsidR="00372290">
              <w:rPr>
                <w:webHidden/>
              </w:rPr>
            </w:r>
            <w:r w:rsidR="00372290">
              <w:rPr>
                <w:webHidden/>
              </w:rPr>
              <w:fldChar w:fldCharType="separate"/>
            </w:r>
            <w:r w:rsidR="00372290">
              <w:rPr>
                <w:webHidden/>
              </w:rPr>
              <w:t>3</w:t>
            </w:r>
            <w:r w:rsidR="00372290">
              <w:rPr>
                <w:webHidden/>
              </w:rPr>
              <w:fldChar w:fldCharType="end"/>
            </w:r>
          </w:hyperlink>
        </w:p>
        <w:p w14:paraId="1046FA67" w14:textId="6C8FF3AD" w:rsidR="00372290" w:rsidRDefault="00E32366">
          <w:pPr>
            <w:pStyle w:val="TOC2"/>
            <w:rPr>
              <w:rFonts w:eastAsiaTheme="minorEastAsia"/>
              <w:noProof/>
              <w:lang w:val="en-CA" w:eastAsia="en-CA"/>
            </w:rPr>
          </w:pPr>
          <w:hyperlink w:anchor="_Toc56150567" w:history="1">
            <w:r w:rsidR="00372290" w:rsidRPr="00B644D5">
              <w:rPr>
                <w:rStyle w:val="Hyperlink"/>
                <w:rFonts w:ascii="Symbol" w:hAnsi="Symbol"/>
                <w:bCs/>
                <w:noProof/>
              </w:rPr>
              <w:t></w:t>
            </w:r>
            <w:r w:rsidR="00372290">
              <w:rPr>
                <w:rFonts w:eastAsiaTheme="minorEastAsia"/>
                <w:noProof/>
                <w:lang w:val="en-CA" w:eastAsia="en-CA"/>
              </w:rPr>
              <w:tab/>
            </w:r>
            <w:r w:rsidR="00372290" w:rsidRPr="00B644D5">
              <w:rPr>
                <w:rStyle w:val="Hyperlink"/>
                <w:b/>
                <w:bCs/>
                <w:noProof/>
              </w:rPr>
              <w:t>Desktop, laptop or tablet access</w:t>
            </w:r>
            <w:r w:rsidR="00372290">
              <w:rPr>
                <w:noProof/>
                <w:webHidden/>
              </w:rPr>
              <w:tab/>
            </w:r>
            <w:r w:rsidR="00372290">
              <w:rPr>
                <w:noProof/>
                <w:webHidden/>
              </w:rPr>
              <w:fldChar w:fldCharType="begin"/>
            </w:r>
            <w:r w:rsidR="00372290">
              <w:rPr>
                <w:noProof/>
                <w:webHidden/>
              </w:rPr>
              <w:instrText xml:space="preserve"> PAGEREF _Toc56150567 \h </w:instrText>
            </w:r>
            <w:r w:rsidR="00372290">
              <w:rPr>
                <w:noProof/>
                <w:webHidden/>
              </w:rPr>
            </w:r>
            <w:r w:rsidR="00372290">
              <w:rPr>
                <w:noProof/>
                <w:webHidden/>
              </w:rPr>
              <w:fldChar w:fldCharType="separate"/>
            </w:r>
            <w:r w:rsidR="00372290">
              <w:rPr>
                <w:noProof/>
                <w:webHidden/>
              </w:rPr>
              <w:t>4</w:t>
            </w:r>
            <w:r w:rsidR="00372290">
              <w:rPr>
                <w:noProof/>
                <w:webHidden/>
              </w:rPr>
              <w:fldChar w:fldCharType="end"/>
            </w:r>
          </w:hyperlink>
        </w:p>
        <w:p w14:paraId="0E00F3FF" w14:textId="07674357" w:rsidR="00372290" w:rsidRDefault="00E32366">
          <w:pPr>
            <w:pStyle w:val="TOC2"/>
            <w:rPr>
              <w:rFonts w:eastAsiaTheme="minorEastAsia"/>
              <w:noProof/>
              <w:lang w:val="en-CA" w:eastAsia="en-CA"/>
            </w:rPr>
          </w:pPr>
          <w:hyperlink w:anchor="_Toc56150568" w:history="1">
            <w:r w:rsidR="00372290" w:rsidRPr="00B644D5">
              <w:rPr>
                <w:rStyle w:val="Hyperlink"/>
                <w:rFonts w:ascii="Symbol" w:hAnsi="Symbol"/>
                <w:noProof/>
                <w:lang w:val="en-CA"/>
              </w:rPr>
              <w:t></w:t>
            </w:r>
            <w:r w:rsidR="00372290">
              <w:rPr>
                <w:rFonts w:eastAsiaTheme="minorEastAsia"/>
                <w:noProof/>
                <w:lang w:val="en-CA" w:eastAsia="en-CA"/>
              </w:rPr>
              <w:tab/>
            </w:r>
            <w:r w:rsidR="00372290" w:rsidRPr="00B644D5">
              <w:rPr>
                <w:rStyle w:val="Hyperlink"/>
                <w:b/>
                <w:noProof/>
                <w:lang w:val="fr-CA"/>
              </w:rPr>
              <w:t xml:space="preserve">Mobile </w:t>
            </w:r>
            <w:r w:rsidR="00372290" w:rsidRPr="00B644D5">
              <w:rPr>
                <w:rStyle w:val="Hyperlink"/>
                <w:b/>
                <w:noProof/>
                <w:lang w:val="en-CA"/>
              </w:rPr>
              <w:t>device access</w:t>
            </w:r>
            <w:r w:rsidR="00372290">
              <w:rPr>
                <w:noProof/>
                <w:webHidden/>
              </w:rPr>
              <w:tab/>
            </w:r>
            <w:r w:rsidR="00372290">
              <w:rPr>
                <w:noProof/>
                <w:webHidden/>
              </w:rPr>
              <w:fldChar w:fldCharType="begin"/>
            </w:r>
            <w:r w:rsidR="00372290">
              <w:rPr>
                <w:noProof/>
                <w:webHidden/>
              </w:rPr>
              <w:instrText xml:space="preserve"> PAGEREF _Toc56150568 \h </w:instrText>
            </w:r>
            <w:r w:rsidR="00372290">
              <w:rPr>
                <w:noProof/>
                <w:webHidden/>
              </w:rPr>
            </w:r>
            <w:r w:rsidR="00372290">
              <w:rPr>
                <w:noProof/>
                <w:webHidden/>
              </w:rPr>
              <w:fldChar w:fldCharType="separate"/>
            </w:r>
            <w:r w:rsidR="00372290">
              <w:rPr>
                <w:noProof/>
                <w:webHidden/>
              </w:rPr>
              <w:t>4</w:t>
            </w:r>
            <w:r w:rsidR="00372290">
              <w:rPr>
                <w:noProof/>
                <w:webHidden/>
              </w:rPr>
              <w:fldChar w:fldCharType="end"/>
            </w:r>
          </w:hyperlink>
        </w:p>
        <w:p w14:paraId="559D486A" w14:textId="255BA43C" w:rsidR="00372290" w:rsidRDefault="00E32366">
          <w:pPr>
            <w:pStyle w:val="TOC1"/>
            <w:rPr>
              <w:rFonts w:eastAsiaTheme="minorEastAsia"/>
              <w:lang w:val="en-CA" w:eastAsia="en-CA"/>
            </w:rPr>
          </w:pPr>
          <w:hyperlink w:anchor="_Toc56150569" w:history="1">
            <w:r w:rsidR="00372290" w:rsidRPr="00B644D5">
              <w:rPr>
                <w:rStyle w:val="Hyperlink"/>
              </w:rPr>
              <w:t>Submitting a request to work onsite</w:t>
            </w:r>
            <w:r w:rsidR="00372290">
              <w:rPr>
                <w:webHidden/>
              </w:rPr>
              <w:tab/>
            </w:r>
            <w:r w:rsidR="00372290">
              <w:rPr>
                <w:webHidden/>
              </w:rPr>
              <w:fldChar w:fldCharType="begin"/>
            </w:r>
            <w:r w:rsidR="00372290">
              <w:rPr>
                <w:webHidden/>
              </w:rPr>
              <w:instrText xml:space="preserve"> PAGEREF _Toc56150569 \h </w:instrText>
            </w:r>
            <w:r w:rsidR="00372290">
              <w:rPr>
                <w:webHidden/>
              </w:rPr>
            </w:r>
            <w:r w:rsidR="00372290">
              <w:rPr>
                <w:webHidden/>
              </w:rPr>
              <w:fldChar w:fldCharType="separate"/>
            </w:r>
            <w:r w:rsidR="00372290">
              <w:rPr>
                <w:webHidden/>
              </w:rPr>
              <w:t>6</w:t>
            </w:r>
            <w:r w:rsidR="00372290">
              <w:rPr>
                <w:webHidden/>
              </w:rPr>
              <w:fldChar w:fldCharType="end"/>
            </w:r>
          </w:hyperlink>
        </w:p>
        <w:p w14:paraId="0DEFEEFD" w14:textId="697C6491" w:rsidR="00372290" w:rsidRDefault="00E32366">
          <w:pPr>
            <w:pStyle w:val="TOC2"/>
            <w:rPr>
              <w:rFonts w:eastAsiaTheme="minorEastAsia"/>
              <w:noProof/>
              <w:lang w:val="en-CA" w:eastAsia="en-CA"/>
            </w:rPr>
          </w:pPr>
          <w:hyperlink w:anchor="_Toc56150570"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Submit a request</w:t>
            </w:r>
            <w:r w:rsidR="00372290">
              <w:rPr>
                <w:noProof/>
                <w:webHidden/>
              </w:rPr>
              <w:tab/>
            </w:r>
            <w:r w:rsidR="00372290">
              <w:rPr>
                <w:noProof/>
                <w:webHidden/>
              </w:rPr>
              <w:fldChar w:fldCharType="begin"/>
            </w:r>
            <w:r w:rsidR="00372290">
              <w:rPr>
                <w:noProof/>
                <w:webHidden/>
              </w:rPr>
              <w:instrText xml:space="preserve"> PAGEREF _Toc56150570 \h </w:instrText>
            </w:r>
            <w:r w:rsidR="00372290">
              <w:rPr>
                <w:noProof/>
                <w:webHidden/>
              </w:rPr>
            </w:r>
            <w:r w:rsidR="00372290">
              <w:rPr>
                <w:noProof/>
                <w:webHidden/>
              </w:rPr>
              <w:fldChar w:fldCharType="separate"/>
            </w:r>
            <w:r w:rsidR="00372290">
              <w:rPr>
                <w:noProof/>
                <w:webHidden/>
              </w:rPr>
              <w:t>6</w:t>
            </w:r>
            <w:r w:rsidR="00372290">
              <w:rPr>
                <w:noProof/>
                <w:webHidden/>
              </w:rPr>
              <w:fldChar w:fldCharType="end"/>
            </w:r>
          </w:hyperlink>
        </w:p>
        <w:p w14:paraId="48B029A4" w14:textId="1083EA73" w:rsidR="00372290" w:rsidRDefault="00E32366">
          <w:pPr>
            <w:pStyle w:val="TOC3"/>
            <w:rPr>
              <w:rFonts w:eastAsiaTheme="minorEastAsia"/>
              <w:noProof/>
              <w:lang w:val="en-CA" w:eastAsia="en-CA"/>
            </w:rPr>
          </w:pPr>
          <w:hyperlink w:anchor="_Toc56150571"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1 – Fill in your request details</w:t>
            </w:r>
            <w:r w:rsidR="00372290">
              <w:rPr>
                <w:noProof/>
                <w:webHidden/>
              </w:rPr>
              <w:tab/>
            </w:r>
            <w:r w:rsidR="00372290">
              <w:rPr>
                <w:noProof/>
                <w:webHidden/>
              </w:rPr>
              <w:fldChar w:fldCharType="begin"/>
            </w:r>
            <w:r w:rsidR="00372290">
              <w:rPr>
                <w:noProof/>
                <w:webHidden/>
              </w:rPr>
              <w:instrText xml:space="preserve"> PAGEREF _Toc56150571 \h </w:instrText>
            </w:r>
            <w:r w:rsidR="00372290">
              <w:rPr>
                <w:noProof/>
                <w:webHidden/>
              </w:rPr>
            </w:r>
            <w:r w:rsidR="00372290">
              <w:rPr>
                <w:noProof/>
                <w:webHidden/>
              </w:rPr>
              <w:fldChar w:fldCharType="separate"/>
            </w:r>
            <w:r w:rsidR="00372290">
              <w:rPr>
                <w:noProof/>
                <w:webHidden/>
              </w:rPr>
              <w:t>8</w:t>
            </w:r>
            <w:r w:rsidR="00372290">
              <w:rPr>
                <w:noProof/>
                <w:webHidden/>
              </w:rPr>
              <w:fldChar w:fldCharType="end"/>
            </w:r>
          </w:hyperlink>
        </w:p>
        <w:p w14:paraId="3BF1B622" w14:textId="2E0A2AD3" w:rsidR="00372290" w:rsidRDefault="00E32366">
          <w:pPr>
            <w:pStyle w:val="TOC3"/>
            <w:rPr>
              <w:rFonts w:eastAsiaTheme="minorEastAsia"/>
              <w:noProof/>
              <w:lang w:val="en-CA" w:eastAsia="en-CA"/>
            </w:rPr>
          </w:pPr>
          <w:hyperlink w:anchor="_Toc56150573"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Add visitors to your request</w:t>
            </w:r>
            <w:r w:rsidR="00372290">
              <w:rPr>
                <w:noProof/>
                <w:webHidden/>
              </w:rPr>
              <w:tab/>
            </w:r>
            <w:r w:rsidR="00372290">
              <w:rPr>
                <w:noProof/>
                <w:webHidden/>
              </w:rPr>
              <w:fldChar w:fldCharType="begin"/>
            </w:r>
            <w:r w:rsidR="00372290">
              <w:rPr>
                <w:noProof/>
                <w:webHidden/>
              </w:rPr>
              <w:instrText xml:space="preserve"> PAGEREF _Toc56150573 \h </w:instrText>
            </w:r>
            <w:r w:rsidR="00372290">
              <w:rPr>
                <w:noProof/>
                <w:webHidden/>
              </w:rPr>
            </w:r>
            <w:r w:rsidR="00372290">
              <w:rPr>
                <w:noProof/>
                <w:webHidden/>
              </w:rPr>
              <w:fldChar w:fldCharType="separate"/>
            </w:r>
            <w:r w:rsidR="00372290">
              <w:rPr>
                <w:noProof/>
                <w:webHidden/>
              </w:rPr>
              <w:t>8</w:t>
            </w:r>
            <w:r w:rsidR="00372290">
              <w:rPr>
                <w:noProof/>
                <w:webHidden/>
              </w:rPr>
              <w:fldChar w:fldCharType="end"/>
            </w:r>
          </w:hyperlink>
        </w:p>
        <w:p w14:paraId="42E500C1" w14:textId="4B253C58" w:rsidR="00372290" w:rsidRDefault="00E32366">
          <w:pPr>
            <w:pStyle w:val="TOC3"/>
            <w:rPr>
              <w:rFonts w:eastAsiaTheme="minorEastAsia"/>
              <w:noProof/>
              <w:lang w:val="en-CA" w:eastAsia="en-CA"/>
            </w:rPr>
          </w:pPr>
          <w:hyperlink w:anchor="_Toc56150574"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2 – Select a date</w:t>
            </w:r>
            <w:r w:rsidR="00372290">
              <w:rPr>
                <w:noProof/>
                <w:webHidden/>
              </w:rPr>
              <w:tab/>
            </w:r>
            <w:r w:rsidR="00372290">
              <w:rPr>
                <w:noProof/>
                <w:webHidden/>
              </w:rPr>
              <w:fldChar w:fldCharType="begin"/>
            </w:r>
            <w:r w:rsidR="00372290">
              <w:rPr>
                <w:noProof/>
                <w:webHidden/>
              </w:rPr>
              <w:instrText xml:space="preserve"> PAGEREF _Toc56150574 \h </w:instrText>
            </w:r>
            <w:r w:rsidR="00372290">
              <w:rPr>
                <w:noProof/>
                <w:webHidden/>
              </w:rPr>
            </w:r>
            <w:r w:rsidR="00372290">
              <w:rPr>
                <w:noProof/>
                <w:webHidden/>
              </w:rPr>
              <w:fldChar w:fldCharType="separate"/>
            </w:r>
            <w:r w:rsidR="00372290">
              <w:rPr>
                <w:noProof/>
                <w:webHidden/>
              </w:rPr>
              <w:t>11</w:t>
            </w:r>
            <w:r w:rsidR="00372290">
              <w:rPr>
                <w:noProof/>
                <w:webHidden/>
              </w:rPr>
              <w:fldChar w:fldCharType="end"/>
            </w:r>
          </w:hyperlink>
        </w:p>
        <w:p w14:paraId="665AD41D" w14:textId="595C72A1" w:rsidR="00372290" w:rsidRDefault="00E32366">
          <w:pPr>
            <w:pStyle w:val="TOC3"/>
            <w:rPr>
              <w:rFonts w:eastAsiaTheme="minorEastAsia"/>
              <w:noProof/>
              <w:lang w:val="en-CA" w:eastAsia="en-CA"/>
            </w:rPr>
          </w:pPr>
          <w:hyperlink w:anchor="_Toc56150575"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3 – Select a timeslot</w:t>
            </w:r>
            <w:r w:rsidR="00372290">
              <w:rPr>
                <w:noProof/>
                <w:webHidden/>
              </w:rPr>
              <w:tab/>
            </w:r>
            <w:r w:rsidR="00372290">
              <w:rPr>
                <w:noProof/>
                <w:webHidden/>
              </w:rPr>
              <w:fldChar w:fldCharType="begin"/>
            </w:r>
            <w:r w:rsidR="00372290">
              <w:rPr>
                <w:noProof/>
                <w:webHidden/>
              </w:rPr>
              <w:instrText xml:space="preserve"> PAGEREF _Toc56150575 \h </w:instrText>
            </w:r>
            <w:r w:rsidR="00372290">
              <w:rPr>
                <w:noProof/>
                <w:webHidden/>
              </w:rPr>
            </w:r>
            <w:r w:rsidR="00372290">
              <w:rPr>
                <w:noProof/>
                <w:webHidden/>
              </w:rPr>
              <w:fldChar w:fldCharType="separate"/>
            </w:r>
            <w:r w:rsidR="00372290">
              <w:rPr>
                <w:noProof/>
                <w:webHidden/>
              </w:rPr>
              <w:t>11</w:t>
            </w:r>
            <w:r w:rsidR="00372290">
              <w:rPr>
                <w:noProof/>
                <w:webHidden/>
              </w:rPr>
              <w:fldChar w:fldCharType="end"/>
            </w:r>
          </w:hyperlink>
        </w:p>
        <w:p w14:paraId="45883ADF" w14:textId="2F7038A5" w:rsidR="00372290" w:rsidRDefault="00E32366">
          <w:pPr>
            <w:pStyle w:val="TOC3"/>
            <w:rPr>
              <w:rFonts w:eastAsiaTheme="minorEastAsia"/>
              <w:noProof/>
              <w:lang w:val="en-CA" w:eastAsia="en-CA"/>
            </w:rPr>
          </w:pPr>
          <w:hyperlink w:anchor="_Toc56150576"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4 – Select your manager</w:t>
            </w:r>
            <w:r w:rsidR="00372290">
              <w:rPr>
                <w:noProof/>
                <w:webHidden/>
              </w:rPr>
              <w:tab/>
            </w:r>
            <w:r w:rsidR="00372290">
              <w:rPr>
                <w:noProof/>
                <w:webHidden/>
              </w:rPr>
              <w:fldChar w:fldCharType="begin"/>
            </w:r>
            <w:r w:rsidR="00372290">
              <w:rPr>
                <w:noProof/>
                <w:webHidden/>
              </w:rPr>
              <w:instrText xml:space="preserve"> PAGEREF _Toc56150576 \h </w:instrText>
            </w:r>
            <w:r w:rsidR="00372290">
              <w:rPr>
                <w:noProof/>
                <w:webHidden/>
              </w:rPr>
            </w:r>
            <w:r w:rsidR="00372290">
              <w:rPr>
                <w:noProof/>
                <w:webHidden/>
              </w:rPr>
              <w:fldChar w:fldCharType="separate"/>
            </w:r>
            <w:r w:rsidR="00372290">
              <w:rPr>
                <w:noProof/>
                <w:webHidden/>
              </w:rPr>
              <w:t>13</w:t>
            </w:r>
            <w:r w:rsidR="00372290">
              <w:rPr>
                <w:noProof/>
                <w:webHidden/>
              </w:rPr>
              <w:fldChar w:fldCharType="end"/>
            </w:r>
          </w:hyperlink>
        </w:p>
        <w:p w14:paraId="16474ACA" w14:textId="7680E033" w:rsidR="00372290" w:rsidRDefault="00E32366">
          <w:pPr>
            <w:pStyle w:val="TOC3"/>
            <w:rPr>
              <w:rFonts w:eastAsiaTheme="minorEastAsia"/>
              <w:noProof/>
              <w:lang w:val="en-CA" w:eastAsia="en-CA"/>
            </w:rPr>
          </w:pPr>
          <w:hyperlink w:anchor="_Toc56150577" w:history="1">
            <w:r w:rsidR="00372290" w:rsidRPr="00B644D5">
              <w:rPr>
                <w:rStyle w:val="Hyperlink"/>
                <w:rFonts w:ascii="Symbol" w:hAnsi="Symbol"/>
                <w:bCs/>
                <w:noProof/>
              </w:rPr>
              <w:t></w:t>
            </w:r>
            <w:r w:rsidR="00372290">
              <w:rPr>
                <w:rFonts w:eastAsiaTheme="minorEastAsia"/>
                <w:noProof/>
                <w:lang w:val="en-CA" w:eastAsia="en-CA"/>
              </w:rPr>
              <w:tab/>
            </w:r>
            <w:r w:rsidR="00372290" w:rsidRPr="00B644D5">
              <w:rPr>
                <w:rStyle w:val="Hyperlink"/>
                <w:b/>
                <w:bCs/>
                <w:noProof/>
              </w:rPr>
              <w:t>Step 5 – Employee attestation</w:t>
            </w:r>
            <w:r w:rsidR="00372290">
              <w:rPr>
                <w:noProof/>
                <w:webHidden/>
              </w:rPr>
              <w:tab/>
            </w:r>
            <w:r w:rsidR="00372290">
              <w:rPr>
                <w:noProof/>
                <w:webHidden/>
              </w:rPr>
              <w:fldChar w:fldCharType="begin"/>
            </w:r>
            <w:r w:rsidR="00372290">
              <w:rPr>
                <w:noProof/>
                <w:webHidden/>
              </w:rPr>
              <w:instrText xml:space="preserve"> PAGEREF _Toc56150577 \h </w:instrText>
            </w:r>
            <w:r w:rsidR="00372290">
              <w:rPr>
                <w:noProof/>
                <w:webHidden/>
              </w:rPr>
            </w:r>
            <w:r w:rsidR="00372290">
              <w:rPr>
                <w:noProof/>
                <w:webHidden/>
              </w:rPr>
              <w:fldChar w:fldCharType="separate"/>
            </w:r>
            <w:r w:rsidR="00372290">
              <w:rPr>
                <w:noProof/>
                <w:webHidden/>
              </w:rPr>
              <w:t>13</w:t>
            </w:r>
            <w:r w:rsidR="00372290">
              <w:rPr>
                <w:noProof/>
                <w:webHidden/>
              </w:rPr>
              <w:fldChar w:fldCharType="end"/>
            </w:r>
          </w:hyperlink>
        </w:p>
        <w:p w14:paraId="480CEFB0" w14:textId="173009D5" w:rsidR="00372290" w:rsidRDefault="00E32366">
          <w:pPr>
            <w:pStyle w:val="TOC2"/>
            <w:rPr>
              <w:rFonts w:eastAsiaTheme="minorEastAsia"/>
              <w:noProof/>
              <w:lang w:val="en-CA" w:eastAsia="en-CA"/>
            </w:rPr>
          </w:pPr>
          <w:hyperlink w:anchor="_Toc56150578"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Verify the status of your request</w:t>
            </w:r>
            <w:r w:rsidR="00372290">
              <w:rPr>
                <w:noProof/>
                <w:webHidden/>
              </w:rPr>
              <w:tab/>
            </w:r>
            <w:r w:rsidR="00372290">
              <w:rPr>
                <w:noProof/>
                <w:webHidden/>
              </w:rPr>
              <w:fldChar w:fldCharType="begin"/>
            </w:r>
            <w:r w:rsidR="00372290">
              <w:rPr>
                <w:noProof/>
                <w:webHidden/>
              </w:rPr>
              <w:instrText xml:space="preserve"> PAGEREF _Toc56150578 \h </w:instrText>
            </w:r>
            <w:r w:rsidR="00372290">
              <w:rPr>
                <w:noProof/>
                <w:webHidden/>
              </w:rPr>
            </w:r>
            <w:r w:rsidR="00372290">
              <w:rPr>
                <w:noProof/>
                <w:webHidden/>
              </w:rPr>
              <w:fldChar w:fldCharType="separate"/>
            </w:r>
            <w:r w:rsidR="00372290">
              <w:rPr>
                <w:noProof/>
                <w:webHidden/>
              </w:rPr>
              <w:t>14</w:t>
            </w:r>
            <w:r w:rsidR="00372290">
              <w:rPr>
                <w:noProof/>
                <w:webHidden/>
              </w:rPr>
              <w:fldChar w:fldCharType="end"/>
            </w:r>
          </w:hyperlink>
        </w:p>
        <w:p w14:paraId="335417A4" w14:textId="2C6ED8B4" w:rsidR="00372290" w:rsidRDefault="00E32366">
          <w:pPr>
            <w:pStyle w:val="TOC2"/>
            <w:rPr>
              <w:rFonts w:eastAsiaTheme="minorEastAsia"/>
              <w:noProof/>
              <w:lang w:val="en-CA" w:eastAsia="en-CA"/>
            </w:rPr>
          </w:pPr>
          <w:hyperlink w:anchor="_Toc56150579"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Cancel your request</w:t>
            </w:r>
            <w:r w:rsidR="00372290">
              <w:rPr>
                <w:noProof/>
                <w:webHidden/>
              </w:rPr>
              <w:tab/>
            </w:r>
            <w:r w:rsidR="00372290">
              <w:rPr>
                <w:noProof/>
                <w:webHidden/>
              </w:rPr>
              <w:fldChar w:fldCharType="begin"/>
            </w:r>
            <w:r w:rsidR="00372290">
              <w:rPr>
                <w:noProof/>
                <w:webHidden/>
              </w:rPr>
              <w:instrText xml:space="preserve"> PAGEREF _Toc56150579 \h </w:instrText>
            </w:r>
            <w:r w:rsidR="00372290">
              <w:rPr>
                <w:noProof/>
                <w:webHidden/>
              </w:rPr>
            </w:r>
            <w:r w:rsidR="00372290">
              <w:rPr>
                <w:noProof/>
                <w:webHidden/>
              </w:rPr>
              <w:fldChar w:fldCharType="separate"/>
            </w:r>
            <w:r w:rsidR="00372290">
              <w:rPr>
                <w:noProof/>
                <w:webHidden/>
              </w:rPr>
              <w:t>14</w:t>
            </w:r>
            <w:r w:rsidR="00372290">
              <w:rPr>
                <w:noProof/>
                <w:webHidden/>
              </w:rPr>
              <w:fldChar w:fldCharType="end"/>
            </w:r>
          </w:hyperlink>
        </w:p>
        <w:p w14:paraId="3C1BCD37" w14:textId="253E5DF2" w:rsidR="00372290" w:rsidRDefault="00E32366">
          <w:pPr>
            <w:pStyle w:val="TOC1"/>
            <w:rPr>
              <w:rFonts w:eastAsiaTheme="minorEastAsia"/>
              <w:lang w:val="en-CA" w:eastAsia="en-CA"/>
            </w:rPr>
          </w:pPr>
          <w:hyperlink w:anchor="_Toc56150580" w:history="1">
            <w:r w:rsidR="00372290" w:rsidRPr="00B644D5">
              <w:rPr>
                <w:rStyle w:val="Hyperlink"/>
              </w:rPr>
              <w:t>Submitting a request to pick up equipment from the work onsite</w:t>
            </w:r>
            <w:r w:rsidR="00372290">
              <w:rPr>
                <w:webHidden/>
              </w:rPr>
              <w:tab/>
            </w:r>
            <w:r w:rsidR="00372290">
              <w:rPr>
                <w:webHidden/>
              </w:rPr>
              <w:fldChar w:fldCharType="begin"/>
            </w:r>
            <w:r w:rsidR="00372290">
              <w:rPr>
                <w:webHidden/>
              </w:rPr>
              <w:instrText xml:space="preserve"> PAGEREF _Toc56150580 \h </w:instrText>
            </w:r>
            <w:r w:rsidR="00372290">
              <w:rPr>
                <w:webHidden/>
              </w:rPr>
            </w:r>
            <w:r w:rsidR="00372290">
              <w:rPr>
                <w:webHidden/>
              </w:rPr>
              <w:fldChar w:fldCharType="separate"/>
            </w:r>
            <w:r w:rsidR="00372290">
              <w:rPr>
                <w:webHidden/>
              </w:rPr>
              <w:t>15</w:t>
            </w:r>
            <w:r w:rsidR="00372290">
              <w:rPr>
                <w:webHidden/>
              </w:rPr>
              <w:fldChar w:fldCharType="end"/>
            </w:r>
          </w:hyperlink>
        </w:p>
        <w:p w14:paraId="119C7A45" w14:textId="1B6A9632" w:rsidR="00372290" w:rsidRDefault="00E32366">
          <w:pPr>
            <w:pStyle w:val="TOC2"/>
            <w:rPr>
              <w:rFonts w:eastAsiaTheme="minorEastAsia"/>
              <w:noProof/>
              <w:lang w:val="en-CA" w:eastAsia="en-CA"/>
            </w:rPr>
          </w:pPr>
          <w:hyperlink w:anchor="_Toc56150581"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Submit a request</w:t>
            </w:r>
            <w:r w:rsidR="00372290">
              <w:rPr>
                <w:noProof/>
                <w:webHidden/>
              </w:rPr>
              <w:tab/>
            </w:r>
            <w:r w:rsidR="00372290">
              <w:rPr>
                <w:noProof/>
                <w:webHidden/>
              </w:rPr>
              <w:fldChar w:fldCharType="begin"/>
            </w:r>
            <w:r w:rsidR="00372290">
              <w:rPr>
                <w:noProof/>
                <w:webHidden/>
              </w:rPr>
              <w:instrText xml:space="preserve"> PAGEREF _Toc56150581 \h </w:instrText>
            </w:r>
            <w:r w:rsidR="00372290">
              <w:rPr>
                <w:noProof/>
                <w:webHidden/>
              </w:rPr>
            </w:r>
            <w:r w:rsidR="00372290">
              <w:rPr>
                <w:noProof/>
                <w:webHidden/>
              </w:rPr>
              <w:fldChar w:fldCharType="separate"/>
            </w:r>
            <w:r w:rsidR="00372290">
              <w:rPr>
                <w:noProof/>
                <w:webHidden/>
              </w:rPr>
              <w:t>15</w:t>
            </w:r>
            <w:r w:rsidR="00372290">
              <w:rPr>
                <w:noProof/>
                <w:webHidden/>
              </w:rPr>
              <w:fldChar w:fldCharType="end"/>
            </w:r>
          </w:hyperlink>
        </w:p>
        <w:p w14:paraId="3B0B60E3" w14:textId="0D6629FA" w:rsidR="00372290" w:rsidRDefault="00E32366">
          <w:pPr>
            <w:pStyle w:val="TOC3"/>
            <w:rPr>
              <w:rFonts w:eastAsiaTheme="minorEastAsia"/>
              <w:noProof/>
              <w:lang w:val="en-CA" w:eastAsia="en-CA"/>
            </w:rPr>
          </w:pPr>
          <w:hyperlink w:anchor="_Toc56150582"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1 – Fill in your request details</w:t>
            </w:r>
            <w:r w:rsidR="00372290">
              <w:rPr>
                <w:noProof/>
                <w:webHidden/>
              </w:rPr>
              <w:tab/>
            </w:r>
            <w:r w:rsidR="00372290">
              <w:rPr>
                <w:noProof/>
                <w:webHidden/>
              </w:rPr>
              <w:fldChar w:fldCharType="begin"/>
            </w:r>
            <w:r w:rsidR="00372290">
              <w:rPr>
                <w:noProof/>
                <w:webHidden/>
              </w:rPr>
              <w:instrText xml:space="preserve"> PAGEREF _Toc56150582 \h </w:instrText>
            </w:r>
            <w:r w:rsidR="00372290">
              <w:rPr>
                <w:noProof/>
                <w:webHidden/>
              </w:rPr>
            </w:r>
            <w:r w:rsidR="00372290">
              <w:rPr>
                <w:noProof/>
                <w:webHidden/>
              </w:rPr>
              <w:fldChar w:fldCharType="separate"/>
            </w:r>
            <w:r w:rsidR="00372290">
              <w:rPr>
                <w:noProof/>
                <w:webHidden/>
              </w:rPr>
              <w:t>17</w:t>
            </w:r>
            <w:r w:rsidR="00372290">
              <w:rPr>
                <w:noProof/>
                <w:webHidden/>
              </w:rPr>
              <w:fldChar w:fldCharType="end"/>
            </w:r>
          </w:hyperlink>
        </w:p>
        <w:p w14:paraId="53BBD2AB" w14:textId="3EDF7FA7" w:rsidR="00372290" w:rsidRDefault="00E32366">
          <w:pPr>
            <w:pStyle w:val="TOC3"/>
            <w:rPr>
              <w:rFonts w:eastAsiaTheme="minorEastAsia"/>
              <w:noProof/>
              <w:lang w:val="en-CA" w:eastAsia="en-CA"/>
            </w:rPr>
          </w:pPr>
          <w:hyperlink w:anchor="_Toc56150584"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1b – Requesting help to remove the equipment</w:t>
            </w:r>
            <w:r w:rsidR="00372290">
              <w:rPr>
                <w:noProof/>
                <w:webHidden/>
              </w:rPr>
              <w:tab/>
            </w:r>
            <w:r w:rsidR="00372290">
              <w:rPr>
                <w:noProof/>
                <w:webHidden/>
              </w:rPr>
              <w:fldChar w:fldCharType="begin"/>
            </w:r>
            <w:r w:rsidR="00372290">
              <w:rPr>
                <w:noProof/>
                <w:webHidden/>
              </w:rPr>
              <w:instrText xml:space="preserve"> PAGEREF _Toc56150584 \h </w:instrText>
            </w:r>
            <w:r w:rsidR="00372290">
              <w:rPr>
                <w:noProof/>
                <w:webHidden/>
              </w:rPr>
            </w:r>
            <w:r w:rsidR="00372290">
              <w:rPr>
                <w:noProof/>
                <w:webHidden/>
              </w:rPr>
              <w:fldChar w:fldCharType="separate"/>
            </w:r>
            <w:r w:rsidR="00372290">
              <w:rPr>
                <w:noProof/>
                <w:webHidden/>
              </w:rPr>
              <w:t>17</w:t>
            </w:r>
            <w:r w:rsidR="00372290">
              <w:rPr>
                <w:noProof/>
                <w:webHidden/>
              </w:rPr>
              <w:fldChar w:fldCharType="end"/>
            </w:r>
          </w:hyperlink>
        </w:p>
        <w:p w14:paraId="46279494" w14:textId="34FA0B49" w:rsidR="00372290" w:rsidRDefault="00E32366">
          <w:pPr>
            <w:pStyle w:val="TOC3"/>
            <w:rPr>
              <w:rFonts w:eastAsiaTheme="minorEastAsia"/>
              <w:noProof/>
              <w:lang w:val="en-CA" w:eastAsia="en-CA"/>
            </w:rPr>
          </w:pPr>
          <w:hyperlink w:anchor="_Toc56150586"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2 – Select equipment</w:t>
            </w:r>
            <w:r w:rsidR="00372290">
              <w:rPr>
                <w:noProof/>
                <w:webHidden/>
              </w:rPr>
              <w:tab/>
            </w:r>
            <w:r w:rsidR="00372290">
              <w:rPr>
                <w:noProof/>
                <w:webHidden/>
              </w:rPr>
              <w:fldChar w:fldCharType="begin"/>
            </w:r>
            <w:r w:rsidR="00372290">
              <w:rPr>
                <w:noProof/>
                <w:webHidden/>
              </w:rPr>
              <w:instrText xml:space="preserve"> PAGEREF _Toc56150586 \h </w:instrText>
            </w:r>
            <w:r w:rsidR="00372290">
              <w:rPr>
                <w:noProof/>
                <w:webHidden/>
              </w:rPr>
            </w:r>
            <w:r w:rsidR="00372290">
              <w:rPr>
                <w:noProof/>
                <w:webHidden/>
              </w:rPr>
              <w:fldChar w:fldCharType="separate"/>
            </w:r>
            <w:r w:rsidR="00372290">
              <w:rPr>
                <w:noProof/>
                <w:webHidden/>
              </w:rPr>
              <w:t>18</w:t>
            </w:r>
            <w:r w:rsidR="00372290">
              <w:rPr>
                <w:noProof/>
                <w:webHidden/>
              </w:rPr>
              <w:fldChar w:fldCharType="end"/>
            </w:r>
          </w:hyperlink>
        </w:p>
        <w:p w14:paraId="660A8AC7" w14:textId="5F5C9141" w:rsidR="00372290" w:rsidRDefault="00E32366">
          <w:pPr>
            <w:pStyle w:val="TOC3"/>
            <w:rPr>
              <w:rFonts w:eastAsiaTheme="minorEastAsia"/>
              <w:noProof/>
              <w:lang w:val="en-CA" w:eastAsia="en-CA"/>
            </w:rPr>
          </w:pPr>
          <w:hyperlink w:anchor="_Toc56150588"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3 – Select a date</w:t>
            </w:r>
            <w:r w:rsidR="00372290">
              <w:rPr>
                <w:noProof/>
                <w:webHidden/>
              </w:rPr>
              <w:tab/>
            </w:r>
            <w:r w:rsidR="00372290">
              <w:rPr>
                <w:noProof/>
                <w:webHidden/>
              </w:rPr>
              <w:fldChar w:fldCharType="begin"/>
            </w:r>
            <w:r w:rsidR="00372290">
              <w:rPr>
                <w:noProof/>
                <w:webHidden/>
              </w:rPr>
              <w:instrText xml:space="preserve"> PAGEREF _Toc56150588 \h </w:instrText>
            </w:r>
            <w:r w:rsidR="00372290">
              <w:rPr>
                <w:noProof/>
                <w:webHidden/>
              </w:rPr>
            </w:r>
            <w:r w:rsidR="00372290">
              <w:rPr>
                <w:noProof/>
                <w:webHidden/>
              </w:rPr>
              <w:fldChar w:fldCharType="separate"/>
            </w:r>
            <w:r w:rsidR="00372290">
              <w:rPr>
                <w:noProof/>
                <w:webHidden/>
              </w:rPr>
              <w:t>18</w:t>
            </w:r>
            <w:r w:rsidR="00372290">
              <w:rPr>
                <w:noProof/>
                <w:webHidden/>
              </w:rPr>
              <w:fldChar w:fldCharType="end"/>
            </w:r>
          </w:hyperlink>
        </w:p>
        <w:p w14:paraId="3D7AD76C" w14:textId="62C5E293" w:rsidR="00372290" w:rsidRDefault="00E32366">
          <w:pPr>
            <w:pStyle w:val="TOC3"/>
            <w:rPr>
              <w:rFonts w:eastAsiaTheme="minorEastAsia"/>
              <w:noProof/>
              <w:lang w:val="en-CA" w:eastAsia="en-CA"/>
            </w:rPr>
          </w:pPr>
          <w:hyperlink w:anchor="_Toc56150589"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3 – Select a timeslot</w:t>
            </w:r>
            <w:r w:rsidR="00372290">
              <w:rPr>
                <w:noProof/>
                <w:webHidden/>
              </w:rPr>
              <w:tab/>
            </w:r>
            <w:r w:rsidR="00372290">
              <w:rPr>
                <w:noProof/>
                <w:webHidden/>
              </w:rPr>
              <w:fldChar w:fldCharType="begin"/>
            </w:r>
            <w:r w:rsidR="00372290">
              <w:rPr>
                <w:noProof/>
                <w:webHidden/>
              </w:rPr>
              <w:instrText xml:space="preserve"> PAGEREF _Toc56150589 \h </w:instrText>
            </w:r>
            <w:r w:rsidR="00372290">
              <w:rPr>
                <w:noProof/>
                <w:webHidden/>
              </w:rPr>
            </w:r>
            <w:r w:rsidR="00372290">
              <w:rPr>
                <w:noProof/>
                <w:webHidden/>
              </w:rPr>
              <w:fldChar w:fldCharType="separate"/>
            </w:r>
            <w:r w:rsidR="00372290">
              <w:rPr>
                <w:noProof/>
                <w:webHidden/>
              </w:rPr>
              <w:t>19</w:t>
            </w:r>
            <w:r w:rsidR="00372290">
              <w:rPr>
                <w:noProof/>
                <w:webHidden/>
              </w:rPr>
              <w:fldChar w:fldCharType="end"/>
            </w:r>
          </w:hyperlink>
        </w:p>
        <w:p w14:paraId="2CA72FFD" w14:textId="59306C42" w:rsidR="00372290" w:rsidRDefault="00E32366">
          <w:pPr>
            <w:pStyle w:val="TOC3"/>
            <w:rPr>
              <w:rFonts w:eastAsiaTheme="minorEastAsia"/>
              <w:noProof/>
              <w:lang w:val="en-CA" w:eastAsia="en-CA"/>
            </w:rPr>
          </w:pPr>
          <w:hyperlink w:anchor="_Toc56150590"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Step 4 – Select your DG</w:t>
            </w:r>
            <w:r w:rsidR="00372290">
              <w:rPr>
                <w:noProof/>
                <w:webHidden/>
              </w:rPr>
              <w:tab/>
            </w:r>
            <w:r w:rsidR="00372290">
              <w:rPr>
                <w:noProof/>
                <w:webHidden/>
              </w:rPr>
              <w:fldChar w:fldCharType="begin"/>
            </w:r>
            <w:r w:rsidR="00372290">
              <w:rPr>
                <w:noProof/>
                <w:webHidden/>
              </w:rPr>
              <w:instrText xml:space="preserve"> PAGEREF _Toc56150590 \h </w:instrText>
            </w:r>
            <w:r w:rsidR="00372290">
              <w:rPr>
                <w:noProof/>
                <w:webHidden/>
              </w:rPr>
            </w:r>
            <w:r w:rsidR="00372290">
              <w:rPr>
                <w:noProof/>
                <w:webHidden/>
              </w:rPr>
              <w:fldChar w:fldCharType="separate"/>
            </w:r>
            <w:r w:rsidR="00372290">
              <w:rPr>
                <w:noProof/>
                <w:webHidden/>
              </w:rPr>
              <w:t>20</w:t>
            </w:r>
            <w:r w:rsidR="00372290">
              <w:rPr>
                <w:noProof/>
                <w:webHidden/>
              </w:rPr>
              <w:fldChar w:fldCharType="end"/>
            </w:r>
          </w:hyperlink>
        </w:p>
        <w:p w14:paraId="24E8CA03" w14:textId="30486949" w:rsidR="00372290" w:rsidRDefault="00E32366">
          <w:pPr>
            <w:pStyle w:val="TOC3"/>
            <w:rPr>
              <w:rFonts w:eastAsiaTheme="minorEastAsia"/>
              <w:noProof/>
              <w:lang w:val="en-CA" w:eastAsia="en-CA"/>
            </w:rPr>
          </w:pPr>
          <w:hyperlink w:anchor="_Toc56150591" w:history="1">
            <w:r w:rsidR="00372290" w:rsidRPr="00B644D5">
              <w:rPr>
                <w:rStyle w:val="Hyperlink"/>
                <w:rFonts w:ascii="Symbol" w:hAnsi="Symbol"/>
                <w:bCs/>
                <w:noProof/>
              </w:rPr>
              <w:t></w:t>
            </w:r>
            <w:r w:rsidR="00372290">
              <w:rPr>
                <w:rFonts w:eastAsiaTheme="minorEastAsia"/>
                <w:noProof/>
                <w:lang w:val="en-CA" w:eastAsia="en-CA"/>
              </w:rPr>
              <w:tab/>
            </w:r>
            <w:r w:rsidR="00372290" w:rsidRPr="00B644D5">
              <w:rPr>
                <w:rStyle w:val="Hyperlink"/>
                <w:b/>
                <w:bCs/>
                <w:noProof/>
              </w:rPr>
              <w:t>Step 5 – Employee attestation</w:t>
            </w:r>
            <w:r w:rsidR="00372290">
              <w:rPr>
                <w:noProof/>
                <w:webHidden/>
              </w:rPr>
              <w:tab/>
            </w:r>
            <w:r w:rsidR="00372290">
              <w:rPr>
                <w:noProof/>
                <w:webHidden/>
              </w:rPr>
              <w:fldChar w:fldCharType="begin"/>
            </w:r>
            <w:r w:rsidR="00372290">
              <w:rPr>
                <w:noProof/>
                <w:webHidden/>
              </w:rPr>
              <w:instrText xml:space="preserve"> PAGEREF _Toc56150591 \h </w:instrText>
            </w:r>
            <w:r w:rsidR="00372290">
              <w:rPr>
                <w:noProof/>
                <w:webHidden/>
              </w:rPr>
            </w:r>
            <w:r w:rsidR="00372290">
              <w:rPr>
                <w:noProof/>
                <w:webHidden/>
              </w:rPr>
              <w:fldChar w:fldCharType="separate"/>
            </w:r>
            <w:r w:rsidR="00372290">
              <w:rPr>
                <w:noProof/>
                <w:webHidden/>
              </w:rPr>
              <w:t>20</w:t>
            </w:r>
            <w:r w:rsidR="00372290">
              <w:rPr>
                <w:noProof/>
                <w:webHidden/>
              </w:rPr>
              <w:fldChar w:fldCharType="end"/>
            </w:r>
          </w:hyperlink>
        </w:p>
        <w:p w14:paraId="119AAB69" w14:textId="7CC7B398" w:rsidR="00372290" w:rsidRDefault="00E32366">
          <w:pPr>
            <w:pStyle w:val="TOC2"/>
            <w:rPr>
              <w:rFonts w:eastAsiaTheme="minorEastAsia"/>
              <w:noProof/>
              <w:lang w:val="en-CA" w:eastAsia="en-CA"/>
            </w:rPr>
          </w:pPr>
          <w:hyperlink w:anchor="_Toc56150592"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Verify the status of your request</w:t>
            </w:r>
            <w:r w:rsidR="00372290">
              <w:rPr>
                <w:noProof/>
                <w:webHidden/>
              </w:rPr>
              <w:tab/>
            </w:r>
            <w:r w:rsidR="00372290">
              <w:rPr>
                <w:noProof/>
                <w:webHidden/>
              </w:rPr>
              <w:fldChar w:fldCharType="begin"/>
            </w:r>
            <w:r w:rsidR="00372290">
              <w:rPr>
                <w:noProof/>
                <w:webHidden/>
              </w:rPr>
              <w:instrText xml:space="preserve"> PAGEREF _Toc56150592 \h </w:instrText>
            </w:r>
            <w:r w:rsidR="00372290">
              <w:rPr>
                <w:noProof/>
                <w:webHidden/>
              </w:rPr>
            </w:r>
            <w:r w:rsidR="00372290">
              <w:rPr>
                <w:noProof/>
                <w:webHidden/>
              </w:rPr>
              <w:fldChar w:fldCharType="separate"/>
            </w:r>
            <w:r w:rsidR="00372290">
              <w:rPr>
                <w:noProof/>
                <w:webHidden/>
              </w:rPr>
              <w:t>21</w:t>
            </w:r>
            <w:r w:rsidR="00372290">
              <w:rPr>
                <w:noProof/>
                <w:webHidden/>
              </w:rPr>
              <w:fldChar w:fldCharType="end"/>
            </w:r>
          </w:hyperlink>
        </w:p>
        <w:p w14:paraId="75AE9835" w14:textId="13ACE51D" w:rsidR="00372290" w:rsidRDefault="00E32366">
          <w:pPr>
            <w:pStyle w:val="TOC2"/>
            <w:rPr>
              <w:rFonts w:eastAsiaTheme="minorEastAsia"/>
              <w:noProof/>
              <w:lang w:val="en-CA" w:eastAsia="en-CA"/>
            </w:rPr>
          </w:pPr>
          <w:hyperlink w:anchor="_Toc56150593" w:history="1">
            <w:r w:rsidR="00372290" w:rsidRPr="00B644D5">
              <w:rPr>
                <w:rStyle w:val="Hyperlink"/>
                <w:rFonts w:ascii="Symbol" w:hAnsi="Symbol"/>
                <w:noProof/>
              </w:rPr>
              <w:t></w:t>
            </w:r>
            <w:r w:rsidR="00372290">
              <w:rPr>
                <w:rFonts w:eastAsiaTheme="minorEastAsia"/>
                <w:noProof/>
                <w:lang w:val="en-CA" w:eastAsia="en-CA"/>
              </w:rPr>
              <w:tab/>
            </w:r>
            <w:r w:rsidR="00372290" w:rsidRPr="00B644D5">
              <w:rPr>
                <w:rStyle w:val="Hyperlink"/>
                <w:b/>
                <w:bCs/>
                <w:noProof/>
              </w:rPr>
              <w:t>Cancel your request</w:t>
            </w:r>
            <w:r w:rsidR="00372290">
              <w:rPr>
                <w:noProof/>
                <w:webHidden/>
              </w:rPr>
              <w:tab/>
            </w:r>
            <w:r w:rsidR="00372290">
              <w:rPr>
                <w:noProof/>
                <w:webHidden/>
              </w:rPr>
              <w:fldChar w:fldCharType="begin"/>
            </w:r>
            <w:r w:rsidR="00372290">
              <w:rPr>
                <w:noProof/>
                <w:webHidden/>
              </w:rPr>
              <w:instrText xml:space="preserve"> PAGEREF _Toc56150593 \h </w:instrText>
            </w:r>
            <w:r w:rsidR="00372290">
              <w:rPr>
                <w:noProof/>
                <w:webHidden/>
              </w:rPr>
            </w:r>
            <w:r w:rsidR="00372290">
              <w:rPr>
                <w:noProof/>
                <w:webHidden/>
              </w:rPr>
              <w:fldChar w:fldCharType="separate"/>
            </w:r>
            <w:r w:rsidR="00372290">
              <w:rPr>
                <w:noProof/>
                <w:webHidden/>
              </w:rPr>
              <w:t>23</w:t>
            </w:r>
            <w:r w:rsidR="00372290">
              <w:rPr>
                <w:noProof/>
                <w:webHidden/>
              </w:rPr>
              <w:fldChar w:fldCharType="end"/>
            </w:r>
          </w:hyperlink>
        </w:p>
        <w:p w14:paraId="46122AE1" w14:textId="24C681ED" w:rsidR="00372290" w:rsidRDefault="00E32366">
          <w:pPr>
            <w:pStyle w:val="TOC1"/>
            <w:rPr>
              <w:rFonts w:eastAsiaTheme="minorEastAsia"/>
              <w:lang w:val="en-CA" w:eastAsia="en-CA"/>
            </w:rPr>
          </w:pPr>
          <w:hyperlink w:anchor="_Toc56150594" w:history="1">
            <w:r w:rsidR="00372290" w:rsidRPr="00B644D5">
              <w:rPr>
                <w:rStyle w:val="Hyperlink"/>
              </w:rPr>
              <w:t>Approving a request to work on site</w:t>
            </w:r>
            <w:r w:rsidR="00372290">
              <w:rPr>
                <w:webHidden/>
              </w:rPr>
              <w:tab/>
            </w:r>
            <w:r w:rsidR="00372290">
              <w:rPr>
                <w:webHidden/>
              </w:rPr>
              <w:fldChar w:fldCharType="begin"/>
            </w:r>
            <w:r w:rsidR="00372290">
              <w:rPr>
                <w:webHidden/>
              </w:rPr>
              <w:instrText xml:space="preserve"> PAGEREF _Toc56150594 \h </w:instrText>
            </w:r>
            <w:r w:rsidR="00372290">
              <w:rPr>
                <w:webHidden/>
              </w:rPr>
            </w:r>
            <w:r w:rsidR="00372290">
              <w:rPr>
                <w:webHidden/>
              </w:rPr>
              <w:fldChar w:fldCharType="separate"/>
            </w:r>
            <w:r w:rsidR="00372290">
              <w:rPr>
                <w:webHidden/>
              </w:rPr>
              <w:t>24</w:t>
            </w:r>
            <w:r w:rsidR="00372290">
              <w:rPr>
                <w:webHidden/>
              </w:rPr>
              <w:fldChar w:fldCharType="end"/>
            </w:r>
          </w:hyperlink>
        </w:p>
        <w:p w14:paraId="4203DCDE" w14:textId="0C20B7FE" w:rsidR="00372290" w:rsidRDefault="00E32366">
          <w:pPr>
            <w:pStyle w:val="TOC1"/>
            <w:rPr>
              <w:rFonts w:eastAsiaTheme="minorEastAsia"/>
              <w:lang w:val="en-CA" w:eastAsia="en-CA"/>
            </w:rPr>
          </w:pPr>
          <w:hyperlink w:anchor="_Toc56150595" w:history="1">
            <w:r w:rsidR="00372290" w:rsidRPr="00B644D5">
              <w:rPr>
                <w:rStyle w:val="Hyperlink"/>
              </w:rPr>
              <w:t>Approving a request for picking up equipment</w:t>
            </w:r>
            <w:r w:rsidR="00372290">
              <w:rPr>
                <w:webHidden/>
              </w:rPr>
              <w:tab/>
            </w:r>
            <w:r w:rsidR="00372290">
              <w:rPr>
                <w:webHidden/>
              </w:rPr>
              <w:fldChar w:fldCharType="begin"/>
            </w:r>
            <w:r w:rsidR="00372290">
              <w:rPr>
                <w:webHidden/>
              </w:rPr>
              <w:instrText xml:space="preserve"> PAGEREF _Toc56150595 \h </w:instrText>
            </w:r>
            <w:r w:rsidR="00372290">
              <w:rPr>
                <w:webHidden/>
              </w:rPr>
            </w:r>
            <w:r w:rsidR="00372290">
              <w:rPr>
                <w:webHidden/>
              </w:rPr>
              <w:fldChar w:fldCharType="separate"/>
            </w:r>
            <w:r w:rsidR="00372290">
              <w:rPr>
                <w:webHidden/>
              </w:rPr>
              <w:t>26</w:t>
            </w:r>
            <w:r w:rsidR="00372290">
              <w:rPr>
                <w:webHidden/>
              </w:rPr>
              <w:fldChar w:fldCharType="end"/>
            </w:r>
          </w:hyperlink>
        </w:p>
        <w:p w14:paraId="293D1667" w14:textId="1B826015" w:rsidR="00372290" w:rsidRDefault="00E32366">
          <w:pPr>
            <w:pStyle w:val="TOC1"/>
            <w:rPr>
              <w:rFonts w:eastAsiaTheme="minorEastAsia"/>
              <w:lang w:val="en-CA" w:eastAsia="en-CA"/>
            </w:rPr>
          </w:pPr>
          <w:hyperlink w:anchor="_Toc56150596" w:history="1">
            <w:r w:rsidR="00372290" w:rsidRPr="00B644D5">
              <w:rPr>
                <w:rStyle w:val="Hyperlink"/>
              </w:rPr>
              <w:t>Booking Assistant</w:t>
            </w:r>
            <w:r w:rsidR="00372290">
              <w:rPr>
                <w:webHidden/>
              </w:rPr>
              <w:tab/>
            </w:r>
            <w:r w:rsidR="00372290">
              <w:rPr>
                <w:webHidden/>
              </w:rPr>
              <w:fldChar w:fldCharType="begin"/>
            </w:r>
            <w:r w:rsidR="00372290">
              <w:rPr>
                <w:webHidden/>
              </w:rPr>
              <w:instrText xml:space="preserve"> PAGEREF _Toc56150596 \h </w:instrText>
            </w:r>
            <w:r w:rsidR="00372290">
              <w:rPr>
                <w:webHidden/>
              </w:rPr>
            </w:r>
            <w:r w:rsidR="00372290">
              <w:rPr>
                <w:webHidden/>
              </w:rPr>
              <w:fldChar w:fldCharType="separate"/>
            </w:r>
            <w:r w:rsidR="00372290">
              <w:rPr>
                <w:webHidden/>
              </w:rPr>
              <w:t>28</w:t>
            </w:r>
            <w:r w:rsidR="00372290">
              <w:rPr>
                <w:webHidden/>
              </w:rPr>
              <w:fldChar w:fldCharType="end"/>
            </w:r>
          </w:hyperlink>
        </w:p>
        <w:p w14:paraId="27913A85" w14:textId="7E0A67E5" w:rsidR="00372290" w:rsidRDefault="00E32366">
          <w:pPr>
            <w:pStyle w:val="TOC2"/>
            <w:rPr>
              <w:rFonts w:eastAsiaTheme="minorEastAsia"/>
              <w:noProof/>
              <w:lang w:val="en-CA" w:eastAsia="en-CA"/>
            </w:rPr>
          </w:pPr>
          <w:hyperlink w:anchor="_Toc56150597" w:history="1">
            <w:r w:rsidR="00372290" w:rsidRPr="00372290">
              <w:rPr>
                <w:rStyle w:val="Hyperlink"/>
                <w:b/>
                <w:bCs/>
                <w:noProof/>
              </w:rPr>
              <w:t>Submitting requests as a booking assistant</w:t>
            </w:r>
            <w:r w:rsidR="00372290">
              <w:rPr>
                <w:noProof/>
                <w:webHidden/>
              </w:rPr>
              <w:tab/>
            </w:r>
            <w:r w:rsidR="00372290">
              <w:rPr>
                <w:noProof/>
                <w:webHidden/>
              </w:rPr>
              <w:fldChar w:fldCharType="begin"/>
            </w:r>
            <w:r w:rsidR="00372290">
              <w:rPr>
                <w:noProof/>
                <w:webHidden/>
              </w:rPr>
              <w:instrText xml:space="preserve"> PAGEREF _Toc56150597 \h </w:instrText>
            </w:r>
            <w:r w:rsidR="00372290">
              <w:rPr>
                <w:noProof/>
                <w:webHidden/>
              </w:rPr>
            </w:r>
            <w:r w:rsidR="00372290">
              <w:rPr>
                <w:noProof/>
                <w:webHidden/>
              </w:rPr>
              <w:fldChar w:fldCharType="separate"/>
            </w:r>
            <w:r w:rsidR="00372290">
              <w:rPr>
                <w:noProof/>
                <w:webHidden/>
              </w:rPr>
              <w:t>28</w:t>
            </w:r>
            <w:r w:rsidR="00372290">
              <w:rPr>
                <w:noProof/>
                <w:webHidden/>
              </w:rPr>
              <w:fldChar w:fldCharType="end"/>
            </w:r>
          </w:hyperlink>
        </w:p>
        <w:p w14:paraId="097ED6A3" w14:textId="6F526725" w:rsidR="00372290" w:rsidRDefault="00E32366">
          <w:pPr>
            <w:pStyle w:val="TOC1"/>
            <w:rPr>
              <w:rFonts w:eastAsiaTheme="minorEastAsia"/>
              <w:lang w:val="en-CA" w:eastAsia="en-CA"/>
            </w:rPr>
          </w:pPr>
          <w:hyperlink w:anchor="_Toc56150598" w:history="1">
            <w:r w:rsidR="00372290" w:rsidRPr="00B644D5">
              <w:rPr>
                <w:rStyle w:val="Hyperlink"/>
              </w:rPr>
              <w:t>Contact Us</w:t>
            </w:r>
            <w:r w:rsidR="00372290">
              <w:rPr>
                <w:webHidden/>
              </w:rPr>
              <w:tab/>
            </w:r>
            <w:r w:rsidR="00372290">
              <w:rPr>
                <w:webHidden/>
              </w:rPr>
              <w:fldChar w:fldCharType="begin"/>
            </w:r>
            <w:r w:rsidR="00372290">
              <w:rPr>
                <w:webHidden/>
              </w:rPr>
              <w:instrText xml:space="preserve"> PAGEREF _Toc56150598 \h </w:instrText>
            </w:r>
            <w:r w:rsidR="00372290">
              <w:rPr>
                <w:webHidden/>
              </w:rPr>
            </w:r>
            <w:r w:rsidR="00372290">
              <w:rPr>
                <w:webHidden/>
              </w:rPr>
              <w:fldChar w:fldCharType="separate"/>
            </w:r>
            <w:r w:rsidR="00372290">
              <w:rPr>
                <w:webHidden/>
              </w:rPr>
              <w:t>29</w:t>
            </w:r>
            <w:r w:rsidR="00372290">
              <w:rPr>
                <w:webHidden/>
              </w:rPr>
              <w:fldChar w:fldCharType="end"/>
            </w:r>
          </w:hyperlink>
        </w:p>
        <w:p w14:paraId="61FCE848" w14:textId="5475E74C" w:rsidR="00372290" w:rsidRDefault="00E32366">
          <w:pPr>
            <w:pStyle w:val="TOC1"/>
            <w:rPr>
              <w:rFonts w:eastAsiaTheme="minorEastAsia"/>
              <w:lang w:val="en-CA" w:eastAsia="en-CA"/>
            </w:rPr>
          </w:pPr>
          <w:hyperlink w:anchor="_Toc56150599" w:history="1">
            <w:r w:rsidR="00372290" w:rsidRPr="00B644D5">
              <w:rPr>
                <w:rStyle w:val="Hyperlink"/>
              </w:rPr>
              <w:t>Privacy Act Statement</w:t>
            </w:r>
            <w:r w:rsidR="00372290">
              <w:rPr>
                <w:webHidden/>
              </w:rPr>
              <w:tab/>
            </w:r>
            <w:r w:rsidR="00372290">
              <w:rPr>
                <w:webHidden/>
              </w:rPr>
              <w:fldChar w:fldCharType="begin"/>
            </w:r>
            <w:r w:rsidR="00372290">
              <w:rPr>
                <w:webHidden/>
              </w:rPr>
              <w:instrText xml:space="preserve"> PAGEREF _Toc56150599 \h </w:instrText>
            </w:r>
            <w:r w:rsidR="00372290">
              <w:rPr>
                <w:webHidden/>
              </w:rPr>
            </w:r>
            <w:r w:rsidR="00372290">
              <w:rPr>
                <w:webHidden/>
              </w:rPr>
              <w:fldChar w:fldCharType="separate"/>
            </w:r>
            <w:r w:rsidR="00372290">
              <w:rPr>
                <w:webHidden/>
              </w:rPr>
              <w:t>30</w:t>
            </w:r>
            <w:r w:rsidR="00372290">
              <w:rPr>
                <w:webHidden/>
              </w:rPr>
              <w:fldChar w:fldCharType="end"/>
            </w:r>
          </w:hyperlink>
        </w:p>
        <w:p w14:paraId="3E67ED6B" w14:textId="219A0802" w:rsidR="00372290" w:rsidRDefault="00E32366">
          <w:pPr>
            <w:pStyle w:val="TOC1"/>
            <w:rPr>
              <w:rFonts w:eastAsiaTheme="minorEastAsia"/>
              <w:lang w:val="en-CA" w:eastAsia="en-CA"/>
            </w:rPr>
          </w:pPr>
          <w:hyperlink w:anchor="_Toc56150600" w:history="1">
            <w:r w:rsidR="00372290" w:rsidRPr="00B644D5">
              <w:rPr>
                <w:rStyle w:val="Hyperlink"/>
              </w:rPr>
              <w:t>COVID-19 Health &amp; Safety Measures</w:t>
            </w:r>
            <w:r w:rsidR="00372290">
              <w:rPr>
                <w:webHidden/>
              </w:rPr>
              <w:tab/>
            </w:r>
            <w:r w:rsidR="00372290">
              <w:rPr>
                <w:webHidden/>
              </w:rPr>
              <w:fldChar w:fldCharType="begin"/>
            </w:r>
            <w:r w:rsidR="00372290">
              <w:rPr>
                <w:webHidden/>
              </w:rPr>
              <w:instrText xml:space="preserve"> PAGEREF _Toc56150600 \h </w:instrText>
            </w:r>
            <w:r w:rsidR="00372290">
              <w:rPr>
                <w:webHidden/>
              </w:rPr>
            </w:r>
            <w:r w:rsidR="00372290">
              <w:rPr>
                <w:webHidden/>
              </w:rPr>
              <w:fldChar w:fldCharType="separate"/>
            </w:r>
            <w:r w:rsidR="00372290">
              <w:rPr>
                <w:webHidden/>
              </w:rPr>
              <w:t>30</w:t>
            </w:r>
            <w:r w:rsidR="00372290">
              <w:rPr>
                <w:webHidden/>
              </w:rPr>
              <w:fldChar w:fldCharType="end"/>
            </w:r>
          </w:hyperlink>
        </w:p>
        <w:p w14:paraId="340C04DA" w14:textId="1671D9A5" w:rsidR="00372290" w:rsidRDefault="00E32366">
          <w:pPr>
            <w:pStyle w:val="TOC1"/>
            <w:rPr>
              <w:rFonts w:eastAsiaTheme="minorEastAsia"/>
              <w:lang w:val="en-CA" w:eastAsia="en-CA"/>
            </w:rPr>
          </w:pPr>
          <w:hyperlink w:anchor="_Toc56150601" w:history="1">
            <w:r w:rsidR="00372290" w:rsidRPr="00B644D5">
              <w:rPr>
                <w:rStyle w:val="Hyperlink"/>
              </w:rPr>
              <w:t>Helpful links</w:t>
            </w:r>
            <w:r w:rsidR="00372290">
              <w:rPr>
                <w:webHidden/>
              </w:rPr>
              <w:tab/>
            </w:r>
            <w:r w:rsidR="00372290">
              <w:rPr>
                <w:webHidden/>
              </w:rPr>
              <w:fldChar w:fldCharType="begin"/>
            </w:r>
            <w:r w:rsidR="00372290">
              <w:rPr>
                <w:webHidden/>
              </w:rPr>
              <w:instrText xml:space="preserve"> PAGEREF _Toc56150601 \h </w:instrText>
            </w:r>
            <w:r w:rsidR="00372290">
              <w:rPr>
                <w:webHidden/>
              </w:rPr>
            </w:r>
            <w:r w:rsidR="00372290">
              <w:rPr>
                <w:webHidden/>
              </w:rPr>
              <w:fldChar w:fldCharType="separate"/>
            </w:r>
            <w:r w:rsidR="00372290">
              <w:rPr>
                <w:webHidden/>
              </w:rPr>
              <w:t>34</w:t>
            </w:r>
            <w:r w:rsidR="00372290">
              <w:rPr>
                <w:webHidden/>
              </w:rPr>
              <w:fldChar w:fldCharType="end"/>
            </w:r>
          </w:hyperlink>
        </w:p>
        <w:p w14:paraId="4EB75F1F" w14:textId="06455163" w:rsidR="00D4634B" w:rsidRDefault="0036380E" w:rsidP="00D4634B">
          <w:pPr>
            <w:spacing w:before="0"/>
            <w:rPr>
              <w:b/>
              <w:bCs/>
              <w:noProof/>
            </w:rPr>
          </w:pPr>
          <w:r>
            <w:rPr>
              <w:b/>
              <w:bCs/>
              <w:noProof/>
            </w:rPr>
            <w:fldChar w:fldCharType="end"/>
          </w:r>
        </w:p>
      </w:sdtContent>
    </w:sdt>
    <w:p w14:paraId="4C70D9B9" w14:textId="3222FEC3" w:rsidR="005C6D45" w:rsidRDefault="008608A1">
      <w:pPr>
        <w:pStyle w:val="Heading1"/>
      </w:pPr>
      <w:bookmarkStart w:id="1" w:name="_Toc56150566"/>
      <w:r>
        <w:t>A</w:t>
      </w:r>
      <w:r w:rsidR="0075276C">
        <w:t>ccessing</w:t>
      </w:r>
      <w:r w:rsidR="00885C6A">
        <w:t xml:space="preserve"> the a</w:t>
      </w:r>
      <w:r w:rsidR="0004090C">
        <w:t>pp</w:t>
      </w:r>
      <w:bookmarkEnd w:id="1"/>
    </w:p>
    <w:p w14:paraId="205D644D" w14:textId="616A0B59" w:rsidR="007B6CF8" w:rsidRDefault="007B6CF8">
      <w:r>
        <w:t xml:space="preserve">The </w:t>
      </w:r>
      <w:r w:rsidR="00FB01D6">
        <w:rPr>
          <w:rStyle w:val="ms-rtethemefontface-1"/>
        </w:rPr>
        <w:t xml:space="preserve">Return to the Workplace App </w:t>
      </w:r>
      <w:r>
        <w:t xml:space="preserve">is available through </w:t>
      </w:r>
      <w:r w:rsidRPr="00FA5947">
        <w:rPr>
          <w:bCs/>
        </w:rPr>
        <w:t>Microsoft</w:t>
      </w:r>
      <w:r w:rsidRPr="00FA5947">
        <w:rPr>
          <w:rStyle w:val="Strong"/>
        </w:rPr>
        <w:t xml:space="preserve"> Power Apps</w:t>
      </w:r>
      <w:r>
        <w:t xml:space="preserve">. </w:t>
      </w:r>
    </w:p>
    <w:p w14:paraId="0B4C4593" w14:textId="77777777" w:rsidR="00CD2EAB" w:rsidRDefault="00CD2EAB" w:rsidP="00CD2EAB">
      <w:pPr>
        <w:spacing w:before="0" w:line="240" w:lineRule="auto"/>
        <w:rPr>
          <w:bCs/>
          <w:highlight w:val="yellow"/>
        </w:rPr>
      </w:pPr>
    </w:p>
    <w:p w14:paraId="048AB5E6" w14:textId="44BC6A71" w:rsidR="00CD2EAB" w:rsidRPr="0036380E" w:rsidRDefault="00CD2EAB" w:rsidP="00CD2EAB">
      <w:pPr>
        <w:spacing w:before="0" w:line="240" w:lineRule="auto"/>
        <w:rPr>
          <w:bCs/>
        </w:rPr>
      </w:pPr>
      <w:r w:rsidRPr="0036380E">
        <w:rPr>
          <w:bCs/>
        </w:rPr>
        <w:t>To access the app, you have two choices:</w:t>
      </w:r>
    </w:p>
    <w:p w14:paraId="4C7F78DD" w14:textId="4AB42701" w:rsidR="00565EBE" w:rsidRPr="0036380E" w:rsidRDefault="00565EBE" w:rsidP="00565EBE">
      <w:pPr>
        <w:pStyle w:val="ListParagraph"/>
        <w:numPr>
          <w:ilvl w:val="0"/>
          <w:numId w:val="42"/>
        </w:numPr>
        <w:spacing w:before="0" w:line="240" w:lineRule="auto"/>
        <w:ind w:left="1080"/>
        <w:rPr>
          <w:bCs/>
        </w:rPr>
      </w:pPr>
      <w:r w:rsidRPr="0036380E">
        <w:rPr>
          <w:b/>
          <w:bCs/>
        </w:rPr>
        <w:t>Desktop, laptop or tablet</w:t>
      </w:r>
      <w:r w:rsidRPr="0036380E">
        <w:rPr>
          <w:bCs/>
        </w:rPr>
        <w:t xml:space="preserve">: </w:t>
      </w:r>
      <w:r w:rsidR="00190B4C">
        <w:rPr>
          <w:bCs/>
        </w:rPr>
        <w:t xml:space="preserve">Microsoft </w:t>
      </w:r>
      <w:r w:rsidRPr="0036380E">
        <w:rPr>
          <w:bCs/>
        </w:rPr>
        <w:t>Access Power Apps using a web browser (see p. 2)</w:t>
      </w:r>
    </w:p>
    <w:p w14:paraId="5870DB52" w14:textId="7C1B03F6" w:rsidR="00CD2EAB" w:rsidRPr="0036380E" w:rsidRDefault="00CD2EAB" w:rsidP="00CD2EAB">
      <w:pPr>
        <w:pStyle w:val="ListParagraph"/>
        <w:numPr>
          <w:ilvl w:val="0"/>
          <w:numId w:val="42"/>
        </w:numPr>
        <w:spacing w:before="0" w:line="240" w:lineRule="auto"/>
        <w:ind w:left="1080"/>
        <w:rPr>
          <w:bCs/>
        </w:rPr>
      </w:pPr>
      <w:r w:rsidRPr="0036380E">
        <w:rPr>
          <w:b/>
          <w:bCs/>
        </w:rPr>
        <w:t>Mobile device</w:t>
      </w:r>
      <w:r w:rsidRPr="0036380E">
        <w:rPr>
          <w:bCs/>
        </w:rPr>
        <w:t>: Download Microsoft Power</w:t>
      </w:r>
      <w:r w:rsidR="00565EBE" w:rsidRPr="0036380E">
        <w:rPr>
          <w:bCs/>
        </w:rPr>
        <w:t xml:space="preserve"> </w:t>
      </w:r>
      <w:r w:rsidRPr="0036380E">
        <w:rPr>
          <w:bCs/>
        </w:rPr>
        <w:t>Apps di</w:t>
      </w:r>
      <w:r w:rsidR="00565EBE" w:rsidRPr="0036380E">
        <w:rPr>
          <w:bCs/>
        </w:rPr>
        <w:t xml:space="preserve">rectly to your device. (see </w:t>
      </w:r>
      <w:r w:rsidR="00CD67A6">
        <w:rPr>
          <w:bCs/>
        </w:rPr>
        <w:t>p</w:t>
      </w:r>
      <w:r w:rsidR="00565EBE" w:rsidRPr="0036380E">
        <w:rPr>
          <w:bCs/>
        </w:rPr>
        <w:t>p. 2-4</w:t>
      </w:r>
      <w:r w:rsidRPr="0036380E">
        <w:rPr>
          <w:bCs/>
        </w:rPr>
        <w:t>)</w:t>
      </w:r>
    </w:p>
    <w:p w14:paraId="345550D8" w14:textId="77777777" w:rsidR="00CD2EAB" w:rsidRDefault="00CD2EAB" w:rsidP="0089112B">
      <w:pPr>
        <w:spacing w:before="0"/>
        <w:rPr>
          <w:rStyle w:val="Emphasis"/>
        </w:rPr>
      </w:pPr>
    </w:p>
    <w:p w14:paraId="1E45F9B3" w14:textId="77777777" w:rsidR="008A0C25" w:rsidRDefault="008A0C25" w:rsidP="0089112B">
      <w:pPr>
        <w:spacing w:before="0"/>
      </w:pPr>
      <w:r>
        <w:rPr>
          <w:rStyle w:val="Emphasis"/>
        </w:rPr>
        <w:t>Try It:</w:t>
      </w:r>
      <w:r>
        <w:t xml:space="preserve"> </w:t>
      </w:r>
    </w:p>
    <w:p w14:paraId="3B89CC3A" w14:textId="77777777" w:rsidR="00565EBE" w:rsidRPr="0036380E" w:rsidRDefault="00565EBE" w:rsidP="0036380E">
      <w:pPr>
        <w:pStyle w:val="ListParagraph"/>
        <w:numPr>
          <w:ilvl w:val="0"/>
          <w:numId w:val="36"/>
        </w:numPr>
        <w:outlineLvl w:val="1"/>
        <w:rPr>
          <w:b/>
          <w:bCs/>
        </w:rPr>
      </w:pPr>
      <w:bookmarkStart w:id="2" w:name="_Toc56150567"/>
      <w:r w:rsidRPr="0036380E">
        <w:rPr>
          <w:b/>
          <w:bCs/>
        </w:rPr>
        <w:t>Desktop, laptop or tablet access</w:t>
      </w:r>
      <w:bookmarkEnd w:id="2"/>
    </w:p>
    <w:p w14:paraId="306C9BF9" w14:textId="7E8CC56B" w:rsidR="00565EBE" w:rsidRDefault="00565EBE" w:rsidP="0074623C">
      <w:pPr>
        <w:pStyle w:val="ListParagraph"/>
        <w:numPr>
          <w:ilvl w:val="1"/>
          <w:numId w:val="36"/>
        </w:numPr>
      </w:pPr>
      <w:r w:rsidRPr="0036380E">
        <w:t>If you prefer to launch the app through your desktop/laptop/tablet web browser, simply</w:t>
      </w:r>
      <w:r>
        <w:t xml:space="preserve"> click </w:t>
      </w:r>
      <w:r w:rsidRPr="00B4507F">
        <w:t>this link</w:t>
      </w:r>
      <w:r>
        <w:t xml:space="preserve">: </w:t>
      </w:r>
      <w:hyperlink r:id="rId11" w:history="1">
        <w:r w:rsidR="0074623C" w:rsidRPr="0074623C">
          <w:rPr>
            <w:rStyle w:val="Hyperlink"/>
          </w:rPr>
          <w:t>https://apps.powerapps.com/play/18724d6f-1497-4569-b840-feb8423f2db9?tenantId=740c5fd3-6e8b-4176-9cc9-454dbe4e62c4</w:t>
        </w:r>
      </w:hyperlink>
    </w:p>
    <w:p w14:paraId="51A87433" w14:textId="77777777" w:rsidR="00565EBE" w:rsidRDefault="00565EBE" w:rsidP="00565EBE">
      <w:pPr>
        <w:pStyle w:val="ListParagraph"/>
        <w:ind w:left="1080"/>
      </w:pPr>
    </w:p>
    <w:p w14:paraId="467EB313" w14:textId="04EB0667" w:rsidR="00565EBE" w:rsidRPr="002B6956" w:rsidRDefault="00565EBE" w:rsidP="00565EBE">
      <w:pPr>
        <w:pStyle w:val="ListParagraph"/>
        <w:numPr>
          <w:ilvl w:val="1"/>
          <w:numId w:val="36"/>
        </w:numPr>
      </w:pPr>
      <w:r>
        <w:t xml:space="preserve">You will then be asked to sign into your </w:t>
      </w:r>
      <w:r w:rsidR="00753165">
        <w:rPr>
          <w:rStyle w:val="Strong"/>
        </w:rPr>
        <w:t>ECCC</w:t>
      </w:r>
      <w:r w:rsidRPr="0039743B">
        <w:rPr>
          <w:rStyle w:val="Strong"/>
        </w:rPr>
        <w:t xml:space="preserve"> Office 365 account</w:t>
      </w:r>
      <w:r>
        <w:t xml:space="preserve"> </w:t>
      </w:r>
      <w:r w:rsidRPr="0048371F">
        <w:t>(the same account used to access M</w:t>
      </w:r>
      <w:r>
        <w:t>icrosoft Teams</w:t>
      </w:r>
      <w:r w:rsidR="00CD67A6">
        <w:t xml:space="preserve"> –</w:t>
      </w:r>
      <w:r>
        <w:t xml:space="preserve"> typically</w:t>
      </w:r>
      <w:r w:rsidRPr="00473B76">
        <w:rPr>
          <w:bCs/>
        </w:rPr>
        <w:t xml:space="preserve"> </w:t>
      </w:r>
      <w:hyperlink r:id="rId12" w:history="1">
        <w:r w:rsidR="005A6C6A" w:rsidRPr="006F3A03">
          <w:rPr>
            <w:rStyle w:val="Hyperlink"/>
            <w:bCs/>
            <w:i/>
          </w:rPr>
          <w:t>FirstName.LastName</w:t>
        </w:r>
        <w:r w:rsidR="005A6C6A" w:rsidRPr="006F3A03">
          <w:rPr>
            <w:rStyle w:val="Hyperlink"/>
            <w:bCs/>
          </w:rPr>
          <w:t>@ec.gc.ca</w:t>
        </w:r>
      </w:hyperlink>
      <w:r w:rsidR="00CD67A6" w:rsidRPr="005A6C6A">
        <w:rPr>
          <w:rStyle w:val="Hyperlink"/>
          <w:bCs/>
          <w:color w:val="auto"/>
          <w:u w:val="none"/>
        </w:rPr>
        <w:t>)</w:t>
      </w:r>
      <w:r w:rsidRPr="00473B76">
        <w:rPr>
          <w:bCs/>
        </w:rPr>
        <w:t xml:space="preserve">. </w:t>
      </w:r>
    </w:p>
    <w:p w14:paraId="05A8C4FC" w14:textId="77777777" w:rsidR="00565EBE" w:rsidRDefault="00565EBE" w:rsidP="00565EBE">
      <w:pPr>
        <w:pStyle w:val="ListParagraph"/>
      </w:pPr>
    </w:p>
    <w:p w14:paraId="38FB4EB2" w14:textId="4F84723B" w:rsidR="00F52F2E" w:rsidRPr="00F52F2E" w:rsidRDefault="00565EBE" w:rsidP="00F52F2E">
      <w:pPr>
        <w:rPr>
          <w:b/>
          <w:i/>
          <w:lang w:val="en-CA"/>
        </w:rPr>
      </w:pPr>
      <w:r w:rsidRPr="00190B4C">
        <w:rPr>
          <w:b/>
          <w:i/>
        </w:rPr>
        <w:t>Note:</w:t>
      </w:r>
      <w:r w:rsidR="00753165">
        <w:rPr>
          <w:b/>
          <w:i/>
        </w:rPr>
        <w:t xml:space="preserve"> Please use </w:t>
      </w:r>
      <w:r w:rsidR="00F52F2E">
        <w:rPr>
          <w:b/>
          <w:i/>
        </w:rPr>
        <w:t>Microsoft Edge,</w:t>
      </w:r>
      <w:r w:rsidR="00F52F2E" w:rsidRPr="00F52F2E">
        <w:rPr>
          <w:b/>
          <w:i/>
          <w:lang w:val="en-CA"/>
        </w:rPr>
        <w:t xml:space="preserve"> Firefox, or Chrome</w:t>
      </w:r>
      <w:r w:rsidR="00F52F2E">
        <w:rPr>
          <w:b/>
          <w:i/>
          <w:lang w:val="en-CA"/>
        </w:rPr>
        <w:t xml:space="preserve">. </w:t>
      </w:r>
      <w:r w:rsidR="00F52F2E" w:rsidRPr="00F52F2E">
        <w:rPr>
          <w:b/>
          <w:i/>
          <w:lang w:val="en-CA"/>
        </w:rPr>
        <w:t>IE is not supported.</w:t>
      </w:r>
    </w:p>
    <w:p w14:paraId="604BC33C" w14:textId="77777777" w:rsidR="00565EBE" w:rsidRDefault="00565EBE" w:rsidP="00565EBE">
      <w:pPr>
        <w:pStyle w:val="ListParagraph"/>
      </w:pPr>
    </w:p>
    <w:p w14:paraId="7D89040B" w14:textId="77777777" w:rsidR="0048371F" w:rsidRPr="00190B4C" w:rsidRDefault="007B6CF8" w:rsidP="0036380E">
      <w:pPr>
        <w:pStyle w:val="ListParagraph"/>
        <w:numPr>
          <w:ilvl w:val="0"/>
          <w:numId w:val="36"/>
        </w:numPr>
        <w:outlineLvl w:val="1"/>
        <w:rPr>
          <w:rStyle w:val="Strong"/>
          <w:bCs w:val="0"/>
          <w:color w:val="auto"/>
          <w:lang w:val="en-CA"/>
        </w:rPr>
      </w:pPr>
      <w:bookmarkStart w:id="3" w:name="_Toc56150568"/>
      <w:r w:rsidRPr="00177589">
        <w:rPr>
          <w:rStyle w:val="Strong"/>
          <w:bCs w:val="0"/>
          <w:color w:val="auto"/>
          <w:lang w:val="fr-CA"/>
        </w:rPr>
        <w:t xml:space="preserve">Mobile </w:t>
      </w:r>
      <w:r w:rsidR="0048371F" w:rsidRPr="00190B4C">
        <w:rPr>
          <w:rStyle w:val="Strong"/>
          <w:bCs w:val="0"/>
          <w:color w:val="auto"/>
          <w:lang w:val="en-CA"/>
        </w:rPr>
        <w:t>device access</w:t>
      </w:r>
      <w:bookmarkEnd w:id="3"/>
    </w:p>
    <w:p w14:paraId="0C6D06CC" w14:textId="77777777" w:rsidR="008A0C25" w:rsidRPr="0089112B" w:rsidRDefault="008A0C25" w:rsidP="008A0C25">
      <w:pPr>
        <w:pStyle w:val="ListParagraph"/>
        <w:ind w:left="360"/>
        <w:rPr>
          <w:rStyle w:val="Strong"/>
          <w:bCs w:val="0"/>
          <w:color w:val="auto"/>
          <w:sz w:val="8"/>
          <w:lang w:val="fr-CA"/>
        </w:rPr>
      </w:pPr>
    </w:p>
    <w:p w14:paraId="656769A3" w14:textId="10136C03" w:rsidR="00CA3995" w:rsidRPr="0064799F" w:rsidRDefault="00CA3995" w:rsidP="0064799F">
      <w:pPr>
        <w:pStyle w:val="ListParagraph"/>
        <w:numPr>
          <w:ilvl w:val="1"/>
          <w:numId w:val="36"/>
        </w:numPr>
        <w:rPr>
          <w:b/>
        </w:rPr>
      </w:pPr>
      <w:r w:rsidRPr="00CA3995">
        <w:rPr>
          <w:bCs/>
          <w:u w:val="single"/>
        </w:rPr>
        <w:t>iPhone</w:t>
      </w:r>
      <w:r w:rsidRPr="00AD7099">
        <w:rPr>
          <w:bCs/>
        </w:rPr>
        <w:t>:</w:t>
      </w:r>
      <w:r>
        <w:rPr>
          <w:b/>
          <w:bCs/>
        </w:rPr>
        <w:t xml:space="preserve"> </w:t>
      </w:r>
      <w:r w:rsidR="0064799F" w:rsidRPr="002B6956">
        <w:rPr>
          <w:bCs/>
        </w:rPr>
        <w:t>Using your corporate or personal</w:t>
      </w:r>
      <w:r w:rsidR="0064799F" w:rsidRPr="0064799F">
        <w:rPr>
          <w:bCs/>
        </w:rPr>
        <w:t xml:space="preserve"> mobile device, d</w:t>
      </w:r>
      <w:r w:rsidRPr="0064799F">
        <w:rPr>
          <w:bCs/>
        </w:rPr>
        <w:t>ownload</w:t>
      </w:r>
      <w:r>
        <w:rPr>
          <w:bCs/>
        </w:rPr>
        <w:t xml:space="preserve"> </w:t>
      </w:r>
      <w:r w:rsidR="001B69FE" w:rsidRPr="001B69FE">
        <w:rPr>
          <w:rStyle w:val="Strong"/>
          <w:bCs w:val="0"/>
        </w:rPr>
        <w:t>Power Apps</w:t>
      </w:r>
      <w:r>
        <w:rPr>
          <w:bCs/>
        </w:rPr>
        <w:t xml:space="preserve"> through the App Store. </w:t>
      </w:r>
    </w:p>
    <w:p w14:paraId="1DA5A43D" w14:textId="10EB272C" w:rsidR="007B6CF8" w:rsidRDefault="008C218B" w:rsidP="001B69FE">
      <w:pPr>
        <w:ind w:left="1080"/>
        <w:rPr>
          <w:b/>
        </w:rPr>
      </w:pPr>
      <w:r w:rsidRPr="008C218B">
        <w:rPr>
          <w:b/>
          <w:noProof/>
          <w:lang w:val="en-CA" w:eastAsia="en-CA"/>
        </w:rPr>
        <w:lastRenderedPageBreak/>
        <w:drawing>
          <wp:inline distT="0" distB="0" distL="0" distR="0" wp14:anchorId="179594F8" wp14:editId="2ADB4D49">
            <wp:extent cx="1576755" cy="1651097"/>
            <wp:effectExtent l="0" t="0" r="4445" b="6350"/>
            <wp:docPr id="20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7291" cy="1662130"/>
                    </a:xfrm>
                    <a:prstGeom prst="rect">
                      <a:avLst/>
                    </a:prstGeom>
                    <a:noFill/>
                  </pic:spPr>
                </pic:pic>
              </a:graphicData>
            </a:graphic>
          </wp:inline>
        </w:drawing>
      </w:r>
    </w:p>
    <w:p w14:paraId="0008DA44" w14:textId="571FABD0" w:rsidR="00CA3995" w:rsidRPr="00CD2EAB" w:rsidRDefault="00CA3995" w:rsidP="001B69FE">
      <w:pPr>
        <w:pStyle w:val="ListParagraph"/>
        <w:numPr>
          <w:ilvl w:val="1"/>
          <w:numId w:val="36"/>
        </w:numPr>
        <w:rPr>
          <w:b/>
        </w:rPr>
      </w:pPr>
      <w:r w:rsidRPr="00CA3995">
        <w:rPr>
          <w:u w:val="single"/>
        </w:rPr>
        <w:t>Android</w:t>
      </w:r>
      <w:r w:rsidRPr="00AD7099">
        <w:t>:</w:t>
      </w:r>
      <w:r>
        <w:rPr>
          <w:b/>
        </w:rPr>
        <w:t xml:space="preserve"> </w:t>
      </w:r>
      <w:r w:rsidR="0064799F" w:rsidRPr="002B6956">
        <w:t>Using your corporate or personal</w:t>
      </w:r>
      <w:r w:rsidR="0064799F" w:rsidRPr="0064799F">
        <w:t xml:space="preserve"> mobile device, d</w:t>
      </w:r>
      <w:r w:rsidRPr="0064799F">
        <w:t>ownload</w:t>
      </w:r>
      <w:r>
        <w:t xml:space="preserve"> </w:t>
      </w:r>
      <w:r w:rsidR="001B69FE" w:rsidRPr="001B69FE">
        <w:rPr>
          <w:rStyle w:val="Strong"/>
          <w:bCs w:val="0"/>
        </w:rPr>
        <w:t>Power Apps</w:t>
      </w:r>
      <w:r w:rsidR="001B69FE">
        <w:rPr>
          <w:bCs/>
        </w:rPr>
        <w:t xml:space="preserve"> </w:t>
      </w:r>
      <w:r>
        <w:t>through the Play Store.</w:t>
      </w:r>
    </w:p>
    <w:p w14:paraId="750F223A" w14:textId="77777777" w:rsidR="00CD2EAB" w:rsidRPr="00CA3995" w:rsidRDefault="00CD2EAB" w:rsidP="00CD2EAB">
      <w:pPr>
        <w:pStyle w:val="ListParagraph"/>
        <w:ind w:left="1080"/>
        <w:rPr>
          <w:b/>
        </w:rPr>
      </w:pPr>
    </w:p>
    <w:p w14:paraId="7A949EAC" w14:textId="505961D5" w:rsidR="00CA3995" w:rsidRDefault="00CA3995" w:rsidP="001B69FE">
      <w:pPr>
        <w:pStyle w:val="ListParagraph"/>
        <w:ind w:left="1080"/>
        <w:rPr>
          <w:b/>
        </w:rPr>
      </w:pPr>
      <w:r>
        <w:rPr>
          <w:noProof/>
          <w:lang w:val="en-CA" w:eastAsia="en-CA"/>
        </w:rPr>
        <w:drawing>
          <wp:inline distT="0" distB="0" distL="0" distR="0" wp14:anchorId="156B8010" wp14:editId="522139BA">
            <wp:extent cx="1651174" cy="144909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0114" cy="1456937"/>
                    </a:xfrm>
                    <a:prstGeom prst="rect">
                      <a:avLst/>
                    </a:prstGeom>
                  </pic:spPr>
                </pic:pic>
              </a:graphicData>
            </a:graphic>
          </wp:inline>
        </w:drawing>
      </w:r>
    </w:p>
    <w:p w14:paraId="100B04FF" w14:textId="77777777" w:rsidR="00565EBE" w:rsidRDefault="00565EBE" w:rsidP="001B69FE">
      <w:pPr>
        <w:pStyle w:val="ListParagraph"/>
        <w:ind w:left="1080"/>
        <w:rPr>
          <w:b/>
        </w:rPr>
      </w:pPr>
    </w:p>
    <w:p w14:paraId="199BDDAE" w14:textId="769BAF81" w:rsidR="001D72B0" w:rsidRPr="001D72B0" w:rsidRDefault="008C218B" w:rsidP="001D72B0">
      <w:pPr>
        <w:pStyle w:val="ListParagraph"/>
        <w:numPr>
          <w:ilvl w:val="1"/>
          <w:numId w:val="36"/>
        </w:numPr>
        <w:rPr>
          <w:b/>
        </w:rPr>
      </w:pPr>
      <w:r w:rsidRPr="008C218B">
        <w:rPr>
          <w:bCs/>
        </w:rPr>
        <w:t xml:space="preserve">Open the app and sign in to your </w:t>
      </w:r>
      <w:r w:rsidR="00B533C9">
        <w:rPr>
          <w:rStyle w:val="Strong"/>
          <w:bCs w:val="0"/>
        </w:rPr>
        <w:t>ECCC</w:t>
      </w:r>
      <w:r w:rsidRPr="008C218B">
        <w:rPr>
          <w:rStyle w:val="Strong"/>
          <w:bCs w:val="0"/>
        </w:rPr>
        <w:t xml:space="preserve"> Office 365 account </w:t>
      </w:r>
      <w:r w:rsidRPr="0048371F">
        <w:t>(th</w:t>
      </w:r>
      <w:r>
        <w:t xml:space="preserve">e same account </w:t>
      </w:r>
      <w:r w:rsidR="000E551E">
        <w:t xml:space="preserve">used </w:t>
      </w:r>
      <w:r w:rsidR="001D72B0">
        <w:t xml:space="preserve">to </w:t>
      </w:r>
      <w:r>
        <w:t xml:space="preserve">access </w:t>
      </w:r>
      <w:r w:rsidR="001D72B0">
        <w:t>MS Teams</w:t>
      </w:r>
      <w:r w:rsidR="00D55DDF">
        <w:t xml:space="preserve"> –</w:t>
      </w:r>
      <w:r w:rsidR="001D72B0">
        <w:t xml:space="preserve"> typically </w:t>
      </w:r>
      <w:hyperlink r:id="rId15" w:history="1">
        <w:r w:rsidR="005A6C6A" w:rsidRPr="006F3A03">
          <w:rPr>
            <w:rStyle w:val="Hyperlink"/>
            <w:bCs/>
            <w:i/>
          </w:rPr>
          <w:t>FirstName.LastName</w:t>
        </w:r>
        <w:r w:rsidR="005A6C6A" w:rsidRPr="006F3A03">
          <w:rPr>
            <w:rStyle w:val="Hyperlink"/>
            <w:bCs/>
          </w:rPr>
          <w:t>@ec.gc.ca</w:t>
        </w:r>
      </w:hyperlink>
      <w:r w:rsidR="001D72B0">
        <w:rPr>
          <w:bCs/>
        </w:rPr>
        <w:t>)</w:t>
      </w:r>
      <w:r w:rsidR="002B6956">
        <w:rPr>
          <w:bCs/>
        </w:rPr>
        <w:t>.</w:t>
      </w:r>
    </w:p>
    <w:p w14:paraId="4E00E510" w14:textId="77777777" w:rsidR="001D72B0" w:rsidRPr="00565EBE" w:rsidRDefault="001D72B0" w:rsidP="001D72B0">
      <w:pPr>
        <w:pStyle w:val="ListParagraph"/>
        <w:ind w:left="1080"/>
        <w:rPr>
          <w:b/>
          <w:sz w:val="6"/>
        </w:rPr>
      </w:pPr>
    </w:p>
    <w:p w14:paraId="1E1752C4" w14:textId="77777777" w:rsidR="0048371F" w:rsidRPr="0048371F" w:rsidRDefault="00A75768" w:rsidP="00A75768">
      <w:pPr>
        <w:ind w:left="1440" w:firstLine="360"/>
        <w:rPr>
          <w:bCs/>
          <w:sz w:val="10"/>
        </w:rPr>
      </w:pPr>
      <w:r w:rsidRPr="008C218B">
        <w:rPr>
          <w:b/>
          <w:noProof/>
          <w:lang w:val="en-CA" w:eastAsia="en-CA"/>
        </w:rPr>
        <mc:AlternateContent>
          <mc:Choice Requires="wpg">
            <w:drawing>
              <wp:anchor distT="0" distB="0" distL="114300" distR="114300" simplePos="0" relativeHeight="251660288" behindDoc="0" locked="0" layoutInCell="1" allowOverlap="1" wp14:anchorId="459483BD" wp14:editId="1E28875D">
                <wp:simplePos x="0" y="0"/>
                <wp:positionH relativeFrom="margin">
                  <wp:posOffset>754381</wp:posOffset>
                </wp:positionH>
                <wp:positionV relativeFrom="paragraph">
                  <wp:posOffset>21591</wp:posOffset>
                </wp:positionV>
                <wp:extent cx="3543300" cy="2148840"/>
                <wp:effectExtent l="0" t="0" r="0" b="3810"/>
                <wp:wrapNone/>
                <wp:docPr id="16" name="Group 15"/>
                <wp:cNvGraphicFramePr/>
                <a:graphic xmlns:a="http://schemas.openxmlformats.org/drawingml/2006/main">
                  <a:graphicData uri="http://schemas.microsoft.com/office/word/2010/wordprocessingGroup">
                    <wpg:wgp>
                      <wpg:cNvGrpSpPr/>
                      <wpg:grpSpPr>
                        <a:xfrm>
                          <a:off x="0" y="0"/>
                          <a:ext cx="3543300" cy="2148840"/>
                          <a:chOff x="0" y="0"/>
                          <a:chExt cx="4699715" cy="3328416"/>
                        </a:xfrm>
                      </wpg:grpSpPr>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1590"/>
                            <a:ext cx="1866900" cy="3260725"/>
                          </a:xfrm>
                          <a:prstGeom prst="rect">
                            <a:avLst/>
                          </a:prstGeom>
                          <a:noFill/>
                          <a:extLst>
                            <a:ext uri="{909E8E84-426E-40DD-AFC4-6F175D3DCCD1}">
                              <a14:hiddenFill xmlns:a14="http://schemas.microsoft.com/office/drawing/2010/main">
                                <a:solidFill>
                                  <a:srgbClr val="FFFFFF"/>
                                </a:solidFill>
                              </a14:hiddenFill>
                            </a:ext>
                          </a:extLst>
                        </pic:spPr>
                      </pic:pic>
                      <wps:wsp>
                        <wps:cNvPr id="3" name="Straight Arrow Connector 3"/>
                        <wps:cNvCnPr/>
                        <wps:spPr>
                          <a:xfrm flipV="1">
                            <a:off x="1983486" y="1634617"/>
                            <a:ext cx="649224" cy="9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 name="Picture 4"/>
                          <pic:cNvPicPr>
                            <a:picLocks noChangeAspect="1"/>
                          </pic:cNvPicPr>
                        </pic:nvPicPr>
                        <pic:blipFill>
                          <a:blip r:embed="rId17"/>
                          <a:stretch>
                            <a:fillRect/>
                          </a:stretch>
                        </pic:blipFill>
                        <pic:spPr>
                          <a:xfrm>
                            <a:off x="2817735" y="0"/>
                            <a:ext cx="1881980" cy="33284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A3C70C" id="Group 15" o:spid="_x0000_s1026" style="position:absolute;margin-left:59.4pt;margin-top:1.7pt;width:279pt;height:169.2pt;z-index:251660288;mso-position-horizontal-relative:margin;mso-width-relative:margin;mso-height-relative:margin" coordsize="46997,3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&#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15;width:18669;height:3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">
                  <v:imagedata r:id="rId18" o:title=""/>
                </v:shape>
                <v:shapetype id="_x0000_t32" coordsize="21600,21600" o:spt="32" o:oned="t" path="m,l21600,21600e" filled="f">
                  <v:path arrowok="t" fillok="f" o:connecttype="none"/>
                  <o:lock v:ext="edit" shapetype="t"/>
                </v:shapetype>
                <v:shape id="Straight Arrow Connector 3" o:spid="_x0000_s1028" type="#_x0000_t32" style="position:absolute;left:19834;top:16346;width:6493;height: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" strokecolor="#5b9bd5 [3204]" strokeweight=".5pt">
                  <v:stroke endarrow="block" joinstyle="miter"/>
                </v:shape>
                <v:shape id="Picture 4" o:spid="_x0000_s1029" type="#_x0000_t75" style="position:absolute;left:28177;width:18820;height:3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">
                  <v:imagedata r:id="rId19" o:title=""/>
                </v:shape>
                <w10:wrap anchorx="margin"/>
              </v:group>
            </w:pict>
          </mc:Fallback>
        </mc:AlternateContent>
      </w:r>
    </w:p>
    <w:p w14:paraId="7FCEF973" w14:textId="77777777" w:rsidR="007E6F3B" w:rsidRDefault="007E6F3B" w:rsidP="007E6F3B">
      <w:pPr>
        <w:ind w:left="1440"/>
        <w:rPr>
          <w:rStyle w:val="Strong"/>
          <w:b w:val="0"/>
          <w:color w:val="auto"/>
        </w:rPr>
      </w:pPr>
    </w:p>
    <w:p w14:paraId="42449F39" w14:textId="77777777" w:rsidR="008C218B" w:rsidRDefault="008C218B" w:rsidP="007E6F3B">
      <w:pPr>
        <w:ind w:left="1440"/>
        <w:rPr>
          <w:rStyle w:val="Strong"/>
          <w:b w:val="0"/>
          <w:color w:val="auto"/>
        </w:rPr>
      </w:pPr>
    </w:p>
    <w:p w14:paraId="5D9D1DA7" w14:textId="77777777" w:rsidR="008C218B" w:rsidRDefault="008C218B" w:rsidP="007E6F3B">
      <w:pPr>
        <w:ind w:left="1440"/>
        <w:rPr>
          <w:rStyle w:val="Strong"/>
          <w:b w:val="0"/>
          <w:color w:val="auto"/>
        </w:rPr>
      </w:pPr>
    </w:p>
    <w:p w14:paraId="6F87889A" w14:textId="77777777" w:rsidR="008C218B" w:rsidRDefault="008C218B" w:rsidP="007E6F3B">
      <w:pPr>
        <w:ind w:left="1440"/>
        <w:rPr>
          <w:rStyle w:val="Strong"/>
          <w:b w:val="0"/>
          <w:color w:val="auto"/>
        </w:rPr>
      </w:pPr>
    </w:p>
    <w:p w14:paraId="3D905C3B" w14:textId="35728739" w:rsidR="008C218B" w:rsidRDefault="008C218B" w:rsidP="007E6F3B">
      <w:pPr>
        <w:ind w:left="1440"/>
        <w:rPr>
          <w:rStyle w:val="Strong"/>
          <w:b w:val="0"/>
          <w:color w:val="auto"/>
        </w:rPr>
      </w:pPr>
    </w:p>
    <w:p w14:paraId="05BA67AF" w14:textId="77777777" w:rsidR="00E27572" w:rsidRDefault="00E27572" w:rsidP="007E6F3B">
      <w:pPr>
        <w:ind w:left="1440"/>
        <w:rPr>
          <w:rStyle w:val="Strong"/>
          <w:b w:val="0"/>
          <w:color w:val="auto"/>
        </w:rPr>
      </w:pPr>
    </w:p>
    <w:p w14:paraId="662F06A4" w14:textId="2BA1F8C0" w:rsidR="000C40D3" w:rsidRDefault="000C40D3" w:rsidP="00A75768">
      <w:pPr>
        <w:rPr>
          <w:rStyle w:val="Strong"/>
          <w:b w:val="0"/>
          <w:color w:val="auto"/>
        </w:rPr>
      </w:pPr>
    </w:p>
    <w:p w14:paraId="0B944D90" w14:textId="495B76F6" w:rsidR="0076259F" w:rsidRPr="00A44B3F" w:rsidRDefault="0048685C" w:rsidP="00B533C9">
      <w:pPr>
        <w:pStyle w:val="ListParagraph"/>
        <w:numPr>
          <w:ilvl w:val="1"/>
          <w:numId w:val="36"/>
        </w:numPr>
        <w:rPr>
          <w:b/>
          <w:bCs/>
        </w:rPr>
      </w:pPr>
      <w:r>
        <w:rPr>
          <w:bCs/>
        </w:rPr>
        <w:t>Click on “Go to All Apps” to find t</w:t>
      </w:r>
      <w:r w:rsidR="00491BAE" w:rsidRPr="00491BAE">
        <w:rPr>
          <w:bCs/>
        </w:rPr>
        <w:t xml:space="preserve">he </w:t>
      </w:r>
      <w:r w:rsidR="00B533C9" w:rsidRPr="00B533C9">
        <w:rPr>
          <w:rStyle w:val="Strong"/>
        </w:rPr>
        <w:t>Return to the Workplace</w:t>
      </w:r>
      <w:r>
        <w:rPr>
          <w:rStyle w:val="Strong"/>
          <w:bCs w:val="0"/>
        </w:rPr>
        <w:t>.</w:t>
      </w:r>
      <w:r w:rsidR="00491BAE" w:rsidRPr="00491BAE">
        <w:rPr>
          <w:bCs/>
        </w:rPr>
        <w:t xml:space="preserve"> </w:t>
      </w:r>
    </w:p>
    <w:p w14:paraId="43E3AD5A" w14:textId="77777777" w:rsidR="00A44B3F" w:rsidRPr="00565EBE" w:rsidRDefault="00A44B3F" w:rsidP="00A44B3F">
      <w:pPr>
        <w:pStyle w:val="ListParagraph"/>
        <w:ind w:left="1080"/>
        <w:rPr>
          <w:b/>
          <w:bCs/>
          <w:sz w:val="6"/>
        </w:rPr>
      </w:pPr>
    </w:p>
    <w:p w14:paraId="537048CE" w14:textId="276B541B" w:rsidR="0076259F" w:rsidRDefault="00FD4E9C" w:rsidP="0076259F">
      <w:pPr>
        <w:pStyle w:val="ListParagraph"/>
        <w:ind w:left="1080"/>
        <w:rPr>
          <w:bCs/>
          <w:noProof/>
          <w:lang w:val="en-CA" w:eastAsia="en-CA"/>
        </w:rPr>
      </w:pPr>
      <w:r>
        <w:rPr>
          <w:b/>
          <w:bCs/>
        </w:rPr>
        <w:lastRenderedPageBreak/>
        <w:t xml:space="preserve">  </w:t>
      </w:r>
      <w:r w:rsidR="00E32366">
        <w:rPr>
          <w:bCs/>
          <w:noProof/>
          <w:lang w:val="en-CA" w:eastAsia="en-CA"/>
        </w:rPr>
        <w:pict w14:anchorId="63CA03EA">
          <v:shape id="_x0000_i1025" type="#_x0000_t75" style="width:105pt;height:228pt">
            <v:imagedata r:id="rId20" o:title="PNG image 2"/>
          </v:shape>
        </w:pict>
      </w:r>
    </w:p>
    <w:p w14:paraId="7AA1F3D8" w14:textId="77777777" w:rsidR="005A36A2" w:rsidRPr="0076259F" w:rsidRDefault="005A36A2" w:rsidP="0076259F">
      <w:pPr>
        <w:pStyle w:val="ListParagraph"/>
        <w:ind w:left="1080"/>
        <w:rPr>
          <w:b/>
          <w:bCs/>
        </w:rPr>
      </w:pPr>
    </w:p>
    <w:p w14:paraId="18F0CFC7" w14:textId="1B748B4B" w:rsidR="00491BAE" w:rsidRPr="00B813B5" w:rsidRDefault="00177589" w:rsidP="00491BAE">
      <w:pPr>
        <w:pStyle w:val="ListParagraph"/>
        <w:numPr>
          <w:ilvl w:val="1"/>
          <w:numId w:val="36"/>
        </w:numPr>
        <w:rPr>
          <w:b/>
          <w:bCs/>
        </w:rPr>
      </w:pPr>
      <w:r>
        <w:rPr>
          <w:bCs/>
        </w:rPr>
        <w:t>Click</w:t>
      </w:r>
      <w:r w:rsidR="0089112B">
        <w:rPr>
          <w:bCs/>
        </w:rPr>
        <w:t xml:space="preserve"> on</w:t>
      </w:r>
      <w:r>
        <w:rPr>
          <w:bCs/>
        </w:rPr>
        <w:t xml:space="preserve"> the app to launch it.</w:t>
      </w:r>
    </w:p>
    <w:p w14:paraId="61108F7D" w14:textId="02404896" w:rsidR="00B813B5" w:rsidRDefault="00B813B5" w:rsidP="00B813B5">
      <w:r w:rsidRPr="00B813B5">
        <w:t xml:space="preserve">When you first launch </w:t>
      </w:r>
      <w:r w:rsidRPr="00B813B5">
        <w:rPr>
          <w:b/>
          <w:bCs/>
        </w:rPr>
        <w:t>Power Apps</w:t>
      </w:r>
      <w:r w:rsidRPr="00B813B5">
        <w:t xml:space="preserve">, you will be prompted by a window where you need to accept the conditions. Use your </w:t>
      </w:r>
      <w:r w:rsidRPr="00B813B5">
        <w:rPr>
          <w:b/>
          <w:bCs/>
        </w:rPr>
        <w:t>ECCC Office 365 account</w:t>
      </w:r>
      <w:r w:rsidRPr="00B813B5">
        <w:t xml:space="preserve"> credentials to </w:t>
      </w:r>
      <w:r w:rsidR="000602EB">
        <w:t>sign in to</w:t>
      </w:r>
      <w:r w:rsidRPr="00B813B5">
        <w:t xml:space="preserve"> each of them – typically </w:t>
      </w:r>
      <w:hyperlink r:id="rId21" w:history="1">
        <w:r w:rsidR="009C0850" w:rsidRPr="00770B73">
          <w:rPr>
            <w:rStyle w:val="Hyperlink"/>
            <w:i/>
            <w:iCs/>
          </w:rPr>
          <w:t>FirstName.LastName</w:t>
        </w:r>
        <w:r w:rsidR="009C0850" w:rsidRPr="00770B73">
          <w:rPr>
            <w:rStyle w:val="Hyperlink"/>
          </w:rPr>
          <w:t>@ec.gc.ca</w:t>
        </w:r>
      </w:hyperlink>
      <w:r w:rsidRPr="00B813B5">
        <w:t>.</w:t>
      </w:r>
    </w:p>
    <w:p w14:paraId="1838B6CA" w14:textId="5A8C3AA0" w:rsidR="00711273" w:rsidRPr="000602EB" w:rsidRDefault="00711273" w:rsidP="00B813B5">
      <w:r>
        <w:t xml:space="preserve">Once the four applications are connected, you will be able to click on </w:t>
      </w:r>
      <w:r w:rsidR="000602EB">
        <w:rPr>
          <w:b/>
        </w:rPr>
        <w:t>Allow</w:t>
      </w:r>
      <w:r w:rsidR="000602EB">
        <w:t>.</w:t>
      </w:r>
    </w:p>
    <w:p w14:paraId="39A40C93" w14:textId="00982740" w:rsidR="009C0850" w:rsidRDefault="00711273" w:rsidP="00B813B5">
      <w:pPr>
        <w:rPr>
          <w:b/>
          <w:bCs/>
        </w:rPr>
      </w:pPr>
      <w:r w:rsidRPr="008D5DA5">
        <w:rPr>
          <w:noProof/>
          <w:lang w:val="en-CA" w:eastAsia="en-CA"/>
        </w:rPr>
        <mc:AlternateContent>
          <mc:Choice Requires="wps">
            <w:drawing>
              <wp:anchor distT="0" distB="0" distL="114300" distR="114300" simplePos="0" relativeHeight="251722752" behindDoc="0" locked="0" layoutInCell="1" allowOverlap="1" wp14:anchorId="24E6B770" wp14:editId="0BE4BD91">
                <wp:simplePos x="0" y="0"/>
                <wp:positionH relativeFrom="column">
                  <wp:posOffset>2512060</wp:posOffset>
                </wp:positionH>
                <wp:positionV relativeFrom="paragraph">
                  <wp:posOffset>581025</wp:posOffset>
                </wp:positionV>
                <wp:extent cx="393192" cy="0"/>
                <wp:effectExtent l="0" t="95250" r="0" b="95250"/>
                <wp:wrapNone/>
                <wp:docPr id="8" name="Straight Arrow Connector 7"/>
                <wp:cNvGraphicFramePr/>
                <a:graphic xmlns:a="http://schemas.openxmlformats.org/drawingml/2006/main">
                  <a:graphicData uri="http://schemas.microsoft.com/office/word/2010/wordprocessingShape">
                    <wps:wsp>
                      <wps:cNvCnPr/>
                      <wps:spPr>
                        <a:xfrm>
                          <a:off x="0" y="0"/>
                          <a:ext cx="393192" cy="0"/>
                        </a:xfrm>
                        <a:prstGeom prst="straightConnector1">
                          <a:avLst/>
                        </a:prstGeom>
                        <a:ln w="381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6F7586" id="Straight Arrow Connector 7" o:spid="_x0000_s1026" type="#_x0000_t32" style="position:absolute;margin-left:197.8pt;margin-top:45.75pt;width:30.9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" strokecolor="#2e74b5 [2404]" strokeweight="3pt">
                <v:stroke endarrow="block" joinstyle="miter"/>
              </v:shape>
            </w:pict>
          </mc:Fallback>
        </mc:AlternateContent>
      </w:r>
      <w:r w:rsidR="000602EB">
        <w:rPr>
          <w:noProof/>
          <w:lang w:val="en-CA" w:eastAsia="en-CA"/>
        </w:rPr>
        <w:drawing>
          <wp:inline distT="0" distB="0" distL="0" distR="0" wp14:anchorId="195651C0" wp14:editId="2C735D93">
            <wp:extent cx="2438400" cy="2361901"/>
            <wp:effectExtent l="0" t="0" r="0" b="635"/>
            <wp:docPr id="9" name="Picture 9" descr="cid:image003.png@01D68B97.28AC6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68B97.28AC6E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455609" cy="2378570"/>
                    </a:xfrm>
                    <a:prstGeom prst="rect">
                      <a:avLst/>
                    </a:prstGeom>
                    <a:noFill/>
                    <a:ln>
                      <a:noFill/>
                    </a:ln>
                  </pic:spPr>
                </pic:pic>
              </a:graphicData>
            </a:graphic>
          </wp:inline>
        </w:drawing>
      </w:r>
      <w:r>
        <w:rPr>
          <w:b/>
          <w:bCs/>
        </w:rPr>
        <w:t xml:space="preserve">        </w:t>
      </w:r>
      <w:r w:rsidR="000602EB">
        <w:rPr>
          <w:b/>
          <w:bCs/>
        </w:rPr>
        <w:t xml:space="preserve">  </w:t>
      </w:r>
      <w:r>
        <w:rPr>
          <w:b/>
          <w:bCs/>
        </w:rPr>
        <w:t xml:space="preserve">  </w:t>
      </w:r>
      <w:r w:rsidR="000602EB">
        <w:rPr>
          <w:noProof/>
          <w:lang w:val="en-CA" w:eastAsia="en-CA"/>
        </w:rPr>
        <w:drawing>
          <wp:inline distT="0" distB="0" distL="0" distR="0" wp14:anchorId="0E33341A" wp14:editId="4B3E3AE8">
            <wp:extent cx="1132402" cy="2419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2146" cy="2440167"/>
                    </a:xfrm>
                    <a:prstGeom prst="rect">
                      <a:avLst/>
                    </a:prstGeom>
                  </pic:spPr>
                </pic:pic>
              </a:graphicData>
            </a:graphic>
          </wp:inline>
        </w:drawing>
      </w:r>
    </w:p>
    <w:p w14:paraId="68267952" w14:textId="77777777" w:rsidR="000602EB" w:rsidRPr="00B813B5" w:rsidRDefault="000602EB" w:rsidP="00B813B5">
      <w:pPr>
        <w:rPr>
          <w:b/>
          <w:bCs/>
        </w:rPr>
      </w:pPr>
    </w:p>
    <w:p w14:paraId="19A3A9EE" w14:textId="0895869C" w:rsidR="005C6D45" w:rsidRDefault="0067366E" w:rsidP="000F00E7">
      <w:pPr>
        <w:pStyle w:val="Heading1"/>
      </w:pPr>
      <w:bookmarkStart w:id="4" w:name="_Toc56150569"/>
      <w:r>
        <w:lastRenderedPageBreak/>
        <w:t>Submitting a request</w:t>
      </w:r>
      <w:r w:rsidR="006E05A6">
        <w:t xml:space="preserve"> to work onsite</w:t>
      </w:r>
      <w:bookmarkEnd w:id="4"/>
      <w:r>
        <w:t xml:space="preserve"> </w:t>
      </w:r>
    </w:p>
    <w:p w14:paraId="1081F956" w14:textId="3A9F5E16" w:rsidR="00A71218" w:rsidRPr="00824782" w:rsidRDefault="00190B4C" w:rsidP="00A71218">
      <w:pPr>
        <w:rPr>
          <w:rStyle w:val="Hyperlink"/>
          <w:rFonts w:ascii="Calibri" w:eastAsia="Calibri" w:hAnsi="Calibri" w:cs="Times New Roman"/>
          <w:lang w:val="en-CA"/>
        </w:rPr>
      </w:pPr>
      <w:r>
        <w:t xml:space="preserve">You </w:t>
      </w:r>
      <w:r w:rsidR="0049298F">
        <w:t>can</w:t>
      </w:r>
      <w:r w:rsidR="0067366E">
        <w:t xml:space="preserve"> submit requests to access</w:t>
      </w:r>
      <w:r w:rsidR="003D7A87">
        <w:t xml:space="preserve"> </w:t>
      </w:r>
      <w:r w:rsidR="0067366E">
        <w:t>specific area</w:t>
      </w:r>
      <w:r w:rsidR="003D7A87">
        <w:t>s</w:t>
      </w:r>
      <w:r w:rsidR="0067366E">
        <w:t xml:space="preserve"> of </w:t>
      </w:r>
      <w:r w:rsidR="0080439B">
        <w:t>ECCC</w:t>
      </w:r>
      <w:r w:rsidR="0067366E">
        <w:t xml:space="preserve"> </w:t>
      </w:r>
      <w:r w:rsidR="00FB0C17">
        <w:t>worksites</w:t>
      </w:r>
      <w:r w:rsidR="0067366E">
        <w:t xml:space="preserve">. </w:t>
      </w:r>
      <w:r>
        <w:t>You must answer a</w:t>
      </w:r>
      <w:r w:rsidR="0049298F">
        <w:t xml:space="preserve"> series of questions before </w:t>
      </w:r>
      <w:r w:rsidR="00960648">
        <w:t xml:space="preserve">the request is completed and </w:t>
      </w:r>
      <w:r w:rsidR="0067366E">
        <w:t xml:space="preserve">is sent to </w:t>
      </w:r>
      <w:r w:rsidR="0049298F">
        <w:t>the</w:t>
      </w:r>
      <w:r w:rsidR="0067366E">
        <w:t xml:space="preserve"> manager for approval.</w:t>
      </w:r>
      <w:r w:rsidR="00A71218">
        <w:t xml:space="preserve"> </w:t>
      </w:r>
      <w:r w:rsidR="00824782">
        <w:rPr>
          <w:rFonts w:ascii="Calibri" w:eastAsia="Calibri" w:hAnsi="Calibri" w:cs="Times New Roman"/>
          <w:lang w:val="en-CA"/>
        </w:rPr>
        <w:fldChar w:fldCharType="begin"/>
      </w:r>
      <w:r w:rsidR="00824782">
        <w:rPr>
          <w:rFonts w:ascii="Calibri" w:eastAsia="Calibri" w:hAnsi="Calibri" w:cs="Times New Roman"/>
          <w:lang w:val="en-CA"/>
        </w:rPr>
        <w:instrText xml:space="preserve"> HYPERLINK "https://ecollab.ncr.int.ec.gc.ca/theme/media/_layouts/15/Lightbox.aspx?url=https%3A%2F%2Fecollab.ncr.int.ec.gc.ca%2Ftheme%2Fmedia%2FVideoLibrary%2FCreateRequest_HD.MP4" </w:instrText>
      </w:r>
      <w:r w:rsidR="00824782">
        <w:rPr>
          <w:rFonts w:ascii="Calibri" w:eastAsia="Calibri" w:hAnsi="Calibri" w:cs="Times New Roman"/>
          <w:lang w:val="en-CA"/>
        </w:rPr>
        <w:fldChar w:fldCharType="separate"/>
      </w:r>
      <w:r w:rsidR="00A71218" w:rsidRPr="00824782">
        <w:rPr>
          <w:rStyle w:val="Hyperlink"/>
          <w:rFonts w:ascii="Calibri" w:eastAsia="Calibri" w:hAnsi="Calibri" w:cs="Times New Roman"/>
          <w:lang w:val="en-CA"/>
        </w:rPr>
        <w:t>A video is also available for this topic.</w:t>
      </w:r>
    </w:p>
    <w:p w14:paraId="3A251133" w14:textId="09B6C18B" w:rsidR="00B876A3" w:rsidRDefault="00824782">
      <w:r>
        <w:rPr>
          <w:rFonts w:ascii="Calibri" w:eastAsia="Calibri" w:hAnsi="Calibri" w:cs="Times New Roman"/>
          <w:lang w:val="en-CA"/>
        </w:rPr>
        <w:fldChar w:fldCharType="end"/>
      </w:r>
      <w:r w:rsidR="0067366E">
        <w:rPr>
          <w:rStyle w:val="Emphasis"/>
        </w:rPr>
        <w:t>Try It:</w:t>
      </w:r>
      <w:r w:rsidR="0067366E">
        <w:t xml:space="preserve"> </w:t>
      </w:r>
    </w:p>
    <w:p w14:paraId="67499CE1" w14:textId="3EAFF8E1" w:rsidR="00F6385B" w:rsidRPr="008E164B" w:rsidRDefault="008B17D3" w:rsidP="0036380E">
      <w:pPr>
        <w:pStyle w:val="ListParagraph"/>
        <w:numPr>
          <w:ilvl w:val="0"/>
          <w:numId w:val="36"/>
        </w:numPr>
        <w:outlineLvl w:val="1"/>
        <w:rPr>
          <w:rStyle w:val="Strong"/>
          <w:b w:val="0"/>
          <w:bCs w:val="0"/>
          <w:color w:val="auto"/>
        </w:rPr>
      </w:pPr>
      <w:bookmarkStart w:id="5" w:name="_Toc56150570"/>
      <w:r w:rsidRPr="008E164B">
        <w:rPr>
          <w:rStyle w:val="Strong"/>
        </w:rPr>
        <w:t>Submit</w:t>
      </w:r>
      <w:r w:rsidR="0036380E" w:rsidRPr="008E164B">
        <w:rPr>
          <w:rStyle w:val="Strong"/>
        </w:rPr>
        <w:t xml:space="preserve"> a request</w:t>
      </w:r>
      <w:bookmarkEnd w:id="5"/>
    </w:p>
    <w:p w14:paraId="587C032C" w14:textId="77777777" w:rsidR="00AE3068" w:rsidRDefault="00AE3068" w:rsidP="00AE3068">
      <w:pPr>
        <w:pStyle w:val="ListParagraph"/>
        <w:ind w:left="360"/>
      </w:pPr>
    </w:p>
    <w:p w14:paraId="37EF0944" w14:textId="6AEB1B1C" w:rsidR="00937519" w:rsidRDefault="00937519" w:rsidP="00AE3068">
      <w:pPr>
        <w:pStyle w:val="ListParagraph"/>
        <w:numPr>
          <w:ilvl w:val="1"/>
          <w:numId w:val="36"/>
        </w:numPr>
      </w:pPr>
      <w:r w:rsidRPr="00AC1B84">
        <w:t xml:space="preserve">Upon initial use of the app, </w:t>
      </w:r>
      <w:r w:rsidR="00B148F0">
        <w:t>you will be</w:t>
      </w:r>
      <w:r>
        <w:t xml:space="preserve"> </w:t>
      </w:r>
      <w:r w:rsidRPr="00AC1B84">
        <w:t xml:space="preserve">presented with the </w:t>
      </w:r>
      <w:r w:rsidRPr="008D5DA5">
        <w:rPr>
          <w:rStyle w:val="Strong"/>
          <w:i/>
        </w:rPr>
        <w:t>Privacy Act Statement</w:t>
      </w:r>
      <w:r w:rsidRPr="008D5DA5">
        <w:rPr>
          <w:color w:val="2E74B5" w:themeColor="accent1" w:themeShade="BF"/>
        </w:rPr>
        <w:t xml:space="preserve"> </w:t>
      </w:r>
      <w:r w:rsidRPr="00AC1B84">
        <w:t xml:space="preserve">and the </w:t>
      </w:r>
      <w:r w:rsidRPr="008D5DA5">
        <w:rPr>
          <w:rStyle w:val="Strong"/>
          <w:i/>
        </w:rPr>
        <w:t>COVID-19 Health &amp; Safety Measures</w:t>
      </w:r>
      <w:r w:rsidRPr="00AC1B84">
        <w:t>.</w:t>
      </w:r>
      <w:r>
        <w:t xml:space="preserve"> </w:t>
      </w:r>
      <w:r w:rsidR="00B148F0">
        <w:t xml:space="preserve">You must read through and agree to these pages in order to continue. </w:t>
      </w:r>
      <w:r>
        <w:t>This content can be viewed again at any time through the app’s menu page.</w:t>
      </w:r>
    </w:p>
    <w:p w14:paraId="68434CFE" w14:textId="77777777" w:rsidR="00937519" w:rsidRDefault="00937519" w:rsidP="00937519">
      <w:pPr>
        <w:pStyle w:val="ListParagraph"/>
        <w:ind w:left="360"/>
      </w:pPr>
    </w:p>
    <w:p w14:paraId="78ED9D90" w14:textId="7D5B081C" w:rsidR="00937519" w:rsidRDefault="005A6C6A" w:rsidP="00AE3068">
      <w:pPr>
        <w:pStyle w:val="ListParagraph"/>
        <w:ind w:left="1080"/>
      </w:pPr>
      <w:r>
        <w:rPr>
          <w:noProof/>
          <w:lang w:val="en-CA" w:eastAsia="en-CA"/>
        </w:rPr>
        <w:drawing>
          <wp:inline distT="0" distB="0" distL="0" distR="0" wp14:anchorId="4DFC7864" wp14:editId="69A38624">
            <wp:extent cx="1266825" cy="2276475"/>
            <wp:effectExtent l="0" t="0" r="9525" b="9525"/>
            <wp:docPr id="5" name="Picture 5" descr="C:\Users\godboutjf\AppData\Local\Microsoft\Windows\INetCache\Content.Word\PNG image 3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dboutjf\AppData\Local\Microsoft\Windows\INetCache\Content.Word\PNG image 3_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6825" cy="2276475"/>
                    </a:xfrm>
                    <a:prstGeom prst="rect">
                      <a:avLst/>
                    </a:prstGeom>
                    <a:noFill/>
                    <a:ln>
                      <a:noFill/>
                    </a:ln>
                  </pic:spPr>
                </pic:pic>
              </a:graphicData>
            </a:graphic>
          </wp:inline>
        </w:drawing>
      </w:r>
    </w:p>
    <w:p w14:paraId="1C089B89" w14:textId="5DC82BE8" w:rsidR="005A36A2" w:rsidRDefault="00AE3068" w:rsidP="00AE3068">
      <w:pPr>
        <w:pStyle w:val="ListParagraph"/>
        <w:numPr>
          <w:ilvl w:val="1"/>
          <w:numId w:val="36"/>
        </w:numPr>
      </w:pPr>
      <w:r>
        <w:t xml:space="preserve">From </w:t>
      </w:r>
      <w:r w:rsidRPr="005C0445">
        <w:t xml:space="preserve">the </w:t>
      </w:r>
      <w:r w:rsidR="00353D95">
        <w:rPr>
          <w:rStyle w:val="Strong"/>
          <w:rFonts w:eastAsiaTheme="minorEastAsia"/>
          <w:lang w:val="en-CA"/>
        </w:rPr>
        <w:t>Home</w:t>
      </w:r>
      <w:r w:rsidRPr="009C0C8C">
        <w:rPr>
          <w:rStyle w:val="Strong"/>
          <w:rFonts w:eastAsiaTheme="minorEastAsia"/>
          <w:b w:val="0"/>
          <w:lang w:val="en-CA"/>
        </w:rPr>
        <w:t xml:space="preserve"> </w:t>
      </w:r>
      <w:r w:rsidR="00353D95">
        <w:rPr>
          <w:rStyle w:val="Strong"/>
          <w:rFonts w:eastAsiaTheme="minorEastAsia"/>
          <w:lang w:val="en-CA"/>
        </w:rPr>
        <w:t>page</w:t>
      </w:r>
      <w:r w:rsidRPr="005C0445">
        <w:rPr>
          <w:b/>
        </w:rPr>
        <w:t>,</w:t>
      </w:r>
      <w:r>
        <w:t xml:space="preserve"> select </w:t>
      </w:r>
      <w:r w:rsidR="00763B6D">
        <w:t>“</w:t>
      </w:r>
      <w:r w:rsidRPr="00A76896">
        <w:rPr>
          <w:rStyle w:val="Strong"/>
          <w:color w:val="auto"/>
        </w:rPr>
        <w:t>My Requests</w:t>
      </w:r>
      <w:r w:rsidR="00763B6D">
        <w:rPr>
          <w:rStyle w:val="Strong"/>
        </w:rPr>
        <w:t>”</w:t>
      </w:r>
      <w:r>
        <w:t>.</w:t>
      </w:r>
    </w:p>
    <w:p w14:paraId="54502845" w14:textId="0E761832" w:rsidR="00AE3068" w:rsidRDefault="00AE3068" w:rsidP="005A36A2">
      <w:pPr>
        <w:pStyle w:val="ListParagraph"/>
        <w:ind w:left="1080"/>
      </w:pPr>
      <w:r>
        <w:t xml:space="preserve"> </w:t>
      </w:r>
      <w:r w:rsidR="00353D95">
        <w:rPr>
          <w:noProof/>
          <w:lang w:val="en-CA" w:eastAsia="en-CA"/>
        </w:rPr>
        <w:drawing>
          <wp:inline distT="0" distB="0" distL="0" distR="0" wp14:anchorId="2D92A179" wp14:editId="3DFE87BF">
            <wp:extent cx="1456445" cy="215709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6593" cy="2201746"/>
                    </a:xfrm>
                    <a:prstGeom prst="rect">
                      <a:avLst/>
                    </a:prstGeom>
                    <a:noFill/>
                    <a:ln>
                      <a:noFill/>
                    </a:ln>
                  </pic:spPr>
                </pic:pic>
              </a:graphicData>
            </a:graphic>
          </wp:inline>
        </w:drawing>
      </w:r>
    </w:p>
    <w:p w14:paraId="31CF7181" w14:textId="13D0188A" w:rsidR="000E4346" w:rsidRDefault="008A0C25" w:rsidP="00AE3068">
      <w:pPr>
        <w:pStyle w:val="ListParagraph"/>
        <w:numPr>
          <w:ilvl w:val="1"/>
          <w:numId w:val="36"/>
        </w:numPr>
      </w:pPr>
      <w:r>
        <w:t>The</w:t>
      </w:r>
      <w:r w:rsidRPr="008A0C25">
        <w:rPr>
          <w:rStyle w:val="Strong"/>
        </w:rPr>
        <w:t xml:space="preserve"> </w:t>
      </w:r>
      <w:r w:rsidR="009D188C">
        <w:rPr>
          <w:rStyle w:val="Strong"/>
        </w:rPr>
        <w:t>“</w:t>
      </w:r>
      <w:r w:rsidR="007A06E0">
        <w:rPr>
          <w:rStyle w:val="Strong"/>
        </w:rPr>
        <w:t>My R</w:t>
      </w:r>
      <w:r w:rsidRPr="000E4346">
        <w:rPr>
          <w:rStyle w:val="Strong"/>
        </w:rPr>
        <w:t>equests</w:t>
      </w:r>
      <w:r w:rsidR="009D188C">
        <w:rPr>
          <w:rStyle w:val="Strong"/>
        </w:rPr>
        <w:t>”</w:t>
      </w:r>
      <w:r>
        <w:t xml:space="preserve"> view will </w:t>
      </w:r>
      <w:r w:rsidR="001F1897">
        <w:t>appear</w:t>
      </w:r>
      <w:r>
        <w:t xml:space="preserve">. </w:t>
      </w:r>
      <w:r w:rsidR="000E4346">
        <w:t xml:space="preserve">To submit a new request, click the </w:t>
      </w:r>
      <w:r w:rsidR="009D188C">
        <w:t>“</w:t>
      </w:r>
      <w:r w:rsidR="000E4346" w:rsidRPr="004512A9">
        <w:rPr>
          <w:rStyle w:val="Strong"/>
          <w:color w:val="auto"/>
        </w:rPr>
        <w:t>New Request</w:t>
      </w:r>
      <w:r w:rsidR="009D188C">
        <w:rPr>
          <w:rStyle w:val="Strong"/>
          <w:color w:val="auto"/>
        </w:rPr>
        <w:t>”</w:t>
      </w:r>
      <w:r w:rsidR="000E4346" w:rsidRPr="004512A9">
        <w:t xml:space="preserve"> </w:t>
      </w:r>
      <w:r w:rsidR="000E4346">
        <w:t xml:space="preserve">button on the bottom of the </w:t>
      </w:r>
      <w:r w:rsidR="00AE3068">
        <w:t>screen</w:t>
      </w:r>
      <w:r w:rsidR="000E4346">
        <w:t>.</w:t>
      </w:r>
    </w:p>
    <w:p w14:paraId="2DD3153D" w14:textId="0C04BCF2" w:rsidR="00FC5CD5" w:rsidRDefault="006B68B6" w:rsidP="005A6C6A">
      <w:pPr>
        <w:ind w:left="1080"/>
        <w:rPr>
          <w:rStyle w:val="Strong"/>
          <w:b w:val="0"/>
          <w:bCs w:val="0"/>
          <w:color w:val="auto"/>
        </w:rPr>
      </w:pPr>
      <w:r w:rsidRPr="006B68B6">
        <w:rPr>
          <w:noProof/>
          <w:lang w:val="en-CA" w:eastAsia="en-CA"/>
        </w:rPr>
        <w:lastRenderedPageBreak/>
        <w:t xml:space="preserve"> </w:t>
      </w:r>
      <w:r w:rsidR="001F1897" w:rsidRPr="001F1897">
        <w:rPr>
          <w:noProof/>
          <w:lang w:val="en-CA" w:eastAsia="en-CA"/>
        </w:rPr>
        <w:t xml:space="preserve"> </w:t>
      </w:r>
      <w:r w:rsidR="00E32366">
        <w:rPr>
          <w:noProof/>
          <w:lang w:val="en-CA" w:eastAsia="en-CA"/>
        </w:rPr>
        <w:pict w14:anchorId="6D581325">
          <v:shape id="_x0000_i1026" type="#_x0000_t75" style="width:122.25pt;height:240.75pt">
            <v:imagedata r:id="rId27" o:title="PNG image 16"/>
          </v:shape>
        </w:pict>
      </w:r>
    </w:p>
    <w:p w14:paraId="5DF59BFC" w14:textId="795AB7BC" w:rsidR="00F6385B" w:rsidRDefault="006B68B6" w:rsidP="0036380E">
      <w:pPr>
        <w:pStyle w:val="ListParagraph"/>
        <w:numPr>
          <w:ilvl w:val="0"/>
          <w:numId w:val="35"/>
        </w:numPr>
        <w:outlineLvl w:val="2"/>
      </w:pPr>
      <w:bookmarkStart w:id="6" w:name="_Toc56150571"/>
      <w:r>
        <w:rPr>
          <w:rStyle w:val="Strong"/>
        </w:rPr>
        <w:t xml:space="preserve">Step 1 </w:t>
      </w:r>
      <w:r w:rsidR="008D0CE1">
        <w:rPr>
          <w:rStyle w:val="Strong"/>
        </w:rPr>
        <w:t>–</w:t>
      </w:r>
      <w:r>
        <w:rPr>
          <w:rStyle w:val="Strong"/>
        </w:rPr>
        <w:t xml:space="preserve"> </w:t>
      </w:r>
      <w:r w:rsidR="008D0CE1">
        <w:rPr>
          <w:rStyle w:val="Strong"/>
        </w:rPr>
        <w:t>Fill in your request details</w:t>
      </w:r>
      <w:bookmarkEnd w:id="6"/>
    </w:p>
    <w:p w14:paraId="0F1ADCA2" w14:textId="02719A83" w:rsidR="00D71D78" w:rsidRDefault="003D7A87" w:rsidP="00F6385B">
      <w:pPr>
        <w:pStyle w:val="ListParagraph"/>
      </w:pPr>
      <w:r>
        <w:t xml:space="preserve">You’ll first be asked to select the specific </w:t>
      </w:r>
      <w:r w:rsidR="0080439B">
        <w:t>ECCC</w:t>
      </w:r>
      <w:r>
        <w:t xml:space="preserve"> </w:t>
      </w:r>
      <w:r w:rsidR="008A0C25">
        <w:t>site</w:t>
      </w:r>
      <w:r>
        <w:t xml:space="preserve"> you’d like to access</w:t>
      </w:r>
      <w:r w:rsidR="00D30DD7">
        <w:t>,</w:t>
      </w:r>
      <w:r w:rsidR="008D0CE1">
        <w:t xml:space="preserve"> the reason for your request</w:t>
      </w:r>
      <w:r w:rsidR="007A06E0">
        <w:t xml:space="preserve">, </w:t>
      </w:r>
      <w:r w:rsidR="007A06E0" w:rsidRPr="008E164B">
        <w:t xml:space="preserve">and </w:t>
      </w:r>
      <w:r w:rsidR="00A35E82" w:rsidRPr="008E164B">
        <w:t xml:space="preserve">whether </w:t>
      </w:r>
      <w:r w:rsidR="007A06E0" w:rsidRPr="008E164B">
        <w:t>you need to register any visitors</w:t>
      </w:r>
      <w:r w:rsidRPr="008E164B">
        <w:t>.</w:t>
      </w:r>
      <w:r>
        <w:t xml:space="preserve"> </w:t>
      </w:r>
      <w:r w:rsidR="00D71D78">
        <w:t>Please note that i</w:t>
      </w:r>
      <w:r w:rsidR="004512A9">
        <w:t xml:space="preserve">f you wish </w:t>
      </w:r>
      <w:r w:rsidR="001453F5">
        <w:t>to</w:t>
      </w:r>
      <w:r w:rsidR="004512A9">
        <w:t xml:space="preserve"> access more than one floor, you will need to complete </w:t>
      </w:r>
      <w:r w:rsidR="00365CD4">
        <w:t xml:space="preserve">a </w:t>
      </w:r>
      <w:r w:rsidR="004512A9">
        <w:t xml:space="preserve">separate </w:t>
      </w:r>
      <w:r w:rsidR="00365CD4">
        <w:t>request</w:t>
      </w:r>
      <w:r w:rsidR="004512A9">
        <w:t xml:space="preserve">. </w:t>
      </w:r>
      <w:r w:rsidR="00D71D78">
        <w:t>Click the ‘</w:t>
      </w:r>
      <w:r w:rsidR="00D71D78" w:rsidRPr="009C0C8C">
        <w:rPr>
          <w:b/>
        </w:rPr>
        <w:t>Next’</w:t>
      </w:r>
      <w:r w:rsidR="00D71D78" w:rsidRPr="009C0C8C">
        <w:t xml:space="preserve"> </w:t>
      </w:r>
      <w:r w:rsidR="00D71D78">
        <w:t>button to continue to Step 2.</w:t>
      </w:r>
    </w:p>
    <w:p w14:paraId="7C5E6FF2" w14:textId="63CF96D7" w:rsidR="00F6385B" w:rsidRPr="00F6385B" w:rsidRDefault="005A6C6A" w:rsidP="00F6385B">
      <w:pPr>
        <w:pStyle w:val="ListParagraph"/>
        <w:outlineLvl w:val="2"/>
        <w:rPr>
          <w:sz w:val="16"/>
        </w:rPr>
      </w:pPr>
      <w:r>
        <w:rPr>
          <w:sz w:val="16"/>
        </w:rPr>
        <w:t xml:space="preserve">            </w:t>
      </w:r>
      <w:bookmarkStart w:id="7" w:name="_Toc56150193"/>
      <w:bookmarkStart w:id="8" w:name="_Toc56150236"/>
      <w:bookmarkStart w:id="9" w:name="_Toc56150365"/>
      <w:bookmarkStart w:id="10" w:name="_Toc56150478"/>
      <w:bookmarkStart w:id="11" w:name="_Toc56150572"/>
      <w:r w:rsidR="004D60BB">
        <w:rPr>
          <w:noProof/>
          <w:sz w:val="16"/>
          <w:lang w:val="en-CA" w:eastAsia="en-CA"/>
        </w:rPr>
        <w:drawing>
          <wp:inline distT="0" distB="0" distL="0" distR="0" wp14:anchorId="4116B48D" wp14:editId="60096FB4">
            <wp:extent cx="1543050" cy="271316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8599" cy="2722925"/>
                    </a:xfrm>
                    <a:prstGeom prst="rect">
                      <a:avLst/>
                    </a:prstGeom>
                    <a:noFill/>
                    <a:ln>
                      <a:noFill/>
                    </a:ln>
                  </pic:spPr>
                </pic:pic>
              </a:graphicData>
            </a:graphic>
          </wp:inline>
        </w:drawing>
      </w:r>
      <w:bookmarkEnd w:id="7"/>
      <w:bookmarkEnd w:id="8"/>
      <w:bookmarkEnd w:id="9"/>
      <w:bookmarkEnd w:id="10"/>
      <w:bookmarkEnd w:id="11"/>
    </w:p>
    <w:p w14:paraId="41E7BADD" w14:textId="6CB87DEE" w:rsidR="00F6385B" w:rsidRPr="008E164B" w:rsidRDefault="00F83868" w:rsidP="0036380E">
      <w:pPr>
        <w:pStyle w:val="ListParagraph"/>
        <w:numPr>
          <w:ilvl w:val="0"/>
          <w:numId w:val="35"/>
        </w:numPr>
        <w:outlineLvl w:val="2"/>
        <w:rPr>
          <w:rStyle w:val="Strong"/>
          <w:b w:val="0"/>
          <w:bCs w:val="0"/>
          <w:color w:val="auto"/>
        </w:rPr>
      </w:pPr>
      <w:bookmarkStart w:id="12" w:name="_Toc56150573"/>
      <w:r w:rsidRPr="008E164B">
        <w:rPr>
          <w:rStyle w:val="Strong"/>
        </w:rPr>
        <w:t>Add visitors to your request</w:t>
      </w:r>
      <w:bookmarkEnd w:id="12"/>
    </w:p>
    <w:p w14:paraId="4B0BF3D4" w14:textId="17E60879" w:rsidR="00D30DD7" w:rsidRPr="008E164B" w:rsidRDefault="007A06E0" w:rsidP="00F6385B">
      <w:pPr>
        <w:pStyle w:val="ListParagraph"/>
      </w:pPr>
      <w:r w:rsidRPr="008E164B">
        <w:rPr>
          <w:bCs/>
        </w:rPr>
        <w:t xml:space="preserve">If you indicated that you need to register visitors in Step 1, you will be asked to </w:t>
      </w:r>
      <w:r w:rsidR="005B3F66" w:rsidRPr="008E164B">
        <w:rPr>
          <w:bCs/>
        </w:rPr>
        <w:t>provide further information</w:t>
      </w:r>
      <w:r w:rsidR="008D72B8" w:rsidRPr="008E164B">
        <w:rPr>
          <w:bCs/>
        </w:rPr>
        <w:t xml:space="preserve"> before continuing</w:t>
      </w:r>
      <w:r w:rsidRPr="008E164B">
        <w:rPr>
          <w:bCs/>
        </w:rPr>
        <w:t xml:space="preserve">. </w:t>
      </w:r>
    </w:p>
    <w:p w14:paraId="3F9569FD" w14:textId="1B95836B" w:rsidR="0081266B" w:rsidRPr="00456C37" w:rsidRDefault="005B3F66" w:rsidP="0081266B">
      <w:pPr>
        <w:pStyle w:val="ListParagraph"/>
        <w:numPr>
          <w:ilvl w:val="1"/>
          <w:numId w:val="35"/>
        </w:numPr>
      </w:pPr>
      <w:r w:rsidRPr="008E164B">
        <w:rPr>
          <w:bCs/>
        </w:rPr>
        <w:t xml:space="preserve">First, </w:t>
      </w:r>
      <w:r w:rsidR="008B17D3" w:rsidRPr="008E164B">
        <w:rPr>
          <w:bCs/>
        </w:rPr>
        <w:t>you will be presented with text explaining the process for visitors. Please read the</w:t>
      </w:r>
      <w:r w:rsidR="007A06E0" w:rsidRPr="008E164B">
        <w:rPr>
          <w:bCs/>
        </w:rPr>
        <w:t xml:space="preserve"> text</w:t>
      </w:r>
      <w:r w:rsidRPr="008E164B">
        <w:rPr>
          <w:bCs/>
        </w:rPr>
        <w:t xml:space="preserve"> and click “</w:t>
      </w:r>
      <w:r w:rsidRPr="00A76896">
        <w:rPr>
          <w:b/>
          <w:bCs/>
        </w:rPr>
        <w:t>Next</w:t>
      </w:r>
      <w:r w:rsidRPr="008E164B">
        <w:rPr>
          <w:bCs/>
        </w:rPr>
        <w:t>”</w:t>
      </w:r>
      <w:r w:rsidR="008B17D3" w:rsidRPr="008E164B">
        <w:rPr>
          <w:bCs/>
        </w:rPr>
        <w:t xml:space="preserve"> when ready</w:t>
      </w:r>
      <w:r w:rsidRPr="008E164B">
        <w:rPr>
          <w:bCs/>
        </w:rPr>
        <w:t xml:space="preserve">. </w:t>
      </w:r>
      <w:r w:rsidR="005F4CF1" w:rsidRPr="008E164B">
        <w:rPr>
          <w:bCs/>
        </w:rPr>
        <w:t>You will then be asked</w:t>
      </w:r>
      <w:r w:rsidR="008B17D3" w:rsidRPr="008E164B">
        <w:rPr>
          <w:bCs/>
        </w:rPr>
        <w:t xml:space="preserve"> to </w:t>
      </w:r>
      <w:r w:rsidRPr="008E164B">
        <w:rPr>
          <w:bCs/>
        </w:rPr>
        <w:t>provide</w:t>
      </w:r>
      <w:r w:rsidR="00453665" w:rsidRPr="008E164B">
        <w:rPr>
          <w:bCs/>
        </w:rPr>
        <w:t xml:space="preserve"> the</w:t>
      </w:r>
      <w:r w:rsidRPr="008E164B">
        <w:rPr>
          <w:bCs/>
        </w:rPr>
        <w:t xml:space="preserve"> contact information for your visitor</w:t>
      </w:r>
      <w:r w:rsidR="008B17D3" w:rsidRPr="008E164B">
        <w:rPr>
          <w:bCs/>
        </w:rPr>
        <w:t>(s)</w:t>
      </w:r>
      <w:r w:rsidRPr="008E164B">
        <w:rPr>
          <w:bCs/>
        </w:rPr>
        <w:t xml:space="preserve">. </w:t>
      </w:r>
      <w:r w:rsidR="008D72B8" w:rsidRPr="008E164B">
        <w:rPr>
          <w:bCs/>
        </w:rPr>
        <w:t>Click “</w:t>
      </w:r>
      <w:r w:rsidR="008D72B8" w:rsidRPr="00A76896">
        <w:rPr>
          <w:b/>
          <w:bCs/>
        </w:rPr>
        <w:t>Add</w:t>
      </w:r>
      <w:r w:rsidR="008D72B8" w:rsidRPr="008E164B">
        <w:rPr>
          <w:bCs/>
        </w:rPr>
        <w:t xml:space="preserve">” for each new visitor. </w:t>
      </w:r>
    </w:p>
    <w:p w14:paraId="51DF5B10" w14:textId="59383E4B" w:rsidR="00456C37" w:rsidRPr="008E164B" w:rsidRDefault="00456C37" w:rsidP="00456C37">
      <w:pPr>
        <w:ind w:left="1440"/>
      </w:pPr>
      <w:r>
        <w:lastRenderedPageBreak/>
        <w:t>Note: Only add the extra visitors (Not yourself)</w:t>
      </w:r>
    </w:p>
    <w:p w14:paraId="50464A01" w14:textId="77777777" w:rsidR="008F6C5B" w:rsidRPr="008F6C5B" w:rsidRDefault="008F6C5B" w:rsidP="008F6C5B">
      <w:pPr>
        <w:pStyle w:val="ListParagraph"/>
        <w:ind w:left="1440"/>
        <w:rPr>
          <w:rStyle w:val="Strong"/>
          <w:b w:val="0"/>
          <w:bCs w:val="0"/>
          <w:color w:val="auto"/>
          <w:sz w:val="14"/>
        </w:rPr>
      </w:pPr>
    </w:p>
    <w:p w14:paraId="38EA6E67" w14:textId="77777777" w:rsidR="00DD4B27" w:rsidRDefault="007A06E0" w:rsidP="008F6C5B">
      <w:pPr>
        <w:pStyle w:val="ListParagraph"/>
        <w:ind w:left="1080" w:firstLine="360"/>
        <w:rPr>
          <w:noProof/>
          <w:lang w:val="en-CA" w:eastAsia="en-CA"/>
        </w:rPr>
      </w:pPr>
      <w:r>
        <w:rPr>
          <w:rStyle w:val="Strong"/>
          <w:b w:val="0"/>
          <w:bCs w:val="0"/>
          <w:color w:val="auto"/>
        </w:rPr>
        <w:t xml:space="preserve">  </w:t>
      </w:r>
      <w:r w:rsidR="00DD4B27">
        <w:rPr>
          <w:rStyle w:val="Strong"/>
          <w:b w:val="0"/>
          <w:bCs w:val="0"/>
          <w:noProof/>
          <w:color w:val="auto"/>
          <w:lang w:val="en-CA" w:eastAsia="en-CA"/>
        </w:rPr>
        <w:drawing>
          <wp:inline distT="0" distB="0" distL="0" distR="0" wp14:anchorId="1D7449BF" wp14:editId="731248A1">
            <wp:extent cx="1628628" cy="2894931"/>
            <wp:effectExtent l="0" t="0" r="0" b="127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1810" cy="2918362"/>
                    </a:xfrm>
                    <a:prstGeom prst="rect">
                      <a:avLst/>
                    </a:prstGeom>
                    <a:noFill/>
                    <a:ln>
                      <a:noFill/>
                    </a:ln>
                  </pic:spPr>
                </pic:pic>
              </a:graphicData>
            </a:graphic>
          </wp:inline>
        </w:drawing>
      </w:r>
      <w:r w:rsidR="00964894">
        <w:rPr>
          <w:noProof/>
          <w:lang w:val="en-CA" w:eastAsia="en-CA"/>
        </w:rPr>
        <w:t xml:space="preserve">      </w:t>
      </w:r>
    </w:p>
    <w:p w14:paraId="4A05A595" w14:textId="374A4FF6" w:rsidR="007A06E0" w:rsidRDefault="00964894" w:rsidP="008F6C5B">
      <w:pPr>
        <w:pStyle w:val="ListParagraph"/>
        <w:ind w:left="1080" w:firstLine="360"/>
        <w:rPr>
          <w:rStyle w:val="Strong"/>
          <w:b w:val="0"/>
          <w:bCs w:val="0"/>
          <w:color w:val="auto"/>
        </w:rPr>
      </w:pPr>
      <w:r>
        <w:rPr>
          <w:noProof/>
          <w:lang w:val="en-CA" w:eastAsia="en-CA"/>
        </w:rPr>
        <w:t xml:space="preserve">    </w:t>
      </w:r>
      <w:r w:rsidR="00DD4B27">
        <w:rPr>
          <w:noProof/>
          <w:lang w:val="en-CA" w:eastAsia="en-CA"/>
        </w:rPr>
        <w:drawing>
          <wp:inline distT="0" distB="0" distL="0" distR="0" wp14:anchorId="2A21A7F7" wp14:editId="6DED260C">
            <wp:extent cx="1490879" cy="2704146"/>
            <wp:effectExtent l="0" t="0" r="0" b="127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8367" cy="2717727"/>
                    </a:xfrm>
                    <a:prstGeom prst="rect">
                      <a:avLst/>
                    </a:prstGeom>
                    <a:noFill/>
                    <a:ln>
                      <a:noFill/>
                    </a:ln>
                  </pic:spPr>
                </pic:pic>
              </a:graphicData>
            </a:graphic>
          </wp:inline>
        </w:drawing>
      </w:r>
    </w:p>
    <w:p w14:paraId="1D7DB32D" w14:textId="77777777" w:rsidR="00AE3068" w:rsidRPr="00AE3068" w:rsidRDefault="00AE3068" w:rsidP="00AE3068">
      <w:pPr>
        <w:pStyle w:val="ListParagraph"/>
        <w:ind w:left="1440"/>
        <w:rPr>
          <w:sz w:val="12"/>
        </w:rPr>
      </w:pPr>
    </w:p>
    <w:p w14:paraId="4605CC01" w14:textId="77777777" w:rsidR="00AA0CBB" w:rsidRPr="00792BBB" w:rsidRDefault="00DD4B27" w:rsidP="00AA0CBB">
      <w:pPr>
        <w:ind w:left="1080"/>
        <w:rPr>
          <w:bCs/>
        </w:rPr>
      </w:pPr>
      <w:r w:rsidRPr="00792BBB">
        <w:rPr>
          <w:b/>
          <w:bCs/>
        </w:rPr>
        <w:t>Please note:</w:t>
      </w:r>
      <w:r w:rsidRPr="00792BBB">
        <w:rPr>
          <w:bCs/>
        </w:rPr>
        <w:t xml:space="preserve"> </w:t>
      </w:r>
    </w:p>
    <w:p w14:paraId="17CF58DF" w14:textId="2F7C1386" w:rsidR="0081266B" w:rsidRPr="00792BBB" w:rsidRDefault="00353D95" w:rsidP="00AA0CBB">
      <w:pPr>
        <w:pStyle w:val="ListParagraph"/>
        <w:numPr>
          <w:ilvl w:val="1"/>
          <w:numId w:val="35"/>
        </w:numPr>
      </w:pPr>
      <w:r w:rsidRPr="00792BBB">
        <w:rPr>
          <w:bCs/>
        </w:rPr>
        <w:t xml:space="preserve">24 hrs prior to your visitor entering the work place you must complete the attestation for them indicating that they will comply with the </w:t>
      </w:r>
      <w:r w:rsidRPr="00792BBB">
        <w:rPr>
          <w:bCs/>
          <w:i/>
        </w:rPr>
        <w:t>COVID-19 Health &amp; Safety Measures</w:t>
      </w:r>
      <w:r w:rsidRPr="00792BBB">
        <w:rPr>
          <w:bCs/>
        </w:rPr>
        <w:t xml:space="preserve"> within 24 hours of entering the office. </w:t>
      </w:r>
    </w:p>
    <w:p w14:paraId="60F8D15B" w14:textId="6C584FC8" w:rsidR="00AA0CBB" w:rsidRPr="00792BBB" w:rsidRDefault="00AA0CBB" w:rsidP="009F0266">
      <w:pPr>
        <w:pStyle w:val="ListParagraph"/>
        <w:numPr>
          <w:ilvl w:val="1"/>
          <w:numId w:val="35"/>
        </w:numPr>
      </w:pPr>
      <w:r w:rsidRPr="00792BBB">
        <w:t>each visitor must bring a valid piece of government ID in order to collect their visitor badge. Keep in mind that visitors must be escorted by their employee sponsor at all times.</w:t>
      </w:r>
    </w:p>
    <w:p w14:paraId="08BB4348" w14:textId="53902B62" w:rsidR="0081266B" w:rsidRDefault="0081266B" w:rsidP="0081266B">
      <w:pPr>
        <w:ind w:left="1080"/>
      </w:pPr>
      <w:r>
        <w:lastRenderedPageBreak/>
        <w:t xml:space="preserve"> </w:t>
      </w:r>
      <w:r>
        <w:tab/>
        <w:t xml:space="preserve"> </w:t>
      </w:r>
      <w:r w:rsidR="005D0473">
        <w:t xml:space="preserve"> </w:t>
      </w:r>
      <w:r w:rsidR="009714D2">
        <w:rPr>
          <w:noProof/>
          <w:lang w:val="en-CA" w:eastAsia="en-CA"/>
        </w:rPr>
        <w:drawing>
          <wp:inline distT="0" distB="0" distL="0" distR="0" wp14:anchorId="4829C687" wp14:editId="5626FA4B">
            <wp:extent cx="2495550" cy="23392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1124" cy="2353840"/>
                    </a:xfrm>
                    <a:prstGeom prst="rect">
                      <a:avLst/>
                    </a:prstGeom>
                    <a:noFill/>
                    <a:ln>
                      <a:noFill/>
                    </a:ln>
                  </pic:spPr>
                </pic:pic>
              </a:graphicData>
            </a:graphic>
          </wp:inline>
        </w:drawing>
      </w:r>
    </w:p>
    <w:p w14:paraId="5CDD41EA" w14:textId="7AEDEB25" w:rsidR="009714D2" w:rsidRDefault="009714D2" w:rsidP="00353D95">
      <w:pPr>
        <w:ind w:left="1440"/>
        <w:rPr>
          <w:highlight w:val="yellow"/>
        </w:rPr>
      </w:pPr>
      <w:r>
        <w:rPr>
          <w:noProof/>
          <w:highlight w:val="yellow"/>
          <w:lang w:val="en-CA" w:eastAsia="en-CA"/>
        </w:rPr>
        <w:drawing>
          <wp:inline distT="0" distB="0" distL="0" distR="0" wp14:anchorId="3FA893F6" wp14:editId="760D2CB8">
            <wp:extent cx="2381250" cy="2077151"/>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802" cy="2098568"/>
                    </a:xfrm>
                    <a:prstGeom prst="rect">
                      <a:avLst/>
                    </a:prstGeom>
                    <a:noFill/>
                    <a:ln>
                      <a:noFill/>
                    </a:ln>
                  </pic:spPr>
                </pic:pic>
              </a:graphicData>
            </a:graphic>
          </wp:inline>
        </w:drawing>
      </w:r>
    </w:p>
    <w:p w14:paraId="1462DC69" w14:textId="0EB33838" w:rsidR="00353D95" w:rsidRDefault="00353D95" w:rsidP="00353D95">
      <w:pPr>
        <w:ind w:left="1440"/>
        <w:rPr>
          <w:highlight w:val="yellow"/>
        </w:rPr>
      </w:pPr>
      <w:r>
        <w:rPr>
          <w:noProof/>
          <w:highlight w:val="yellow"/>
          <w:lang w:val="en-CA" w:eastAsia="en-CA"/>
        </w:rPr>
        <w:drawing>
          <wp:inline distT="0" distB="0" distL="0" distR="0" wp14:anchorId="2CAE4E33" wp14:editId="4A7CBC0B">
            <wp:extent cx="2445775" cy="2457450"/>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171" cy="2466891"/>
                    </a:xfrm>
                    <a:prstGeom prst="rect">
                      <a:avLst/>
                    </a:prstGeom>
                    <a:noFill/>
                    <a:ln>
                      <a:noFill/>
                    </a:ln>
                  </pic:spPr>
                </pic:pic>
              </a:graphicData>
            </a:graphic>
          </wp:inline>
        </w:drawing>
      </w:r>
    </w:p>
    <w:p w14:paraId="0C8074FE" w14:textId="2520153F" w:rsidR="00353D95" w:rsidRPr="0081266B" w:rsidRDefault="00353D95" w:rsidP="00353D95">
      <w:pPr>
        <w:ind w:left="1440"/>
        <w:rPr>
          <w:highlight w:val="yellow"/>
        </w:rPr>
      </w:pPr>
      <w:r>
        <w:rPr>
          <w:noProof/>
          <w:highlight w:val="yellow"/>
          <w:lang w:val="en-CA" w:eastAsia="en-CA"/>
        </w:rPr>
        <w:lastRenderedPageBreak/>
        <w:drawing>
          <wp:inline distT="0" distB="0" distL="0" distR="0" wp14:anchorId="4A9B0BAD" wp14:editId="6FCC083F">
            <wp:extent cx="2380489" cy="1666875"/>
            <wp:effectExtent l="0" t="0" r="127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3591" cy="1676049"/>
                    </a:xfrm>
                    <a:prstGeom prst="rect">
                      <a:avLst/>
                    </a:prstGeom>
                    <a:noFill/>
                    <a:ln>
                      <a:noFill/>
                    </a:ln>
                  </pic:spPr>
                </pic:pic>
              </a:graphicData>
            </a:graphic>
          </wp:inline>
        </w:drawing>
      </w:r>
    </w:p>
    <w:p w14:paraId="135347FB" w14:textId="4F39DBEC" w:rsidR="00F6385B" w:rsidRDefault="008D0CE1" w:rsidP="0036380E">
      <w:pPr>
        <w:pStyle w:val="ListParagraph"/>
        <w:numPr>
          <w:ilvl w:val="0"/>
          <w:numId w:val="35"/>
        </w:numPr>
        <w:outlineLvl w:val="2"/>
      </w:pPr>
      <w:bookmarkStart w:id="13" w:name="_Toc56150574"/>
      <w:r>
        <w:rPr>
          <w:rStyle w:val="Strong"/>
        </w:rPr>
        <w:t xml:space="preserve">Step 2 </w:t>
      </w:r>
      <w:r w:rsidR="00A476DD">
        <w:rPr>
          <w:rStyle w:val="Strong"/>
        </w:rPr>
        <w:t>–</w:t>
      </w:r>
      <w:r>
        <w:rPr>
          <w:rStyle w:val="Strong"/>
        </w:rPr>
        <w:t xml:space="preserve"> </w:t>
      </w:r>
      <w:r w:rsidR="00A476DD">
        <w:rPr>
          <w:rStyle w:val="Strong"/>
        </w:rPr>
        <w:t xml:space="preserve">Select a </w:t>
      </w:r>
      <w:r w:rsidR="00A75768">
        <w:rPr>
          <w:rStyle w:val="Strong"/>
        </w:rPr>
        <w:t>date</w:t>
      </w:r>
      <w:bookmarkEnd w:id="13"/>
    </w:p>
    <w:p w14:paraId="3F4E0553" w14:textId="5A20991C" w:rsidR="00305C06" w:rsidRDefault="00A476DD" w:rsidP="00F6385B">
      <w:pPr>
        <w:pStyle w:val="ListParagraph"/>
      </w:pPr>
      <w:r>
        <w:t>Select the date</w:t>
      </w:r>
      <w:r w:rsidR="008B17D3" w:rsidRPr="008E164B">
        <w:t>(s)</w:t>
      </w:r>
      <w:r w:rsidR="00FC5CD5" w:rsidRPr="008E164B">
        <w:t xml:space="preserve"> you would</w:t>
      </w:r>
      <w:r w:rsidRPr="008E164B">
        <w:t xml:space="preserve"> like to e</w:t>
      </w:r>
      <w:r w:rsidR="00E02508" w:rsidRPr="008E164B">
        <w:t>nter the selected workplace</w:t>
      </w:r>
      <w:r w:rsidRPr="008E164B">
        <w:t xml:space="preserve">. </w:t>
      </w:r>
      <w:r w:rsidR="008B17D3" w:rsidRPr="008E164B">
        <w:t>The selected dates will appear with a yellow border.</w:t>
      </w:r>
      <w:r w:rsidR="008B17D3">
        <w:t xml:space="preserve"> </w:t>
      </w:r>
      <w:r w:rsidR="002024C4">
        <w:t xml:space="preserve">Click the </w:t>
      </w:r>
      <w:r w:rsidR="009D188C">
        <w:t>“</w:t>
      </w:r>
      <w:r w:rsidR="002024C4" w:rsidRPr="00A76896">
        <w:rPr>
          <w:b/>
        </w:rPr>
        <w:t>Nex</w:t>
      </w:r>
      <w:r w:rsidR="009D188C" w:rsidRPr="00A76896">
        <w:rPr>
          <w:b/>
        </w:rPr>
        <w:t>t</w:t>
      </w:r>
      <w:r w:rsidR="009D188C">
        <w:t>”</w:t>
      </w:r>
      <w:r w:rsidR="002024C4">
        <w:t xml:space="preserve"> button to continue to Step 3.</w:t>
      </w:r>
      <w:r w:rsidR="00BB3E09">
        <w:t xml:space="preserve"> </w:t>
      </w:r>
      <w:r w:rsidR="00BB3E09" w:rsidRPr="00792BBB">
        <w:t>Select as many dates as required up to 14 days in advance.</w:t>
      </w:r>
    </w:p>
    <w:p w14:paraId="2E24CE1F" w14:textId="77777777" w:rsidR="0080793A" w:rsidRPr="0080793A" w:rsidRDefault="0080793A" w:rsidP="0080793A">
      <w:pPr>
        <w:pStyle w:val="ListParagraph"/>
        <w:rPr>
          <w:sz w:val="6"/>
        </w:rPr>
      </w:pPr>
    </w:p>
    <w:p w14:paraId="6816C903" w14:textId="126DB5F1" w:rsidR="00A476DD" w:rsidRDefault="00A84661" w:rsidP="00A476DD">
      <w:pPr>
        <w:pStyle w:val="ListParagraph"/>
      </w:pPr>
      <w:r w:rsidRPr="00A84661">
        <w:rPr>
          <w:noProof/>
          <w:lang w:val="en-CA" w:eastAsia="en-CA"/>
        </w:rPr>
        <w:t xml:space="preserve"> </w:t>
      </w:r>
      <w:r w:rsidR="00964894" w:rsidRPr="00964894">
        <w:rPr>
          <w:noProof/>
          <w:lang w:val="en-CA" w:eastAsia="en-CA"/>
        </w:rPr>
        <w:drawing>
          <wp:inline distT="0" distB="0" distL="0" distR="0" wp14:anchorId="36AA4210" wp14:editId="2175B52F">
            <wp:extent cx="1731819" cy="3390900"/>
            <wp:effectExtent l="0" t="0" r="1905" b="0"/>
            <wp:docPr id="24" name="Picture 24" descr="C:\Users\godboutjf\Desktop\RTWA\JF\PNG 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odboutjf\Desktop\RTWA\JF\PNG image 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8052" cy="3422683"/>
                    </a:xfrm>
                    <a:prstGeom prst="rect">
                      <a:avLst/>
                    </a:prstGeom>
                    <a:noFill/>
                    <a:ln>
                      <a:noFill/>
                    </a:ln>
                  </pic:spPr>
                </pic:pic>
              </a:graphicData>
            </a:graphic>
          </wp:inline>
        </w:drawing>
      </w:r>
    </w:p>
    <w:p w14:paraId="0E00503E" w14:textId="77777777" w:rsidR="00AE3068" w:rsidRDefault="00AE3068" w:rsidP="00A476DD">
      <w:pPr>
        <w:pStyle w:val="ListParagraph"/>
      </w:pPr>
    </w:p>
    <w:p w14:paraId="5B2B4016" w14:textId="77777777" w:rsidR="00F6385B" w:rsidRDefault="00A75768" w:rsidP="0036380E">
      <w:pPr>
        <w:pStyle w:val="ListParagraph"/>
        <w:numPr>
          <w:ilvl w:val="0"/>
          <w:numId w:val="35"/>
        </w:numPr>
        <w:outlineLvl w:val="2"/>
        <w:rPr>
          <w:rStyle w:val="Strong"/>
          <w:b w:val="0"/>
          <w:bCs w:val="0"/>
          <w:color w:val="auto"/>
        </w:rPr>
      </w:pPr>
      <w:bookmarkStart w:id="14" w:name="_Toc56150575"/>
      <w:r w:rsidRPr="00A75768">
        <w:rPr>
          <w:rStyle w:val="Strong"/>
        </w:rPr>
        <w:t>Step 3 – Select a timeslot</w:t>
      </w:r>
      <w:bookmarkEnd w:id="14"/>
    </w:p>
    <w:p w14:paraId="6E6768AB" w14:textId="6EA1E64E" w:rsidR="008D5DA5" w:rsidRPr="00937519" w:rsidRDefault="008D5DA5" w:rsidP="00F6385B">
      <w:pPr>
        <w:pStyle w:val="ListParagraph"/>
      </w:pPr>
      <w:r>
        <w:rPr>
          <w:rStyle w:val="Strong"/>
          <w:b w:val="0"/>
          <w:bCs w:val="0"/>
          <w:color w:val="auto"/>
        </w:rPr>
        <w:t xml:space="preserve">Use the drop-down menus to select a timeslot. </w:t>
      </w:r>
      <w:r w:rsidR="00A75768">
        <w:t>To help you make your selection</w:t>
      </w:r>
      <w:r w:rsidR="00714353">
        <w:t xml:space="preserve">, the chart </w:t>
      </w:r>
      <w:r>
        <w:t xml:space="preserve">will update </w:t>
      </w:r>
      <w:r w:rsidR="00D46C72">
        <w:t xml:space="preserve">itself </w:t>
      </w:r>
      <w:r>
        <w:t>to indicate</w:t>
      </w:r>
      <w:r w:rsidR="00714353">
        <w:t xml:space="preserve"> how many spots are available </w:t>
      </w:r>
      <w:r w:rsidR="00937519">
        <w:t>per</w:t>
      </w:r>
      <w:r w:rsidR="00714353">
        <w:t xml:space="preserve"> hour based on the max</w:t>
      </w:r>
      <w:r w:rsidR="00D46C72">
        <w:t>imum</w:t>
      </w:r>
      <w:r w:rsidR="00714353">
        <w:t xml:space="preserve"> capacity for the selected worksite</w:t>
      </w:r>
      <w:r w:rsidR="00A75768">
        <w:t xml:space="preserve">. </w:t>
      </w:r>
      <w:r w:rsidRPr="008D5DA5">
        <w:rPr>
          <w:bCs/>
        </w:rPr>
        <w:t xml:space="preserve">If your selected timeslot is at </w:t>
      </w:r>
      <w:r w:rsidR="00D46C72">
        <w:rPr>
          <w:bCs/>
        </w:rPr>
        <w:t>“</w:t>
      </w:r>
      <w:r w:rsidRPr="008D5DA5">
        <w:rPr>
          <w:bCs/>
        </w:rPr>
        <w:t>max capacity</w:t>
      </w:r>
      <w:r w:rsidR="00D46C72">
        <w:rPr>
          <w:bCs/>
        </w:rPr>
        <w:t>”</w:t>
      </w:r>
      <w:r w:rsidR="009D188C">
        <w:rPr>
          <w:bCs/>
        </w:rPr>
        <w:t>,</w:t>
      </w:r>
      <w:r w:rsidRPr="008D5DA5">
        <w:rPr>
          <w:bCs/>
        </w:rPr>
        <w:t xml:space="preserve"> you must modify your </w:t>
      </w:r>
      <w:r w:rsidR="002C5AFF">
        <w:rPr>
          <w:bCs/>
        </w:rPr>
        <w:t>selection</w:t>
      </w:r>
      <w:r w:rsidRPr="008D5DA5">
        <w:rPr>
          <w:bCs/>
        </w:rPr>
        <w:t xml:space="preserve"> in order to continue.</w:t>
      </w:r>
      <w:r w:rsidR="00570015">
        <w:rPr>
          <w:bCs/>
        </w:rPr>
        <w:t xml:space="preserve"> Click “</w:t>
      </w:r>
      <w:r w:rsidR="00570015" w:rsidRPr="00A76896">
        <w:rPr>
          <w:b/>
          <w:bCs/>
        </w:rPr>
        <w:t>Next</w:t>
      </w:r>
      <w:r w:rsidR="00570015">
        <w:rPr>
          <w:bCs/>
        </w:rPr>
        <w:t>” to continue to Step 4.</w:t>
      </w:r>
    </w:p>
    <w:p w14:paraId="52FF6824" w14:textId="78CDD5CA" w:rsidR="00A75768" w:rsidRDefault="00E32366" w:rsidP="008D5DA5">
      <w:pPr>
        <w:ind w:firstLine="720"/>
        <w:rPr>
          <w:noProof/>
          <w:lang w:val="en-CA" w:eastAsia="en-CA"/>
        </w:rPr>
      </w:pPr>
      <w:r>
        <w:rPr>
          <w:noProof/>
          <w:lang w:val="en-CA" w:eastAsia="en-CA"/>
        </w:rPr>
        <w:lastRenderedPageBreak/>
        <w:pict w14:anchorId="50B21F4D">
          <v:shape id="_x0000_i1027" type="#_x0000_t75" style="width:141pt;height:280.5pt">
            <v:imagedata r:id="rId36" o:title="PNG image 23"/>
          </v:shape>
        </w:pict>
      </w:r>
      <w:r w:rsidR="002024C4" w:rsidRPr="002024C4">
        <w:rPr>
          <w:noProof/>
          <w:lang w:val="en-CA" w:eastAsia="en-CA"/>
        </w:rPr>
        <w:t xml:space="preserve"> </w:t>
      </w:r>
      <w:r w:rsidR="008D5DA5">
        <w:rPr>
          <w:noProof/>
          <w:lang w:val="en-CA" w:eastAsia="en-CA"/>
        </w:rPr>
        <w:t xml:space="preserve">               </w:t>
      </w:r>
      <w:r w:rsidR="008D5DA5" w:rsidRPr="008D5DA5">
        <w:rPr>
          <w:noProof/>
          <w:lang w:val="en-CA" w:eastAsia="en-CA"/>
        </w:rPr>
        <w:t xml:space="preserve">  </w:t>
      </w:r>
    </w:p>
    <w:p w14:paraId="5DE7953A" w14:textId="56FD4390" w:rsidR="00453665" w:rsidRPr="008E164B" w:rsidRDefault="008B17D3" w:rsidP="00A84661">
      <w:pPr>
        <w:pStyle w:val="ListParagraph"/>
        <w:numPr>
          <w:ilvl w:val="1"/>
          <w:numId w:val="35"/>
        </w:numPr>
      </w:pPr>
      <w:r w:rsidRPr="008E164B">
        <w:t xml:space="preserve">Note that if you selected multiple dates for your request, you will </w:t>
      </w:r>
      <w:r w:rsidR="00B66454" w:rsidRPr="008E164B">
        <w:t xml:space="preserve">instead </w:t>
      </w:r>
      <w:r w:rsidRPr="008E164B">
        <w:t>be presented with a list of your selected dates.</w:t>
      </w:r>
      <w:r w:rsidR="00B66454" w:rsidRPr="008E164B">
        <w:t xml:space="preserve"> A green </w:t>
      </w:r>
      <w:r w:rsidR="00696C0E" w:rsidRPr="008E164B">
        <w:t>checkmark</w:t>
      </w:r>
      <w:r w:rsidR="00B66454" w:rsidRPr="008E164B">
        <w:t xml:space="preserve"> </w:t>
      </w:r>
      <w:r w:rsidR="009406F3" w:rsidRPr="008E164B">
        <w:t xml:space="preserve">next to the date </w:t>
      </w:r>
      <w:r w:rsidR="00B66454" w:rsidRPr="008E164B">
        <w:t xml:space="preserve">indicates that there are </w:t>
      </w:r>
      <w:r w:rsidR="00D46C72" w:rsidRPr="008E164B">
        <w:t xml:space="preserve">spots </w:t>
      </w:r>
      <w:r w:rsidR="00B66454" w:rsidRPr="008E164B">
        <w:t xml:space="preserve">available for the selected date/time. A red </w:t>
      </w:r>
      <w:r w:rsidR="00696C0E" w:rsidRPr="008E164B">
        <w:t>X</w:t>
      </w:r>
      <w:r w:rsidR="00B66454" w:rsidRPr="008E164B">
        <w:t xml:space="preserve"> indicates that there are no available spots and that y</w:t>
      </w:r>
      <w:r w:rsidR="00B66454" w:rsidRPr="008E164B">
        <w:rPr>
          <w:bCs/>
        </w:rPr>
        <w:t>ou must modify your selection in order to continue. Click on a selected date to view the hourly capacity view per day.</w:t>
      </w:r>
    </w:p>
    <w:p w14:paraId="6D7A37F4" w14:textId="67F9CE95" w:rsidR="008B17D3" w:rsidRDefault="00B66454" w:rsidP="00A84661">
      <w:pPr>
        <w:ind w:left="1440"/>
      </w:pPr>
      <w:r w:rsidRPr="008D5DA5">
        <w:rPr>
          <w:noProof/>
          <w:lang w:val="en-CA" w:eastAsia="en-CA"/>
        </w:rPr>
        <mc:AlternateContent>
          <mc:Choice Requires="wps">
            <w:drawing>
              <wp:anchor distT="0" distB="0" distL="114300" distR="114300" simplePos="0" relativeHeight="251676672" behindDoc="0" locked="0" layoutInCell="1" allowOverlap="1" wp14:anchorId="2F975004" wp14:editId="33A8B922">
                <wp:simplePos x="0" y="0"/>
                <wp:positionH relativeFrom="column">
                  <wp:posOffset>3180080</wp:posOffset>
                </wp:positionH>
                <wp:positionV relativeFrom="paragraph">
                  <wp:posOffset>593725</wp:posOffset>
                </wp:positionV>
                <wp:extent cx="393192" cy="0"/>
                <wp:effectExtent l="0" t="95250" r="0" b="95250"/>
                <wp:wrapNone/>
                <wp:docPr id="2062" name="Straight Arrow Connector 7"/>
                <wp:cNvGraphicFramePr/>
                <a:graphic xmlns:a="http://schemas.openxmlformats.org/drawingml/2006/main">
                  <a:graphicData uri="http://schemas.microsoft.com/office/word/2010/wordprocessingShape">
                    <wps:wsp>
                      <wps:cNvCnPr/>
                      <wps:spPr>
                        <a:xfrm>
                          <a:off x="0" y="0"/>
                          <a:ext cx="393192" cy="0"/>
                        </a:xfrm>
                        <a:prstGeom prst="straightConnector1">
                          <a:avLst/>
                        </a:prstGeom>
                        <a:ln w="381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88B85" id="Straight Arrow Connector 7" o:spid="_x0000_s1026" type="#_x0000_t32" style="position:absolute;margin-left:250.4pt;margin-top:46.75pt;width:30.9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" strokecolor="#2e74b5 [2404]" strokeweight="3pt">
                <v:stroke endarrow="block" joinstyle="miter"/>
              </v:shape>
            </w:pict>
          </mc:Fallback>
        </mc:AlternateContent>
      </w:r>
      <w:r w:rsidR="00696C0E">
        <w:rPr>
          <w:noProof/>
          <w:lang w:val="en-CA" w:eastAsia="en-CA"/>
        </w:rPr>
        <w:drawing>
          <wp:inline distT="0" distB="0" distL="0" distR="0" wp14:anchorId="5252AF06" wp14:editId="6AD30FBC">
            <wp:extent cx="2273198" cy="2559050"/>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1006" cy="2567840"/>
                    </a:xfrm>
                    <a:prstGeom prst="rect">
                      <a:avLst/>
                    </a:prstGeom>
                  </pic:spPr>
                </pic:pic>
              </a:graphicData>
            </a:graphic>
          </wp:inline>
        </w:drawing>
      </w:r>
      <w:r w:rsidRPr="00B66454">
        <w:rPr>
          <w:noProof/>
          <w:lang w:val="en-CA" w:eastAsia="en-CA"/>
        </w:rPr>
        <w:t xml:space="preserve"> </w:t>
      </w:r>
      <w:r>
        <w:rPr>
          <w:noProof/>
          <w:lang w:val="en-CA" w:eastAsia="en-CA"/>
        </w:rPr>
        <w:t xml:space="preserve">          </w:t>
      </w:r>
      <w:r w:rsidR="00696C0E">
        <w:rPr>
          <w:noProof/>
          <w:lang w:val="en-CA" w:eastAsia="en-CA"/>
        </w:rPr>
        <w:drawing>
          <wp:inline distT="0" distB="0" distL="0" distR="0" wp14:anchorId="757708D6" wp14:editId="3E0F9CF4">
            <wp:extent cx="2111567" cy="2540000"/>
            <wp:effectExtent l="0" t="0" r="3175"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8600" cy="2584547"/>
                    </a:xfrm>
                    <a:prstGeom prst="rect">
                      <a:avLst/>
                    </a:prstGeom>
                  </pic:spPr>
                </pic:pic>
              </a:graphicData>
            </a:graphic>
          </wp:inline>
        </w:drawing>
      </w:r>
    </w:p>
    <w:p w14:paraId="690DB747" w14:textId="49A6E005" w:rsidR="00A84661" w:rsidRDefault="00A84661" w:rsidP="00A84661">
      <w:pPr>
        <w:pStyle w:val="ListParagraph"/>
        <w:outlineLvl w:val="2"/>
        <w:rPr>
          <w:rStyle w:val="Strong"/>
          <w:b w:val="0"/>
          <w:bCs w:val="0"/>
          <w:color w:val="auto"/>
        </w:rPr>
      </w:pPr>
    </w:p>
    <w:p w14:paraId="21ECEF8B" w14:textId="77777777" w:rsidR="005A6C6A" w:rsidRPr="00A84661" w:rsidRDefault="005A6C6A" w:rsidP="00A84661">
      <w:pPr>
        <w:pStyle w:val="ListParagraph"/>
        <w:outlineLvl w:val="2"/>
        <w:rPr>
          <w:rStyle w:val="Strong"/>
          <w:b w:val="0"/>
          <w:bCs w:val="0"/>
          <w:color w:val="auto"/>
        </w:rPr>
      </w:pPr>
    </w:p>
    <w:p w14:paraId="79F5B3C9" w14:textId="52718BD1" w:rsidR="00F6385B" w:rsidRDefault="00A75768" w:rsidP="0036380E">
      <w:pPr>
        <w:pStyle w:val="ListParagraph"/>
        <w:numPr>
          <w:ilvl w:val="0"/>
          <w:numId w:val="35"/>
        </w:numPr>
        <w:outlineLvl w:val="2"/>
      </w:pPr>
      <w:bookmarkStart w:id="15" w:name="_Toc56150576"/>
      <w:r>
        <w:rPr>
          <w:rStyle w:val="Strong"/>
        </w:rPr>
        <w:lastRenderedPageBreak/>
        <w:t>Step 4</w:t>
      </w:r>
      <w:r w:rsidR="00A476DD">
        <w:rPr>
          <w:rStyle w:val="Strong"/>
        </w:rPr>
        <w:t xml:space="preserve"> – Select </w:t>
      </w:r>
      <w:r w:rsidR="00305C06">
        <w:rPr>
          <w:rStyle w:val="Strong"/>
        </w:rPr>
        <w:t>your manager</w:t>
      </w:r>
      <w:bookmarkEnd w:id="15"/>
    </w:p>
    <w:p w14:paraId="2B4B1D9F" w14:textId="7E45574A" w:rsidR="00A476DD" w:rsidRDefault="00305C06" w:rsidP="00F6385B">
      <w:pPr>
        <w:pStyle w:val="ListParagraph"/>
      </w:pPr>
      <w:r>
        <w:t xml:space="preserve">Use the search box to find the manager </w:t>
      </w:r>
      <w:r w:rsidR="00D46C72">
        <w:t xml:space="preserve">who </w:t>
      </w:r>
      <w:r>
        <w:t>will be reviewing your request for approval. Click on the manager’s name to continue.</w:t>
      </w:r>
      <w:r w:rsidR="00F52F2E">
        <w:t xml:space="preserve"> </w:t>
      </w:r>
      <w:r w:rsidR="00F52F2E" w:rsidRPr="00F52F2E">
        <w:rPr>
          <w:bCs/>
          <w:lang w:val="en-CA"/>
        </w:rPr>
        <w:t xml:space="preserve">***Note***If you do not have an </w:t>
      </w:r>
      <w:r w:rsidR="00F52F2E">
        <w:rPr>
          <w:bCs/>
          <w:lang w:val="en-CA"/>
        </w:rPr>
        <w:t>option to select a manager</w:t>
      </w:r>
      <w:r w:rsidR="00F52F2E" w:rsidRPr="00F52F2E">
        <w:rPr>
          <w:bCs/>
          <w:lang w:val="en-CA"/>
        </w:rPr>
        <w:t xml:space="preserve">, this means that you are on the bypass for mission critical work.  </w:t>
      </w:r>
    </w:p>
    <w:p w14:paraId="7BBC2FDB" w14:textId="77777777" w:rsidR="00305C06" w:rsidRDefault="00305C06" w:rsidP="00305C06">
      <w:pPr>
        <w:pStyle w:val="ListParagraph"/>
      </w:pPr>
    </w:p>
    <w:p w14:paraId="7D84CF41" w14:textId="0B0104EA" w:rsidR="00305C06" w:rsidRDefault="00964894" w:rsidP="00305C06">
      <w:pPr>
        <w:pStyle w:val="ListParagraph"/>
      </w:pPr>
      <w:r>
        <w:rPr>
          <w:noProof/>
          <w:lang w:val="en-CA" w:eastAsia="en-CA"/>
        </w:rPr>
        <w:drawing>
          <wp:inline distT="0" distB="0" distL="0" distR="0" wp14:anchorId="41263C15" wp14:editId="3ACCBBA5">
            <wp:extent cx="2552797" cy="1457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0194" cy="1467256"/>
                    </a:xfrm>
                    <a:prstGeom prst="rect">
                      <a:avLst/>
                    </a:prstGeom>
                  </pic:spPr>
                </pic:pic>
              </a:graphicData>
            </a:graphic>
          </wp:inline>
        </w:drawing>
      </w:r>
    </w:p>
    <w:p w14:paraId="6B0FE3A0" w14:textId="3AB018C8" w:rsidR="00305C06" w:rsidRDefault="00305C06" w:rsidP="00305C06">
      <w:pPr>
        <w:pStyle w:val="ListParagraph"/>
      </w:pPr>
    </w:p>
    <w:p w14:paraId="10B386D4" w14:textId="23F28429" w:rsidR="00A84661" w:rsidRDefault="00A84661" w:rsidP="00305C06">
      <w:pPr>
        <w:pStyle w:val="ListParagraph"/>
      </w:pPr>
    </w:p>
    <w:p w14:paraId="4C88991C" w14:textId="1B520739" w:rsidR="00A84661" w:rsidRDefault="00A84661" w:rsidP="00305C06">
      <w:pPr>
        <w:pStyle w:val="ListParagraph"/>
      </w:pPr>
    </w:p>
    <w:p w14:paraId="5009DEFB" w14:textId="3C36D9F4" w:rsidR="00F6385B" w:rsidRDefault="00255244" w:rsidP="0036380E">
      <w:pPr>
        <w:pStyle w:val="ListParagraph"/>
        <w:numPr>
          <w:ilvl w:val="0"/>
          <w:numId w:val="35"/>
        </w:numPr>
        <w:outlineLvl w:val="2"/>
        <w:rPr>
          <w:rStyle w:val="Strong"/>
        </w:rPr>
      </w:pPr>
      <w:bookmarkStart w:id="16" w:name="_Toc56150577"/>
      <w:r>
        <w:rPr>
          <w:rStyle w:val="Strong"/>
        </w:rPr>
        <w:t>Step</w:t>
      </w:r>
      <w:r w:rsidR="00937519">
        <w:rPr>
          <w:rStyle w:val="Strong"/>
        </w:rPr>
        <w:t xml:space="preserve"> 5</w:t>
      </w:r>
      <w:r w:rsidR="00A84661">
        <w:rPr>
          <w:rStyle w:val="Strong"/>
        </w:rPr>
        <w:t xml:space="preserve"> </w:t>
      </w:r>
      <w:r w:rsidR="00305C06">
        <w:rPr>
          <w:rStyle w:val="Strong"/>
        </w:rPr>
        <w:t xml:space="preserve">– </w:t>
      </w:r>
      <w:r w:rsidR="00C709F3">
        <w:rPr>
          <w:rStyle w:val="Strong"/>
        </w:rPr>
        <w:t>Employee attestation</w:t>
      </w:r>
      <w:bookmarkEnd w:id="16"/>
    </w:p>
    <w:p w14:paraId="1AAC012A" w14:textId="5EA61B2F" w:rsidR="003D7A87" w:rsidRPr="00B4507F" w:rsidRDefault="00A75768" w:rsidP="00F6385B">
      <w:pPr>
        <w:pStyle w:val="ListParagraph"/>
        <w:rPr>
          <w:rStyle w:val="Strong"/>
        </w:rPr>
      </w:pPr>
      <w:r w:rsidRPr="00B4507F">
        <w:rPr>
          <w:bCs/>
        </w:rPr>
        <w:t>You will</w:t>
      </w:r>
      <w:r w:rsidR="00305C06" w:rsidRPr="00B4507F">
        <w:rPr>
          <w:bCs/>
        </w:rPr>
        <w:t xml:space="preserve"> be </w:t>
      </w:r>
      <w:r w:rsidR="00D705EF" w:rsidRPr="00B4507F">
        <w:rPr>
          <w:bCs/>
        </w:rPr>
        <w:t xml:space="preserve">asked to </w:t>
      </w:r>
      <w:r w:rsidR="002C5AFF" w:rsidRPr="00B4507F">
        <w:rPr>
          <w:bCs/>
        </w:rPr>
        <w:t>read and agree</w:t>
      </w:r>
      <w:r w:rsidR="00D705EF" w:rsidRPr="00B4507F">
        <w:rPr>
          <w:bCs/>
        </w:rPr>
        <w:t xml:space="preserve"> to the workplace </w:t>
      </w:r>
      <w:r w:rsidR="00C709F3" w:rsidRPr="00B4507F">
        <w:rPr>
          <w:bCs/>
        </w:rPr>
        <w:t>eligibility conditions</w:t>
      </w:r>
      <w:r w:rsidR="001C4D01">
        <w:rPr>
          <w:bCs/>
        </w:rPr>
        <w:t xml:space="preserve"> for yourself and any visitors</w:t>
      </w:r>
      <w:r w:rsidR="00305C06" w:rsidRPr="00B4507F">
        <w:rPr>
          <w:bCs/>
        </w:rPr>
        <w:t xml:space="preserve"> in order to </w:t>
      </w:r>
      <w:r w:rsidR="002C5AFF" w:rsidRPr="00B4507F">
        <w:rPr>
          <w:bCs/>
        </w:rPr>
        <w:t>complete your request</w:t>
      </w:r>
      <w:r w:rsidR="00305C06" w:rsidRPr="00B4507F">
        <w:rPr>
          <w:bCs/>
        </w:rPr>
        <w:t xml:space="preserve">. </w:t>
      </w:r>
    </w:p>
    <w:p w14:paraId="53B55DC1" w14:textId="75D22B18" w:rsidR="00305C06" w:rsidRPr="00C709F3" w:rsidRDefault="00255244" w:rsidP="003D7A87">
      <w:pPr>
        <w:pStyle w:val="ListParagraph"/>
        <w:rPr>
          <w:sz w:val="10"/>
        </w:rPr>
      </w:pPr>
      <w:r>
        <w:rPr>
          <w:noProof/>
          <w:sz w:val="10"/>
          <w:lang w:val="en-CA" w:eastAsia="en-CA"/>
        </w:rPr>
        <w:drawing>
          <wp:inline distT="0" distB="0" distL="0" distR="0" wp14:anchorId="56172D68" wp14:editId="0FC717AD">
            <wp:extent cx="166200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7397" cy="2885878"/>
                    </a:xfrm>
                    <a:prstGeom prst="rect">
                      <a:avLst/>
                    </a:prstGeom>
                    <a:noFill/>
                    <a:ln>
                      <a:noFill/>
                    </a:ln>
                  </pic:spPr>
                </pic:pic>
              </a:graphicData>
            </a:graphic>
          </wp:inline>
        </w:drawing>
      </w:r>
      <w:r w:rsidR="005A6C6A">
        <w:rPr>
          <w:sz w:val="10"/>
        </w:rPr>
        <w:t xml:space="preserve">                           </w:t>
      </w:r>
    </w:p>
    <w:p w14:paraId="6FDAA979" w14:textId="45EA1364" w:rsidR="005C0445" w:rsidRDefault="005C0445" w:rsidP="003D7A87">
      <w:pPr>
        <w:pStyle w:val="ListParagraph"/>
      </w:pPr>
    </w:p>
    <w:p w14:paraId="747BB298" w14:textId="77777777" w:rsidR="00A84661" w:rsidRDefault="00A84661" w:rsidP="003D7A87">
      <w:pPr>
        <w:pStyle w:val="ListParagraph"/>
      </w:pPr>
    </w:p>
    <w:p w14:paraId="6D635BBF" w14:textId="767D1388" w:rsidR="008344B4" w:rsidRDefault="005A6C6A" w:rsidP="001671FA">
      <w:pPr>
        <w:pStyle w:val="ListParagraph"/>
        <w:numPr>
          <w:ilvl w:val="0"/>
          <w:numId w:val="35"/>
        </w:numPr>
      </w:pPr>
      <w:r>
        <w:rPr>
          <w:rStyle w:val="Strong"/>
        </w:rPr>
        <w:t>Your request</w:t>
      </w:r>
      <w:r w:rsidR="001671FA" w:rsidRPr="001671FA">
        <w:rPr>
          <w:rStyle w:val="Strong"/>
        </w:rPr>
        <w:t xml:space="preserve"> has been submitted</w:t>
      </w:r>
      <w:r w:rsidR="001671FA">
        <w:t xml:space="preserve">: </w:t>
      </w:r>
      <w:r w:rsidR="00D705EF">
        <w:t>Once the request has been submitted, you will</w:t>
      </w:r>
      <w:r w:rsidR="001671FA">
        <w:t xml:space="preserve"> receive an email confirmation with your request details.</w:t>
      </w:r>
      <w:r w:rsidR="00D705EF">
        <w:t xml:space="preserve"> Your manager will also receive an email noti</w:t>
      </w:r>
      <w:r w:rsidR="00D46C72">
        <w:t xml:space="preserve">ce saying </w:t>
      </w:r>
      <w:r w:rsidR="00D705EF">
        <w:t>that your request is ready for review.</w:t>
      </w:r>
    </w:p>
    <w:p w14:paraId="6114FAC4" w14:textId="38B041E8" w:rsidR="008D72B8" w:rsidRDefault="00FD640C" w:rsidP="001671FA">
      <w:pPr>
        <w:pStyle w:val="ListParagraph"/>
      </w:pPr>
      <w:r>
        <w:lastRenderedPageBreak/>
        <w:t xml:space="preserve">      </w:t>
      </w:r>
      <w:r w:rsidR="00DF262A">
        <w:rPr>
          <w:noProof/>
          <w:lang w:val="en-CA" w:eastAsia="en-CA"/>
        </w:rPr>
        <w:drawing>
          <wp:inline distT="0" distB="0" distL="0" distR="0" wp14:anchorId="6E40422E" wp14:editId="35BB1C19">
            <wp:extent cx="1701800" cy="1569939"/>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2897" cy="1580176"/>
                    </a:xfrm>
                    <a:prstGeom prst="rect">
                      <a:avLst/>
                    </a:prstGeom>
                  </pic:spPr>
                </pic:pic>
              </a:graphicData>
            </a:graphic>
          </wp:inline>
        </w:drawing>
      </w:r>
    </w:p>
    <w:p w14:paraId="5CDD258A" w14:textId="5B17DC3E" w:rsidR="00A84661" w:rsidRDefault="00A84661" w:rsidP="001671FA">
      <w:pPr>
        <w:pStyle w:val="ListParagraph"/>
      </w:pPr>
    </w:p>
    <w:p w14:paraId="3D691742" w14:textId="77777777" w:rsidR="00A84661" w:rsidRDefault="00A84661" w:rsidP="001671FA">
      <w:pPr>
        <w:pStyle w:val="ListParagraph"/>
      </w:pPr>
    </w:p>
    <w:p w14:paraId="6F186A0D" w14:textId="77777777" w:rsidR="00F6385B" w:rsidRDefault="006B43A0" w:rsidP="0036380E">
      <w:pPr>
        <w:pStyle w:val="ListParagraph"/>
        <w:numPr>
          <w:ilvl w:val="0"/>
          <w:numId w:val="35"/>
        </w:numPr>
        <w:outlineLvl w:val="1"/>
      </w:pPr>
      <w:bookmarkStart w:id="17" w:name="_Toc56150578"/>
      <w:r w:rsidRPr="006B43A0">
        <w:rPr>
          <w:rStyle w:val="Strong"/>
        </w:rPr>
        <w:t>Verify the status of your request</w:t>
      </w:r>
      <w:bookmarkEnd w:id="17"/>
    </w:p>
    <w:p w14:paraId="4BF6B2A7" w14:textId="6740F2C3" w:rsidR="00B4507F" w:rsidRDefault="006B43A0" w:rsidP="00F6385B">
      <w:pPr>
        <w:pStyle w:val="ListParagraph"/>
      </w:pPr>
      <w:r>
        <w:t xml:space="preserve">Once your request has been submitted, you will be taken back to the </w:t>
      </w:r>
      <w:r w:rsidR="00A76896">
        <w:t>“</w:t>
      </w:r>
      <w:r w:rsidRPr="006B43A0">
        <w:rPr>
          <w:b/>
        </w:rPr>
        <w:t>My Requests</w:t>
      </w:r>
      <w:r w:rsidR="00A76896">
        <w:rPr>
          <w:b/>
        </w:rPr>
        <w:t>”</w:t>
      </w:r>
      <w:r>
        <w:t xml:space="preserve"> screen where you can view the status of your requests. </w:t>
      </w:r>
      <w:r w:rsidR="00671283" w:rsidRPr="008E164B">
        <w:t>Use the “</w:t>
      </w:r>
      <w:r w:rsidR="00671283" w:rsidRPr="00A76896">
        <w:rPr>
          <w:b/>
        </w:rPr>
        <w:t>Status</w:t>
      </w:r>
      <w:r w:rsidR="00671283" w:rsidRPr="008E164B">
        <w:t>” drop</w:t>
      </w:r>
      <w:r w:rsidR="00A81077" w:rsidRPr="008E164B">
        <w:t>-</w:t>
      </w:r>
      <w:r w:rsidR="00671283" w:rsidRPr="008E164B">
        <w:t xml:space="preserve">down to toggle between Pending, Approved, Declined, Cancelled, or Finished to view your selected requests. </w:t>
      </w:r>
    </w:p>
    <w:p w14:paraId="49381304" w14:textId="141F5725" w:rsidR="006B43A0" w:rsidRDefault="00BE08E1" w:rsidP="00BE08E1">
      <w:pPr>
        <w:ind w:left="720" w:firstLine="720"/>
      </w:pPr>
      <w:r>
        <w:rPr>
          <w:noProof/>
          <w:lang w:val="en-CA" w:eastAsia="en-CA"/>
        </w:rPr>
        <w:drawing>
          <wp:inline distT="0" distB="0" distL="0" distR="0" wp14:anchorId="6C134EA6" wp14:editId="115EF1AC">
            <wp:extent cx="3555480" cy="12858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8598" cy="1294236"/>
                    </a:xfrm>
                    <a:prstGeom prst="rect">
                      <a:avLst/>
                    </a:prstGeom>
                    <a:noFill/>
                    <a:ln>
                      <a:noFill/>
                    </a:ln>
                  </pic:spPr>
                </pic:pic>
              </a:graphicData>
            </a:graphic>
          </wp:inline>
        </w:drawing>
      </w:r>
    </w:p>
    <w:p w14:paraId="43E6F0D5" w14:textId="12ECE7F6" w:rsidR="00F6385B" w:rsidRDefault="004812E1" w:rsidP="0036380E">
      <w:pPr>
        <w:pStyle w:val="ListParagraph"/>
        <w:numPr>
          <w:ilvl w:val="0"/>
          <w:numId w:val="35"/>
        </w:numPr>
        <w:outlineLvl w:val="1"/>
      </w:pPr>
      <w:bookmarkStart w:id="18" w:name="_Toc56150579"/>
      <w:r w:rsidRPr="008E164B">
        <w:rPr>
          <w:rStyle w:val="Strong"/>
        </w:rPr>
        <w:t>Cancel</w:t>
      </w:r>
      <w:r w:rsidR="00397EDA" w:rsidRPr="00397EDA">
        <w:rPr>
          <w:rStyle w:val="Strong"/>
        </w:rPr>
        <w:t xml:space="preserve"> your request</w:t>
      </w:r>
      <w:bookmarkEnd w:id="18"/>
    </w:p>
    <w:p w14:paraId="2DC3BCAA" w14:textId="2B346B52" w:rsidR="006B43A0" w:rsidRDefault="00397EDA" w:rsidP="00F6385B">
      <w:pPr>
        <w:pStyle w:val="ListParagraph"/>
      </w:pPr>
      <w:r>
        <w:t>If you need to cancel your request,</w:t>
      </w:r>
      <w:r w:rsidR="00E1328E" w:rsidRPr="00E1328E">
        <w:rPr>
          <w:noProof/>
          <w:lang w:val="en-CA" w:eastAsia="en-CA"/>
        </w:rPr>
        <w:t xml:space="preserve"> </w:t>
      </w:r>
      <w:r w:rsidR="00FE5931">
        <w:t>select</w:t>
      </w:r>
      <w:r w:rsidR="00D46C72">
        <w:t xml:space="preserve"> it</w:t>
      </w:r>
      <w:r>
        <w:t xml:space="preserve"> from the </w:t>
      </w:r>
      <w:r w:rsidR="001A3093">
        <w:t>“</w:t>
      </w:r>
      <w:r w:rsidRPr="00FE5931">
        <w:rPr>
          <w:b/>
        </w:rPr>
        <w:t>My Requests</w:t>
      </w:r>
      <w:r w:rsidR="001A3093">
        <w:rPr>
          <w:b/>
        </w:rPr>
        <w:t>”</w:t>
      </w:r>
      <w:r>
        <w:t xml:space="preserve"> screen and click “</w:t>
      </w:r>
      <w:r w:rsidRPr="00A76896">
        <w:rPr>
          <w:b/>
        </w:rPr>
        <w:t>Cancel</w:t>
      </w:r>
      <w:r w:rsidR="003D7065">
        <w:t>.</w:t>
      </w:r>
      <w:r>
        <w:t xml:space="preserve">” </w:t>
      </w:r>
      <w:r w:rsidR="00FE5931">
        <w:t xml:space="preserve">Once your request is cancelled, it will appear </w:t>
      </w:r>
      <w:r w:rsidR="00A76896">
        <w:t>under the “</w:t>
      </w:r>
      <w:r w:rsidR="003056B9" w:rsidRPr="008E164B">
        <w:t>Cancelled</w:t>
      </w:r>
      <w:r w:rsidR="00A76896">
        <w:t>”</w:t>
      </w:r>
      <w:r>
        <w:t xml:space="preserve"> section of </w:t>
      </w:r>
      <w:r w:rsidR="005F581B">
        <w:t>the</w:t>
      </w:r>
      <w:r>
        <w:t xml:space="preserve"> </w:t>
      </w:r>
      <w:r w:rsidR="001A3093">
        <w:t>“</w:t>
      </w:r>
      <w:r w:rsidR="00946D78" w:rsidRPr="00946D78">
        <w:rPr>
          <w:b/>
        </w:rPr>
        <w:t>My Requests</w:t>
      </w:r>
      <w:r w:rsidR="001A3093">
        <w:rPr>
          <w:b/>
        </w:rPr>
        <w:t>”</w:t>
      </w:r>
      <w:r>
        <w:t xml:space="preserve"> screen.</w:t>
      </w:r>
    </w:p>
    <w:p w14:paraId="39182FB0" w14:textId="0786D68E" w:rsidR="005F581B" w:rsidRDefault="005F581B" w:rsidP="005F581B">
      <w:pPr>
        <w:pStyle w:val="ListParagraph"/>
      </w:pPr>
    </w:p>
    <w:p w14:paraId="041873D0" w14:textId="77777777" w:rsidR="00255244" w:rsidRDefault="00397EDA" w:rsidP="00397EDA">
      <w:pPr>
        <w:ind w:firstLine="720"/>
      </w:pPr>
      <w:r>
        <w:t xml:space="preserve">      </w:t>
      </w:r>
      <w:r w:rsidR="00FD1B84">
        <w:rPr>
          <w:noProof/>
          <w:lang w:val="en-CA" w:eastAsia="en-CA"/>
        </w:rPr>
        <w:drawing>
          <wp:inline distT="0" distB="0" distL="0" distR="0" wp14:anchorId="488CF814" wp14:editId="4052FEFD">
            <wp:extent cx="1531908" cy="96202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1908" cy="962025"/>
                    </a:xfrm>
                    <a:prstGeom prst="rect">
                      <a:avLst/>
                    </a:prstGeom>
                  </pic:spPr>
                </pic:pic>
              </a:graphicData>
            </a:graphic>
          </wp:inline>
        </w:drawing>
      </w:r>
      <w:r>
        <w:t xml:space="preserve">          </w:t>
      </w:r>
    </w:p>
    <w:p w14:paraId="18F4C77F" w14:textId="4105519B" w:rsidR="00397EDA" w:rsidRPr="006B43A0" w:rsidRDefault="00397EDA" w:rsidP="00397EDA">
      <w:pPr>
        <w:ind w:firstLine="720"/>
      </w:pPr>
      <w:r>
        <w:lastRenderedPageBreak/>
        <w:t xml:space="preserve">      </w:t>
      </w:r>
      <w:r w:rsidR="00FD1B84">
        <w:rPr>
          <w:noProof/>
          <w:lang w:val="en-CA" w:eastAsia="en-CA"/>
        </w:rPr>
        <w:drawing>
          <wp:inline distT="0" distB="0" distL="0" distR="0" wp14:anchorId="7C6611F6" wp14:editId="1640D37A">
            <wp:extent cx="1007416" cy="1981200"/>
            <wp:effectExtent l="0" t="0" r="254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6182" cy="1998439"/>
                    </a:xfrm>
                    <a:prstGeom prst="rect">
                      <a:avLst/>
                    </a:prstGeom>
                  </pic:spPr>
                </pic:pic>
              </a:graphicData>
            </a:graphic>
          </wp:inline>
        </w:drawing>
      </w:r>
    </w:p>
    <w:p w14:paraId="73A927ED" w14:textId="5EEF8C2C" w:rsidR="001D1A59" w:rsidRPr="001D1A59" w:rsidRDefault="001D1A59" w:rsidP="001D1A59">
      <w:pPr>
        <w:pStyle w:val="Heading1"/>
      </w:pPr>
      <w:bookmarkStart w:id="19" w:name="_Toc56150580"/>
      <w:r w:rsidRPr="001D1A59">
        <w:t xml:space="preserve">Submitting a request to </w:t>
      </w:r>
      <w:r w:rsidR="00992DC2">
        <w:t xml:space="preserve">pick up equipment from the </w:t>
      </w:r>
      <w:r w:rsidRPr="001D1A59">
        <w:t>work onsite</w:t>
      </w:r>
      <w:bookmarkEnd w:id="19"/>
      <w:r w:rsidRPr="001D1A59">
        <w:t xml:space="preserve"> </w:t>
      </w:r>
    </w:p>
    <w:p w14:paraId="2E988327" w14:textId="3AE8E0DE" w:rsidR="00A71218" w:rsidRPr="00A71218" w:rsidRDefault="001D1A59" w:rsidP="00A71218">
      <w:pPr>
        <w:rPr>
          <w:rFonts w:ascii="Calibri" w:eastAsia="Calibri" w:hAnsi="Calibri" w:cs="Times New Roman"/>
          <w:lang w:val="en-CA"/>
        </w:rPr>
      </w:pPr>
      <w:r>
        <w:t>If you need to go into the office to pick up equipment you need to submit a request to your DG through the RTW application. You must answer a series of questions before the request is completed and is sent to the DG for approval. The equipment pick up is very similar to the request to go to work.</w:t>
      </w:r>
      <w:r w:rsidR="00A71218">
        <w:t xml:space="preserve"> </w:t>
      </w:r>
      <w:hyperlink r:id="rId45" w:history="1">
        <w:r w:rsidR="00A71218" w:rsidRPr="00610365">
          <w:rPr>
            <w:rStyle w:val="Hyperlink"/>
            <w:rFonts w:ascii="Calibri" w:eastAsia="Calibri" w:hAnsi="Calibri" w:cs="Times New Roman"/>
            <w:lang w:val="en-CA"/>
          </w:rPr>
          <w:t>A video is also available for this topic</w:t>
        </w:r>
      </w:hyperlink>
      <w:r w:rsidR="00A71218" w:rsidRPr="00610365">
        <w:rPr>
          <w:rFonts w:ascii="Calibri" w:eastAsia="Calibri" w:hAnsi="Calibri" w:cs="Times New Roman"/>
          <w:lang w:val="en-CA"/>
        </w:rPr>
        <w:t>.</w:t>
      </w:r>
    </w:p>
    <w:p w14:paraId="28006FAA" w14:textId="77777777" w:rsidR="001D1A59" w:rsidRDefault="001D1A59" w:rsidP="001D1A59">
      <w:r>
        <w:rPr>
          <w:rStyle w:val="Emphasis"/>
        </w:rPr>
        <w:t>Try It:</w:t>
      </w:r>
      <w:r>
        <w:t xml:space="preserve"> </w:t>
      </w:r>
    </w:p>
    <w:p w14:paraId="33C8A6AC" w14:textId="77777777" w:rsidR="001D1A59" w:rsidRPr="008E164B" w:rsidRDefault="001D1A59" w:rsidP="001D1A59">
      <w:pPr>
        <w:pStyle w:val="ListParagraph"/>
        <w:numPr>
          <w:ilvl w:val="0"/>
          <w:numId w:val="36"/>
        </w:numPr>
        <w:outlineLvl w:val="1"/>
        <w:rPr>
          <w:rStyle w:val="Strong"/>
          <w:b w:val="0"/>
          <w:bCs w:val="0"/>
          <w:color w:val="auto"/>
        </w:rPr>
      </w:pPr>
      <w:bookmarkStart w:id="20" w:name="_Toc56150581"/>
      <w:r w:rsidRPr="008E164B">
        <w:rPr>
          <w:rStyle w:val="Strong"/>
        </w:rPr>
        <w:t>Submit a request</w:t>
      </w:r>
      <w:bookmarkEnd w:id="20"/>
    </w:p>
    <w:p w14:paraId="33AEED20" w14:textId="77777777" w:rsidR="001D1A59" w:rsidRDefault="001D1A59" w:rsidP="001D1A59">
      <w:pPr>
        <w:pStyle w:val="ListParagraph"/>
        <w:ind w:left="360"/>
      </w:pPr>
    </w:p>
    <w:p w14:paraId="58CBB9E4" w14:textId="77777777" w:rsidR="001D1A59" w:rsidRDefault="001D1A59" w:rsidP="001D1A59">
      <w:pPr>
        <w:pStyle w:val="ListParagraph"/>
        <w:numPr>
          <w:ilvl w:val="1"/>
          <w:numId w:val="36"/>
        </w:numPr>
      </w:pPr>
      <w:r w:rsidRPr="00AC1B84">
        <w:t xml:space="preserve">Upon initial use of the app, </w:t>
      </w:r>
      <w:r>
        <w:t xml:space="preserve">you will be </w:t>
      </w:r>
      <w:r w:rsidRPr="00AC1B84">
        <w:t xml:space="preserve">presented with the </w:t>
      </w:r>
      <w:r w:rsidRPr="008D5DA5">
        <w:rPr>
          <w:rStyle w:val="Strong"/>
          <w:i/>
        </w:rPr>
        <w:t>Privacy Act Statement</w:t>
      </w:r>
      <w:r w:rsidRPr="008D5DA5">
        <w:rPr>
          <w:color w:val="2E74B5" w:themeColor="accent1" w:themeShade="BF"/>
        </w:rPr>
        <w:t xml:space="preserve"> </w:t>
      </w:r>
      <w:r w:rsidRPr="00AC1B84">
        <w:t xml:space="preserve">and the </w:t>
      </w:r>
      <w:r w:rsidRPr="008D5DA5">
        <w:rPr>
          <w:rStyle w:val="Strong"/>
          <w:i/>
        </w:rPr>
        <w:t>COVID-19 Health &amp; Safety Measures</w:t>
      </w:r>
      <w:r w:rsidRPr="00AC1B84">
        <w:t>.</w:t>
      </w:r>
      <w:r>
        <w:t xml:space="preserve"> You must read through and agree to these pages in order to continue. This content can be viewed again at any time through the app’s menu page.</w:t>
      </w:r>
    </w:p>
    <w:p w14:paraId="1AA754CB" w14:textId="77777777" w:rsidR="001D1A59" w:rsidRDefault="001D1A59" w:rsidP="001D1A59">
      <w:pPr>
        <w:pStyle w:val="ListParagraph"/>
        <w:ind w:left="360"/>
      </w:pPr>
    </w:p>
    <w:p w14:paraId="206CB7FB" w14:textId="77777777" w:rsidR="001D1A59" w:rsidRDefault="001D1A59" w:rsidP="001D1A59">
      <w:pPr>
        <w:pStyle w:val="ListParagraph"/>
        <w:ind w:left="1080"/>
      </w:pPr>
      <w:r>
        <w:rPr>
          <w:noProof/>
          <w:lang w:val="en-CA" w:eastAsia="en-CA"/>
        </w:rPr>
        <w:lastRenderedPageBreak/>
        <w:drawing>
          <wp:inline distT="0" distB="0" distL="0" distR="0" wp14:anchorId="7E6B2945" wp14:editId="701B2ABC">
            <wp:extent cx="1266825" cy="2276475"/>
            <wp:effectExtent l="0" t="0" r="9525" b="9525"/>
            <wp:docPr id="26" name="Picture 26" descr="C:\Users\godboutjf\AppData\Local\Microsoft\Windows\INetCache\Content.Word\PNG image 3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dboutjf\AppData\Local\Microsoft\Windows\INetCache\Content.Word\PNG image 3_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6825" cy="2276475"/>
                    </a:xfrm>
                    <a:prstGeom prst="rect">
                      <a:avLst/>
                    </a:prstGeom>
                    <a:noFill/>
                    <a:ln>
                      <a:noFill/>
                    </a:ln>
                  </pic:spPr>
                </pic:pic>
              </a:graphicData>
            </a:graphic>
          </wp:inline>
        </w:drawing>
      </w:r>
    </w:p>
    <w:p w14:paraId="05DACF8F" w14:textId="0D47664F" w:rsidR="001D1A59" w:rsidRDefault="001D1A59" w:rsidP="001D1A59">
      <w:pPr>
        <w:pStyle w:val="ListParagraph"/>
        <w:numPr>
          <w:ilvl w:val="1"/>
          <w:numId w:val="36"/>
        </w:numPr>
      </w:pPr>
      <w:r>
        <w:t xml:space="preserve">From </w:t>
      </w:r>
      <w:r w:rsidRPr="005C0445">
        <w:t xml:space="preserve">the </w:t>
      </w:r>
      <w:r w:rsidR="00353D95">
        <w:rPr>
          <w:rStyle w:val="Strong"/>
          <w:rFonts w:eastAsiaTheme="minorEastAsia"/>
          <w:lang w:val="en-CA"/>
        </w:rPr>
        <w:t>Home</w:t>
      </w:r>
      <w:r w:rsidRPr="009C0C8C">
        <w:rPr>
          <w:rStyle w:val="Strong"/>
          <w:rFonts w:eastAsiaTheme="minorEastAsia"/>
          <w:b w:val="0"/>
          <w:lang w:val="en-CA"/>
        </w:rPr>
        <w:t xml:space="preserve"> </w:t>
      </w:r>
      <w:r w:rsidRPr="009C0C8C">
        <w:rPr>
          <w:rStyle w:val="Strong"/>
          <w:rFonts w:eastAsiaTheme="minorEastAsia"/>
          <w:lang w:val="en-CA"/>
        </w:rPr>
        <w:t>page</w:t>
      </w:r>
      <w:r w:rsidRPr="005C0445">
        <w:rPr>
          <w:b/>
        </w:rPr>
        <w:t>,</w:t>
      </w:r>
      <w:r>
        <w:t xml:space="preserve"> select “</w:t>
      </w:r>
      <w:r w:rsidRPr="00A76896">
        <w:rPr>
          <w:rStyle w:val="Strong"/>
          <w:color w:val="auto"/>
        </w:rPr>
        <w:t>My Requests</w:t>
      </w:r>
      <w:r>
        <w:rPr>
          <w:rStyle w:val="Strong"/>
        </w:rPr>
        <w:t>”</w:t>
      </w:r>
      <w:r>
        <w:t>.</w:t>
      </w:r>
    </w:p>
    <w:p w14:paraId="36595D58" w14:textId="0C9A9D33" w:rsidR="001D1A59" w:rsidRDefault="001D1A59" w:rsidP="001D1A59">
      <w:pPr>
        <w:pStyle w:val="ListParagraph"/>
        <w:ind w:left="1080"/>
      </w:pPr>
      <w:r>
        <w:t xml:space="preserve"> </w:t>
      </w:r>
      <w:r w:rsidR="00353D95">
        <w:rPr>
          <w:noProof/>
          <w:lang w:val="en-CA" w:eastAsia="en-CA"/>
        </w:rPr>
        <w:drawing>
          <wp:inline distT="0" distB="0" distL="0" distR="0" wp14:anchorId="42568793" wp14:editId="39D0CAD8">
            <wp:extent cx="1492030" cy="220980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2323" cy="2225044"/>
                    </a:xfrm>
                    <a:prstGeom prst="rect">
                      <a:avLst/>
                    </a:prstGeom>
                    <a:noFill/>
                    <a:ln>
                      <a:noFill/>
                    </a:ln>
                  </pic:spPr>
                </pic:pic>
              </a:graphicData>
            </a:graphic>
          </wp:inline>
        </w:drawing>
      </w:r>
    </w:p>
    <w:p w14:paraId="1D5EBBE2" w14:textId="77777777" w:rsidR="001D1A59" w:rsidRDefault="001D1A59" w:rsidP="001D1A59">
      <w:pPr>
        <w:pStyle w:val="ListParagraph"/>
        <w:numPr>
          <w:ilvl w:val="1"/>
          <w:numId w:val="36"/>
        </w:numPr>
      </w:pPr>
      <w:r>
        <w:t>The</w:t>
      </w:r>
      <w:r w:rsidRPr="008A0C25">
        <w:rPr>
          <w:rStyle w:val="Strong"/>
        </w:rPr>
        <w:t xml:space="preserve"> </w:t>
      </w:r>
      <w:r>
        <w:rPr>
          <w:rStyle w:val="Strong"/>
        </w:rPr>
        <w:t>“My R</w:t>
      </w:r>
      <w:r w:rsidRPr="000E4346">
        <w:rPr>
          <w:rStyle w:val="Strong"/>
        </w:rPr>
        <w:t>equests</w:t>
      </w:r>
      <w:r>
        <w:rPr>
          <w:rStyle w:val="Strong"/>
        </w:rPr>
        <w:t>”</w:t>
      </w:r>
      <w:r>
        <w:t xml:space="preserve"> view will appear. To submit a new request, click the “</w:t>
      </w:r>
      <w:r w:rsidRPr="004512A9">
        <w:rPr>
          <w:rStyle w:val="Strong"/>
          <w:color w:val="auto"/>
        </w:rPr>
        <w:t>New Request</w:t>
      </w:r>
      <w:r>
        <w:rPr>
          <w:rStyle w:val="Strong"/>
          <w:color w:val="auto"/>
        </w:rPr>
        <w:t>”</w:t>
      </w:r>
      <w:r w:rsidRPr="004512A9">
        <w:t xml:space="preserve"> </w:t>
      </w:r>
      <w:r>
        <w:t>button on the bottom of the screen.</w:t>
      </w:r>
    </w:p>
    <w:p w14:paraId="565A8872" w14:textId="5A4280EF" w:rsidR="001D1A59" w:rsidRDefault="001D1A59" w:rsidP="001D1A59">
      <w:pPr>
        <w:ind w:left="1080"/>
        <w:rPr>
          <w:rStyle w:val="Strong"/>
          <w:b w:val="0"/>
          <w:bCs w:val="0"/>
          <w:color w:val="auto"/>
        </w:rPr>
      </w:pPr>
      <w:r w:rsidRPr="006B68B6">
        <w:rPr>
          <w:noProof/>
          <w:lang w:val="en-CA" w:eastAsia="en-CA"/>
        </w:rPr>
        <w:lastRenderedPageBreak/>
        <w:t xml:space="preserve"> </w:t>
      </w:r>
      <w:r w:rsidRPr="001F1897">
        <w:rPr>
          <w:noProof/>
          <w:lang w:val="en-CA" w:eastAsia="en-CA"/>
        </w:rPr>
        <w:t xml:space="preserve"> </w:t>
      </w:r>
      <w:r>
        <w:rPr>
          <w:noProof/>
          <w:lang w:val="en-CA" w:eastAsia="en-CA"/>
        </w:rPr>
        <w:drawing>
          <wp:inline distT="0" distB="0" distL="0" distR="0" wp14:anchorId="2ADB37F6" wp14:editId="3892292D">
            <wp:extent cx="1571625" cy="3057525"/>
            <wp:effectExtent l="0" t="0" r="9525" b="9525"/>
            <wp:docPr id="2056" name="Picture 2056" descr="PNG 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NG imag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71625" cy="3057525"/>
                    </a:xfrm>
                    <a:prstGeom prst="rect">
                      <a:avLst/>
                    </a:prstGeom>
                    <a:noFill/>
                    <a:ln>
                      <a:noFill/>
                    </a:ln>
                  </pic:spPr>
                </pic:pic>
              </a:graphicData>
            </a:graphic>
          </wp:inline>
        </w:drawing>
      </w:r>
    </w:p>
    <w:p w14:paraId="6A3151DB" w14:textId="77777777" w:rsidR="001D1A59" w:rsidRPr="004D60BB" w:rsidRDefault="001D1A59" w:rsidP="001D1A59">
      <w:pPr>
        <w:pStyle w:val="ListParagraph"/>
        <w:numPr>
          <w:ilvl w:val="0"/>
          <w:numId w:val="35"/>
        </w:numPr>
        <w:outlineLvl w:val="2"/>
      </w:pPr>
      <w:bookmarkStart w:id="21" w:name="_Toc56150582"/>
      <w:r w:rsidRPr="004D60BB">
        <w:rPr>
          <w:rStyle w:val="Strong"/>
        </w:rPr>
        <w:t>Step 1 – Fill in your request details</w:t>
      </w:r>
      <w:bookmarkEnd w:id="21"/>
    </w:p>
    <w:p w14:paraId="011E339A" w14:textId="43761619" w:rsidR="001D1A59" w:rsidRDefault="001D1A59" w:rsidP="001D1A59">
      <w:pPr>
        <w:pStyle w:val="ListParagraph"/>
      </w:pPr>
      <w:r w:rsidRPr="004D60BB">
        <w:t>You’ll first be asked to select the specific ECCC site you’d like to access, the reason for your request (select pick up equipment), and whether you need to register any visitors. Please note that if you wish to access more than one floor, you will need to complete a separate request. Click the ‘</w:t>
      </w:r>
      <w:r w:rsidRPr="004D60BB">
        <w:rPr>
          <w:b/>
        </w:rPr>
        <w:t>Next’</w:t>
      </w:r>
      <w:r w:rsidRPr="004D60BB">
        <w:t xml:space="preserve"> button to continue to Step 2.</w:t>
      </w:r>
    </w:p>
    <w:p w14:paraId="7EAE43C7" w14:textId="5ED0B561" w:rsidR="001D1A59" w:rsidRPr="00F6385B" w:rsidRDefault="001D1A59" w:rsidP="001D1A59">
      <w:pPr>
        <w:pStyle w:val="ListParagraph"/>
        <w:outlineLvl w:val="2"/>
        <w:rPr>
          <w:sz w:val="16"/>
        </w:rPr>
      </w:pPr>
      <w:r>
        <w:rPr>
          <w:sz w:val="16"/>
        </w:rPr>
        <w:t xml:space="preserve">            </w:t>
      </w:r>
      <w:bookmarkStart w:id="22" w:name="_Toc56150204"/>
      <w:bookmarkStart w:id="23" w:name="_Toc56150247"/>
      <w:bookmarkStart w:id="24" w:name="_Toc56150376"/>
      <w:bookmarkStart w:id="25" w:name="_Toc56150489"/>
      <w:bookmarkStart w:id="26" w:name="_Toc56150583"/>
      <w:r w:rsidR="004D60BB">
        <w:rPr>
          <w:noProof/>
          <w:sz w:val="16"/>
          <w:lang w:val="en-CA" w:eastAsia="en-CA"/>
        </w:rPr>
        <w:drawing>
          <wp:inline distT="0" distB="0" distL="0" distR="0" wp14:anchorId="0D29AEE3" wp14:editId="2710D90B">
            <wp:extent cx="1538462" cy="2705100"/>
            <wp:effectExtent l="0" t="0" r="508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448" cy="2713866"/>
                    </a:xfrm>
                    <a:prstGeom prst="rect">
                      <a:avLst/>
                    </a:prstGeom>
                    <a:noFill/>
                    <a:ln>
                      <a:noFill/>
                    </a:ln>
                  </pic:spPr>
                </pic:pic>
              </a:graphicData>
            </a:graphic>
          </wp:inline>
        </w:drawing>
      </w:r>
      <w:bookmarkEnd w:id="22"/>
      <w:bookmarkEnd w:id="23"/>
      <w:bookmarkEnd w:id="24"/>
      <w:bookmarkEnd w:id="25"/>
      <w:bookmarkEnd w:id="26"/>
    </w:p>
    <w:p w14:paraId="47233639" w14:textId="62C1D679" w:rsidR="00992DC2" w:rsidRDefault="00992DC2" w:rsidP="00992DC2">
      <w:pPr>
        <w:pStyle w:val="ListParagraph"/>
        <w:numPr>
          <w:ilvl w:val="0"/>
          <w:numId w:val="35"/>
        </w:numPr>
        <w:outlineLvl w:val="2"/>
      </w:pPr>
      <w:bookmarkStart w:id="27" w:name="_Toc56150584"/>
      <w:r>
        <w:rPr>
          <w:rStyle w:val="Strong"/>
        </w:rPr>
        <w:t>Step 1b – Requesting help to remove the equipment</w:t>
      </w:r>
      <w:bookmarkEnd w:id="27"/>
    </w:p>
    <w:p w14:paraId="2CE411C2" w14:textId="68B0B210" w:rsidR="00992DC2" w:rsidRDefault="00992DC2" w:rsidP="00992DC2">
      <w:pPr>
        <w:pStyle w:val="ListParagraph"/>
      </w:pPr>
      <w:r>
        <w:t xml:space="preserve">If you need help removing the equipment from the building please click on the appropriate regional link and send an email request specifying what you need, what date and time you would like help.  </w:t>
      </w:r>
      <w:r w:rsidRPr="001C4D01">
        <w:rPr>
          <w:b/>
        </w:rPr>
        <w:t xml:space="preserve">Please provide them with at least </w:t>
      </w:r>
      <w:r w:rsidR="004D60BB" w:rsidRPr="001C4D01">
        <w:rPr>
          <w:b/>
        </w:rPr>
        <w:t>7 business days’ notice</w:t>
      </w:r>
      <w:r>
        <w:t>.  This date and time have to match with the date and time you will chose in the upcoming calendar on step 2.</w:t>
      </w:r>
    </w:p>
    <w:p w14:paraId="442F17A9" w14:textId="63AAFD78" w:rsidR="001D1A59" w:rsidRDefault="00992DC2" w:rsidP="00992DC2">
      <w:pPr>
        <w:pStyle w:val="Heading1"/>
        <w:ind w:left="720"/>
      </w:pPr>
      <w:bookmarkStart w:id="28" w:name="_Toc55205461"/>
      <w:bookmarkStart w:id="29" w:name="_Toc56150206"/>
      <w:bookmarkStart w:id="30" w:name="_Toc56150249"/>
      <w:bookmarkStart w:id="31" w:name="_Toc56150378"/>
      <w:bookmarkStart w:id="32" w:name="_Toc56150491"/>
      <w:bookmarkStart w:id="33" w:name="_Toc56150585"/>
      <w:r>
        <w:rPr>
          <w:noProof/>
          <w:lang w:val="en-CA" w:eastAsia="en-CA"/>
        </w:rPr>
        <w:lastRenderedPageBreak/>
        <w:drawing>
          <wp:inline distT="0" distB="0" distL="0" distR="0" wp14:anchorId="6E03329C" wp14:editId="665DD076">
            <wp:extent cx="2326812" cy="2266315"/>
            <wp:effectExtent l="0" t="0" r="0" b="63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6061" cy="2285064"/>
                    </a:xfrm>
                    <a:prstGeom prst="rect">
                      <a:avLst/>
                    </a:prstGeom>
                    <a:noFill/>
                    <a:ln>
                      <a:noFill/>
                    </a:ln>
                  </pic:spPr>
                </pic:pic>
              </a:graphicData>
            </a:graphic>
          </wp:inline>
        </w:drawing>
      </w:r>
      <w:bookmarkEnd w:id="28"/>
      <w:bookmarkEnd w:id="29"/>
      <w:bookmarkEnd w:id="30"/>
      <w:bookmarkEnd w:id="31"/>
      <w:bookmarkEnd w:id="32"/>
      <w:bookmarkEnd w:id="33"/>
    </w:p>
    <w:p w14:paraId="146DAFC4" w14:textId="380A9DA3" w:rsidR="00BB6555" w:rsidRDefault="00BB6555" w:rsidP="00BB6555">
      <w:pPr>
        <w:pStyle w:val="ListParagraph"/>
        <w:numPr>
          <w:ilvl w:val="0"/>
          <w:numId w:val="35"/>
        </w:numPr>
        <w:outlineLvl w:val="2"/>
      </w:pPr>
      <w:bookmarkStart w:id="34" w:name="_Toc56150586"/>
      <w:r>
        <w:rPr>
          <w:rStyle w:val="Strong"/>
        </w:rPr>
        <w:t>Step 2 – Select equipment</w:t>
      </w:r>
      <w:bookmarkEnd w:id="34"/>
    </w:p>
    <w:p w14:paraId="4EFCAC92" w14:textId="7CC999F3" w:rsidR="00BB6555" w:rsidRDefault="00BB6555" w:rsidP="00BB6555">
      <w:pPr>
        <w:pStyle w:val="ListParagraph"/>
      </w:pPr>
      <w:r>
        <w:t>Select the equipment</w:t>
      </w:r>
      <w:r w:rsidRPr="008E164B">
        <w:t xml:space="preserve"> you would like to </w:t>
      </w:r>
      <w:r>
        <w:t>pick up</w:t>
      </w:r>
      <w:r w:rsidRPr="008E164B">
        <w:t>.</w:t>
      </w:r>
      <w:r>
        <w:t xml:space="preserve"> Click the “</w:t>
      </w:r>
      <w:r w:rsidRPr="00A76896">
        <w:rPr>
          <w:b/>
        </w:rPr>
        <w:t>Next</w:t>
      </w:r>
      <w:r>
        <w:t>” button to continue to Step 3.</w:t>
      </w:r>
    </w:p>
    <w:p w14:paraId="0FA41B9B" w14:textId="71BB759F" w:rsidR="00BB6555" w:rsidRPr="004D60BB" w:rsidRDefault="00BB6555" w:rsidP="00992DC2">
      <w:pPr>
        <w:pStyle w:val="ListParagraph"/>
        <w:numPr>
          <w:ilvl w:val="0"/>
          <w:numId w:val="35"/>
        </w:numPr>
        <w:outlineLvl w:val="2"/>
        <w:rPr>
          <w:rStyle w:val="Strong"/>
          <w:b w:val="0"/>
          <w:bCs w:val="0"/>
          <w:color w:val="auto"/>
        </w:rPr>
      </w:pPr>
      <w:bookmarkStart w:id="35" w:name="_Toc55205463"/>
      <w:bookmarkStart w:id="36" w:name="_Toc56150208"/>
      <w:bookmarkStart w:id="37" w:name="_Toc56150251"/>
      <w:bookmarkStart w:id="38" w:name="_Toc56150380"/>
      <w:bookmarkStart w:id="39" w:name="_Toc56150493"/>
      <w:bookmarkStart w:id="40" w:name="_Toc56150587"/>
      <w:r>
        <w:rPr>
          <w:rStyle w:val="Strong"/>
          <w:b w:val="0"/>
          <w:bCs w:val="0"/>
          <w:noProof/>
          <w:color w:val="auto"/>
          <w:lang w:val="en-CA" w:eastAsia="en-CA"/>
        </w:rPr>
        <w:drawing>
          <wp:inline distT="0" distB="0" distL="0" distR="0" wp14:anchorId="25BF6204" wp14:editId="04C5557F">
            <wp:extent cx="1809076" cy="2761595"/>
            <wp:effectExtent l="0" t="0" r="1270" b="127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4650" cy="2770104"/>
                    </a:xfrm>
                    <a:prstGeom prst="rect">
                      <a:avLst/>
                    </a:prstGeom>
                    <a:noFill/>
                    <a:ln>
                      <a:noFill/>
                    </a:ln>
                  </pic:spPr>
                </pic:pic>
              </a:graphicData>
            </a:graphic>
          </wp:inline>
        </w:drawing>
      </w:r>
      <w:bookmarkEnd w:id="35"/>
      <w:bookmarkEnd w:id="36"/>
      <w:bookmarkEnd w:id="37"/>
      <w:bookmarkEnd w:id="38"/>
      <w:bookmarkEnd w:id="39"/>
      <w:bookmarkEnd w:id="40"/>
    </w:p>
    <w:p w14:paraId="5A73052E" w14:textId="6373DFF2" w:rsidR="00992DC2" w:rsidRDefault="00992DC2" w:rsidP="00992DC2">
      <w:pPr>
        <w:pStyle w:val="ListParagraph"/>
        <w:numPr>
          <w:ilvl w:val="0"/>
          <w:numId w:val="35"/>
        </w:numPr>
        <w:outlineLvl w:val="2"/>
      </w:pPr>
      <w:bookmarkStart w:id="41" w:name="_Toc56150588"/>
      <w:r>
        <w:rPr>
          <w:rStyle w:val="Strong"/>
        </w:rPr>
        <w:t xml:space="preserve">Step </w:t>
      </w:r>
      <w:r w:rsidR="00BB6555">
        <w:rPr>
          <w:rStyle w:val="Strong"/>
        </w:rPr>
        <w:t>3</w:t>
      </w:r>
      <w:r>
        <w:rPr>
          <w:rStyle w:val="Strong"/>
        </w:rPr>
        <w:t xml:space="preserve"> – Select a date</w:t>
      </w:r>
      <w:bookmarkEnd w:id="41"/>
    </w:p>
    <w:p w14:paraId="099AA967" w14:textId="19ED7080" w:rsidR="00992DC2" w:rsidRDefault="00992DC2" w:rsidP="00992DC2">
      <w:pPr>
        <w:pStyle w:val="ListParagraph"/>
      </w:pPr>
      <w:r>
        <w:t>Select the date</w:t>
      </w:r>
      <w:r w:rsidRPr="008E164B">
        <w:t xml:space="preserve"> you would like to enter the selected workplace</w:t>
      </w:r>
      <w:r>
        <w:t xml:space="preserve"> to pick up your equipment remembering the date and time you asked for help, if applicable</w:t>
      </w:r>
      <w:r w:rsidRPr="008E164B">
        <w:t>. The selected dates will appear with a yellow border.</w:t>
      </w:r>
      <w:r>
        <w:t xml:space="preserve"> Click the “</w:t>
      </w:r>
      <w:r w:rsidRPr="00A76896">
        <w:rPr>
          <w:b/>
        </w:rPr>
        <w:t>Next</w:t>
      </w:r>
      <w:r>
        <w:t>” button to continue to Step 3.</w:t>
      </w:r>
    </w:p>
    <w:p w14:paraId="0D619948" w14:textId="77777777" w:rsidR="00992DC2" w:rsidRPr="0080793A" w:rsidRDefault="00992DC2" w:rsidP="00992DC2">
      <w:pPr>
        <w:pStyle w:val="ListParagraph"/>
        <w:rPr>
          <w:sz w:val="6"/>
        </w:rPr>
      </w:pPr>
    </w:p>
    <w:p w14:paraId="74420FDB" w14:textId="77777777" w:rsidR="00992DC2" w:rsidRDefault="00992DC2" w:rsidP="00992DC2">
      <w:pPr>
        <w:pStyle w:val="ListParagraph"/>
      </w:pPr>
      <w:r w:rsidRPr="00A84661">
        <w:rPr>
          <w:noProof/>
          <w:lang w:val="en-CA" w:eastAsia="en-CA"/>
        </w:rPr>
        <w:lastRenderedPageBreak/>
        <w:t xml:space="preserve"> </w:t>
      </w:r>
      <w:r w:rsidRPr="00964894">
        <w:rPr>
          <w:noProof/>
          <w:lang w:val="en-CA" w:eastAsia="en-CA"/>
        </w:rPr>
        <w:drawing>
          <wp:inline distT="0" distB="0" distL="0" distR="0" wp14:anchorId="546A8745" wp14:editId="15D44486">
            <wp:extent cx="1731819" cy="3390900"/>
            <wp:effectExtent l="0" t="0" r="1905" b="0"/>
            <wp:docPr id="2083" name="Picture 2083" descr="C:\Users\godboutjf\Desktop\RTWA\JF\PNG 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odboutjf\Desktop\RTWA\JF\PNG image 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8052" cy="3422683"/>
                    </a:xfrm>
                    <a:prstGeom prst="rect">
                      <a:avLst/>
                    </a:prstGeom>
                    <a:noFill/>
                    <a:ln>
                      <a:noFill/>
                    </a:ln>
                  </pic:spPr>
                </pic:pic>
              </a:graphicData>
            </a:graphic>
          </wp:inline>
        </w:drawing>
      </w:r>
    </w:p>
    <w:p w14:paraId="2567474F" w14:textId="77777777" w:rsidR="00992DC2" w:rsidRDefault="00992DC2" w:rsidP="00992DC2">
      <w:pPr>
        <w:pStyle w:val="ListParagraph"/>
      </w:pPr>
    </w:p>
    <w:p w14:paraId="06277A32" w14:textId="77777777" w:rsidR="00992DC2" w:rsidRDefault="00992DC2" w:rsidP="00992DC2">
      <w:pPr>
        <w:pStyle w:val="ListParagraph"/>
        <w:numPr>
          <w:ilvl w:val="0"/>
          <w:numId w:val="35"/>
        </w:numPr>
        <w:outlineLvl w:val="2"/>
        <w:rPr>
          <w:rStyle w:val="Strong"/>
          <w:b w:val="0"/>
          <w:bCs w:val="0"/>
          <w:color w:val="auto"/>
        </w:rPr>
      </w:pPr>
      <w:bookmarkStart w:id="42" w:name="_Toc56150589"/>
      <w:r w:rsidRPr="00A75768">
        <w:rPr>
          <w:rStyle w:val="Strong"/>
        </w:rPr>
        <w:t>Step 3 – Select a timeslot</w:t>
      </w:r>
      <w:bookmarkEnd w:id="42"/>
    </w:p>
    <w:p w14:paraId="33877122" w14:textId="70CDF773" w:rsidR="00992DC2" w:rsidRPr="00937519" w:rsidRDefault="00992DC2" w:rsidP="00992DC2">
      <w:pPr>
        <w:pStyle w:val="ListParagraph"/>
      </w:pPr>
      <w:r>
        <w:rPr>
          <w:rStyle w:val="Strong"/>
          <w:b w:val="0"/>
          <w:bCs w:val="0"/>
          <w:color w:val="auto"/>
        </w:rPr>
        <w:t xml:space="preserve">Use the drop-down menus to select a timeslot (remembering the appointment time you asked accessibility to help you remove the equipment, if applicable). </w:t>
      </w:r>
      <w:r>
        <w:t xml:space="preserve">To help you make your selection, the chart will update itself to indicate how many spots are available per hour based on the maximum capacity for the selected worksite. </w:t>
      </w:r>
      <w:r w:rsidRPr="008D5DA5">
        <w:rPr>
          <w:bCs/>
        </w:rPr>
        <w:t xml:space="preserve">If your selected timeslot is at </w:t>
      </w:r>
      <w:r>
        <w:rPr>
          <w:bCs/>
        </w:rPr>
        <w:t>“</w:t>
      </w:r>
      <w:r w:rsidRPr="008D5DA5">
        <w:rPr>
          <w:bCs/>
        </w:rPr>
        <w:t>max capacity</w:t>
      </w:r>
      <w:r>
        <w:rPr>
          <w:bCs/>
        </w:rPr>
        <w:t>”,</w:t>
      </w:r>
      <w:r w:rsidRPr="008D5DA5">
        <w:rPr>
          <w:bCs/>
        </w:rPr>
        <w:t xml:space="preserve"> you must modify your </w:t>
      </w:r>
      <w:r>
        <w:rPr>
          <w:bCs/>
        </w:rPr>
        <w:t>selection</w:t>
      </w:r>
      <w:r w:rsidRPr="008D5DA5">
        <w:rPr>
          <w:bCs/>
        </w:rPr>
        <w:t xml:space="preserve"> in order to continue.</w:t>
      </w:r>
      <w:r>
        <w:rPr>
          <w:bCs/>
        </w:rPr>
        <w:t xml:space="preserve"> Click “</w:t>
      </w:r>
      <w:r w:rsidRPr="00A76896">
        <w:rPr>
          <w:b/>
          <w:bCs/>
        </w:rPr>
        <w:t>Next</w:t>
      </w:r>
      <w:r>
        <w:rPr>
          <w:bCs/>
        </w:rPr>
        <w:t>” to continue to Step 4.</w:t>
      </w:r>
    </w:p>
    <w:p w14:paraId="6E0BFC31" w14:textId="1A75F5B7" w:rsidR="00992DC2" w:rsidRDefault="00992DC2" w:rsidP="00992DC2">
      <w:pPr>
        <w:ind w:firstLine="720"/>
        <w:rPr>
          <w:noProof/>
          <w:lang w:val="en-CA" w:eastAsia="en-CA"/>
        </w:rPr>
      </w:pPr>
      <w:r>
        <w:rPr>
          <w:noProof/>
          <w:lang w:val="en-CA" w:eastAsia="en-CA"/>
        </w:rPr>
        <w:lastRenderedPageBreak/>
        <w:drawing>
          <wp:inline distT="0" distB="0" distL="0" distR="0" wp14:anchorId="0909DD14" wp14:editId="051F3D0E">
            <wp:extent cx="1790700" cy="3562350"/>
            <wp:effectExtent l="0" t="0" r="0" b="0"/>
            <wp:docPr id="2096" name="Picture 2096" descr="PNG 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NG imag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00" cy="3562350"/>
                    </a:xfrm>
                    <a:prstGeom prst="rect">
                      <a:avLst/>
                    </a:prstGeom>
                    <a:noFill/>
                    <a:ln>
                      <a:noFill/>
                    </a:ln>
                  </pic:spPr>
                </pic:pic>
              </a:graphicData>
            </a:graphic>
          </wp:inline>
        </w:drawing>
      </w:r>
      <w:r w:rsidRPr="002024C4">
        <w:rPr>
          <w:noProof/>
          <w:lang w:val="en-CA" w:eastAsia="en-CA"/>
        </w:rPr>
        <w:t xml:space="preserve"> </w:t>
      </w:r>
      <w:r>
        <w:rPr>
          <w:noProof/>
          <w:lang w:val="en-CA" w:eastAsia="en-CA"/>
        </w:rPr>
        <w:t xml:space="preserve">               </w:t>
      </w:r>
      <w:r w:rsidRPr="008D5DA5">
        <w:rPr>
          <w:noProof/>
          <w:lang w:val="en-CA" w:eastAsia="en-CA"/>
        </w:rPr>
        <w:t xml:space="preserve">  </w:t>
      </w:r>
    </w:p>
    <w:p w14:paraId="7943B72F" w14:textId="3FF4EDF8" w:rsidR="00992DC2" w:rsidRDefault="00992DC2" w:rsidP="004D60BB">
      <w:pPr>
        <w:ind w:left="1440"/>
        <w:rPr>
          <w:rStyle w:val="Strong"/>
          <w:b w:val="0"/>
          <w:bCs w:val="0"/>
          <w:color w:val="auto"/>
        </w:rPr>
      </w:pPr>
      <w:r w:rsidRPr="00B66454">
        <w:rPr>
          <w:noProof/>
          <w:lang w:val="en-CA" w:eastAsia="en-CA"/>
        </w:rPr>
        <w:t xml:space="preserve"> </w:t>
      </w:r>
      <w:r>
        <w:rPr>
          <w:noProof/>
          <w:lang w:val="en-CA" w:eastAsia="en-CA"/>
        </w:rPr>
        <w:t xml:space="preserve">          </w:t>
      </w:r>
    </w:p>
    <w:p w14:paraId="35D789B9" w14:textId="77777777" w:rsidR="00992DC2" w:rsidRPr="00A84661" w:rsidRDefault="00992DC2" w:rsidP="00992DC2">
      <w:pPr>
        <w:pStyle w:val="ListParagraph"/>
        <w:outlineLvl w:val="2"/>
        <w:rPr>
          <w:rStyle w:val="Strong"/>
          <w:b w:val="0"/>
          <w:bCs w:val="0"/>
          <w:color w:val="auto"/>
        </w:rPr>
      </w:pPr>
    </w:p>
    <w:p w14:paraId="28CB5D98" w14:textId="355663D3" w:rsidR="00992DC2" w:rsidRDefault="00992DC2" w:rsidP="00992DC2">
      <w:pPr>
        <w:pStyle w:val="ListParagraph"/>
        <w:numPr>
          <w:ilvl w:val="0"/>
          <w:numId w:val="35"/>
        </w:numPr>
        <w:outlineLvl w:val="2"/>
      </w:pPr>
      <w:bookmarkStart w:id="43" w:name="_Toc56150590"/>
      <w:r>
        <w:rPr>
          <w:rStyle w:val="Strong"/>
        </w:rPr>
        <w:t>Step 4 – Select your DG</w:t>
      </w:r>
      <w:bookmarkEnd w:id="43"/>
    </w:p>
    <w:p w14:paraId="1CD24C77" w14:textId="25A2B5BC" w:rsidR="00992DC2" w:rsidRDefault="00992DC2" w:rsidP="00992DC2">
      <w:pPr>
        <w:pStyle w:val="ListParagraph"/>
      </w:pPr>
      <w:r>
        <w:t xml:space="preserve">Equipment pick up MUST be approved by the DG.  Use the search box to find the DG who will be reviewing your request for approval. Click on the DG’s name to continue. </w:t>
      </w:r>
      <w:r w:rsidRPr="00F52F2E">
        <w:rPr>
          <w:bCs/>
          <w:lang w:val="en-CA"/>
        </w:rPr>
        <w:t xml:space="preserve">***Note***If you do not have an </w:t>
      </w:r>
      <w:r>
        <w:rPr>
          <w:bCs/>
          <w:lang w:val="en-CA"/>
        </w:rPr>
        <w:t>option to select a DG</w:t>
      </w:r>
      <w:r w:rsidRPr="00F52F2E">
        <w:rPr>
          <w:bCs/>
          <w:lang w:val="en-CA"/>
        </w:rPr>
        <w:t xml:space="preserve">, this means that you are on the bypass for mission critical work.  </w:t>
      </w:r>
    </w:p>
    <w:p w14:paraId="4ACC2634" w14:textId="77777777" w:rsidR="00992DC2" w:rsidRDefault="00992DC2" w:rsidP="00992DC2">
      <w:pPr>
        <w:pStyle w:val="ListParagraph"/>
      </w:pPr>
    </w:p>
    <w:p w14:paraId="14E282D8" w14:textId="0160BC39" w:rsidR="00992DC2" w:rsidRDefault="004D60BB" w:rsidP="00992DC2">
      <w:pPr>
        <w:pStyle w:val="ListParagraph"/>
      </w:pPr>
      <w:r>
        <w:rPr>
          <w:noProof/>
          <w:lang w:val="en-CA" w:eastAsia="en-CA"/>
        </w:rPr>
        <w:drawing>
          <wp:inline distT="0" distB="0" distL="0" distR="0" wp14:anchorId="7206F600" wp14:editId="1D642C5C">
            <wp:extent cx="2628900" cy="1487173"/>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2791" cy="1489374"/>
                    </a:xfrm>
                    <a:prstGeom prst="rect">
                      <a:avLst/>
                    </a:prstGeom>
                    <a:noFill/>
                    <a:ln>
                      <a:noFill/>
                    </a:ln>
                  </pic:spPr>
                </pic:pic>
              </a:graphicData>
            </a:graphic>
          </wp:inline>
        </w:drawing>
      </w:r>
    </w:p>
    <w:p w14:paraId="50C245CD" w14:textId="77777777" w:rsidR="00992DC2" w:rsidRDefault="00992DC2" w:rsidP="00992DC2">
      <w:pPr>
        <w:pStyle w:val="ListParagraph"/>
      </w:pPr>
    </w:p>
    <w:p w14:paraId="47FC9F31" w14:textId="77777777" w:rsidR="00992DC2" w:rsidRDefault="00992DC2" w:rsidP="00992DC2">
      <w:pPr>
        <w:pStyle w:val="ListParagraph"/>
      </w:pPr>
    </w:p>
    <w:p w14:paraId="4173ECD9" w14:textId="77777777" w:rsidR="00992DC2" w:rsidRDefault="00992DC2" w:rsidP="00992DC2">
      <w:pPr>
        <w:pStyle w:val="ListParagraph"/>
      </w:pPr>
    </w:p>
    <w:p w14:paraId="175216B4" w14:textId="5F4CD55E" w:rsidR="00992DC2" w:rsidRDefault="00B22F2B" w:rsidP="00992DC2">
      <w:pPr>
        <w:pStyle w:val="ListParagraph"/>
        <w:numPr>
          <w:ilvl w:val="0"/>
          <w:numId w:val="35"/>
        </w:numPr>
        <w:outlineLvl w:val="2"/>
        <w:rPr>
          <w:rStyle w:val="Strong"/>
        </w:rPr>
      </w:pPr>
      <w:bookmarkStart w:id="44" w:name="_Toc56150591"/>
      <w:r>
        <w:rPr>
          <w:rStyle w:val="Strong"/>
        </w:rPr>
        <w:t>Step</w:t>
      </w:r>
      <w:r w:rsidR="00C9075B">
        <w:rPr>
          <w:rStyle w:val="Strong"/>
        </w:rPr>
        <w:t xml:space="preserve"> 5</w:t>
      </w:r>
      <w:r w:rsidR="00992DC2">
        <w:rPr>
          <w:rStyle w:val="Strong"/>
        </w:rPr>
        <w:t xml:space="preserve"> – Employee attestation</w:t>
      </w:r>
      <w:bookmarkEnd w:id="44"/>
    </w:p>
    <w:p w14:paraId="433DB103" w14:textId="77777777" w:rsidR="00992DC2" w:rsidRPr="00B4507F" w:rsidRDefault="00992DC2" w:rsidP="00992DC2">
      <w:pPr>
        <w:pStyle w:val="ListParagraph"/>
        <w:rPr>
          <w:rStyle w:val="Strong"/>
        </w:rPr>
      </w:pPr>
      <w:r w:rsidRPr="00B4507F">
        <w:rPr>
          <w:bCs/>
        </w:rPr>
        <w:t xml:space="preserve">You will be asked to read and agree to the workplace eligibility conditions in order to complete your request. </w:t>
      </w:r>
    </w:p>
    <w:p w14:paraId="30BC8DB8" w14:textId="3BF723A2" w:rsidR="00992DC2" w:rsidRPr="00C709F3" w:rsidRDefault="00992DC2" w:rsidP="00992DC2">
      <w:pPr>
        <w:pStyle w:val="ListParagraph"/>
        <w:rPr>
          <w:sz w:val="10"/>
        </w:rPr>
      </w:pPr>
      <w:r>
        <w:rPr>
          <w:sz w:val="10"/>
        </w:rPr>
        <w:lastRenderedPageBreak/>
        <w:t xml:space="preserve">                           </w:t>
      </w:r>
    </w:p>
    <w:p w14:paraId="4C958636" w14:textId="1F647F6E" w:rsidR="00992DC2" w:rsidRDefault="00C9075B" w:rsidP="00992DC2">
      <w:pPr>
        <w:pStyle w:val="ListParagraph"/>
      </w:pPr>
      <w:r>
        <w:rPr>
          <w:noProof/>
          <w:lang w:val="en-CA" w:eastAsia="en-CA"/>
        </w:rPr>
        <w:drawing>
          <wp:inline distT="0" distB="0" distL="0" distR="0" wp14:anchorId="3E4AF904" wp14:editId="5968AA92">
            <wp:extent cx="1664335" cy="2877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4335" cy="2877820"/>
                    </a:xfrm>
                    <a:prstGeom prst="rect">
                      <a:avLst/>
                    </a:prstGeom>
                    <a:noFill/>
                  </pic:spPr>
                </pic:pic>
              </a:graphicData>
            </a:graphic>
          </wp:inline>
        </w:drawing>
      </w:r>
    </w:p>
    <w:p w14:paraId="1F4AB291" w14:textId="77777777" w:rsidR="00992DC2" w:rsidRDefault="00992DC2" w:rsidP="00992DC2">
      <w:pPr>
        <w:pStyle w:val="ListParagraph"/>
      </w:pPr>
    </w:p>
    <w:p w14:paraId="0FB11C33" w14:textId="1D3FCA8E" w:rsidR="00992DC2" w:rsidRDefault="00992DC2" w:rsidP="00992DC2">
      <w:pPr>
        <w:pStyle w:val="ListParagraph"/>
        <w:numPr>
          <w:ilvl w:val="0"/>
          <w:numId w:val="35"/>
        </w:numPr>
      </w:pPr>
      <w:r>
        <w:rPr>
          <w:rStyle w:val="Strong"/>
        </w:rPr>
        <w:t>Your request</w:t>
      </w:r>
      <w:r w:rsidRPr="001671FA">
        <w:rPr>
          <w:rStyle w:val="Strong"/>
        </w:rPr>
        <w:t xml:space="preserve"> has been submitted</w:t>
      </w:r>
      <w:r>
        <w:t>: Once the request has been submitted, you will receive an email confirmation with your request details. Your DG will also receive an email notice saying that your request is ready for review.</w:t>
      </w:r>
    </w:p>
    <w:p w14:paraId="18939ADC" w14:textId="77777777" w:rsidR="00992DC2" w:rsidRDefault="00992DC2" w:rsidP="00992DC2">
      <w:pPr>
        <w:pStyle w:val="ListParagraph"/>
      </w:pPr>
      <w:r>
        <w:t xml:space="preserve">      </w:t>
      </w:r>
      <w:r>
        <w:rPr>
          <w:noProof/>
          <w:lang w:val="en-CA" w:eastAsia="en-CA"/>
        </w:rPr>
        <w:drawing>
          <wp:inline distT="0" distB="0" distL="0" distR="0" wp14:anchorId="2CB350E4" wp14:editId="7632FDF6">
            <wp:extent cx="1701800" cy="1569939"/>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2897" cy="1580176"/>
                    </a:xfrm>
                    <a:prstGeom prst="rect">
                      <a:avLst/>
                    </a:prstGeom>
                  </pic:spPr>
                </pic:pic>
              </a:graphicData>
            </a:graphic>
          </wp:inline>
        </w:drawing>
      </w:r>
    </w:p>
    <w:p w14:paraId="71A8A497" w14:textId="77777777" w:rsidR="00992DC2" w:rsidRDefault="00992DC2" w:rsidP="00992DC2">
      <w:pPr>
        <w:pStyle w:val="ListParagraph"/>
      </w:pPr>
    </w:p>
    <w:p w14:paraId="6DBF174F" w14:textId="77777777" w:rsidR="00992DC2" w:rsidRDefault="00992DC2" w:rsidP="00992DC2">
      <w:pPr>
        <w:pStyle w:val="ListParagraph"/>
      </w:pPr>
    </w:p>
    <w:p w14:paraId="56EE259D" w14:textId="77777777" w:rsidR="00992DC2" w:rsidRDefault="00992DC2" w:rsidP="00992DC2">
      <w:pPr>
        <w:pStyle w:val="ListParagraph"/>
        <w:numPr>
          <w:ilvl w:val="0"/>
          <w:numId w:val="35"/>
        </w:numPr>
        <w:outlineLvl w:val="1"/>
      </w:pPr>
      <w:bookmarkStart w:id="45" w:name="_Toc56150592"/>
      <w:r w:rsidRPr="006B43A0">
        <w:rPr>
          <w:rStyle w:val="Strong"/>
        </w:rPr>
        <w:t>Verify the status of your request</w:t>
      </w:r>
      <w:bookmarkEnd w:id="45"/>
    </w:p>
    <w:p w14:paraId="0925D1E1" w14:textId="77777777" w:rsidR="00992DC2" w:rsidRDefault="00992DC2" w:rsidP="00992DC2">
      <w:pPr>
        <w:pStyle w:val="ListParagraph"/>
      </w:pPr>
      <w:r>
        <w:t>Once your request has been submitted, you will be taken back to the “</w:t>
      </w:r>
      <w:r w:rsidRPr="006B43A0">
        <w:rPr>
          <w:b/>
        </w:rPr>
        <w:t>My Requests</w:t>
      </w:r>
      <w:r>
        <w:rPr>
          <w:b/>
        </w:rPr>
        <w:t>”</w:t>
      </w:r>
      <w:r>
        <w:t xml:space="preserve"> screen where you can view the status of your requests. </w:t>
      </w:r>
      <w:r w:rsidRPr="008E164B">
        <w:t>Use the “</w:t>
      </w:r>
      <w:r w:rsidRPr="00A76896">
        <w:rPr>
          <w:b/>
        </w:rPr>
        <w:t>Status</w:t>
      </w:r>
      <w:r w:rsidRPr="008E164B">
        <w:t xml:space="preserve">” drop-down to toggle between Pending, Approved, Declined, Cancelled, or Finished to view your selected requests. </w:t>
      </w:r>
    </w:p>
    <w:p w14:paraId="0AF1500D" w14:textId="63B1D5F3" w:rsidR="00992DC2" w:rsidRDefault="00992DC2" w:rsidP="00992DC2">
      <w:pPr>
        <w:ind w:left="720" w:firstLine="720"/>
      </w:pPr>
      <w:r>
        <w:rPr>
          <w:noProof/>
          <w:lang w:val="en-CA" w:eastAsia="en-CA"/>
        </w:rPr>
        <w:lastRenderedPageBreak/>
        <w:drawing>
          <wp:inline distT="0" distB="0" distL="0" distR="0" wp14:anchorId="1D45BCFB" wp14:editId="176FB158">
            <wp:extent cx="3555480" cy="1285875"/>
            <wp:effectExtent l="0" t="0" r="6985"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8598" cy="1294236"/>
                    </a:xfrm>
                    <a:prstGeom prst="rect">
                      <a:avLst/>
                    </a:prstGeom>
                    <a:noFill/>
                    <a:ln>
                      <a:noFill/>
                    </a:ln>
                  </pic:spPr>
                </pic:pic>
              </a:graphicData>
            </a:graphic>
          </wp:inline>
        </w:drawing>
      </w:r>
    </w:p>
    <w:p w14:paraId="7F02B97E" w14:textId="229BA411" w:rsidR="00C01322" w:rsidRDefault="00C01322" w:rsidP="00C01322">
      <w:r w:rsidRPr="00B63C01">
        <w:t xml:space="preserve">24 hrs prior to </w:t>
      </w:r>
      <w:r>
        <w:t>you picking up your equipment</w:t>
      </w:r>
      <w:r w:rsidRPr="00B63C01">
        <w:t xml:space="preserve"> you must complete the attestation for indicating that </w:t>
      </w:r>
      <w:r>
        <w:t xml:space="preserve">you </w:t>
      </w:r>
      <w:r w:rsidRPr="00B63C01">
        <w:t>will comply with the CO</w:t>
      </w:r>
      <w:r>
        <w:t>VID-19 Health &amp; Safety Measures</w:t>
      </w:r>
      <w:r w:rsidRPr="00B63C01">
        <w:t xml:space="preserve">. </w:t>
      </w:r>
    </w:p>
    <w:p w14:paraId="47F1D78C" w14:textId="589CCAF4" w:rsidR="00C01322" w:rsidRDefault="00C01322" w:rsidP="00C01322">
      <w:r>
        <w:rPr>
          <w:noProof/>
          <w:lang w:val="en-CA" w:eastAsia="en-CA"/>
        </w:rPr>
        <w:drawing>
          <wp:inline distT="0" distB="0" distL="0" distR="0" wp14:anchorId="19EE45B7" wp14:editId="3CB5E08F">
            <wp:extent cx="2493645" cy="23412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3645" cy="2341245"/>
                    </a:xfrm>
                    <a:prstGeom prst="rect">
                      <a:avLst/>
                    </a:prstGeom>
                    <a:noFill/>
                  </pic:spPr>
                </pic:pic>
              </a:graphicData>
            </a:graphic>
          </wp:inline>
        </w:drawing>
      </w:r>
    </w:p>
    <w:p w14:paraId="1222DE51" w14:textId="193CA3F2" w:rsidR="00C01322" w:rsidRDefault="00C01322" w:rsidP="00C01322">
      <w:r>
        <w:rPr>
          <w:noProof/>
          <w:lang w:val="en-CA" w:eastAsia="en-CA"/>
        </w:rPr>
        <w:drawing>
          <wp:inline distT="0" distB="0" distL="0" distR="0" wp14:anchorId="2B540327" wp14:editId="2C4CAE5C">
            <wp:extent cx="2444750" cy="2456815"/>
            <wp:effectExtent l="0" t="0" r="0" b="63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56815"/>
                    </a:xfrm>
                    <a:prstGeom prst="rect">
                      <a:avLst/>
                    </a:prstGeom>
                    <a:noFill/>
                  </pic:spPr>
                </pic:pic>
              </a:graphicData>
            </a:graphic>
          </wp:inline>
        </w:drawing>
      </w:r>
    </w:p>
    <w:p w14:paraId="466A32CF" w14:textId="533C042B" w:rsidR="00C01322" w:rsidRDefault="00C01322" w:rsidP="00C01322">
      <w:r>
        <w:rPr>
          <w:noProof/>
          <w:lang w:val="en-CA" w:eastAsia="en-CA"/>
        </w:rPr>
        <w:lastRenderedPageBreak/>
        <w:drawing>
          <wp:inline distT="0" distB="0" distL="0" distR="0" wp14:anchorId="59E353B4" wp14:editId="5CC6D73C">
            <wp:extent cx="2377440" cy="1664335"/>
            <wp:effectExtent l="0" t="0" r="381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7440" cy="1664335"/>
                    </a:xfrm>
                    <a:prstGeom prst="rect">
                      <a:avLst/>
                    </a:prstGeom>
                    <a:noFill/>
                  </pic:spPr>
                </pic:pic>
              </a:graphicData>
            </a:graphic>
          </wp:inline>
        </w:drawing>
      </w:r>
    </w:p>
    <w:p w14:paraId="7B3643F3" w14:textId="38567230" w:rsidR="00C01322" w:rsidRPr="00C01322" w:rsidRDefault="00C01322" w:rsidP="00C01322">
      <w:r w:rsidRPr="00792BBB">
        <w:t>Once you attest to the above text a “Proof Screen” will appear.  The Proof screen lists the building, floor, date, time, employee and equipment you will be picking up. Show this screen to security at the building.</w:t>
      </w:r>
    </w:p>
    <w:p w14:paraId="3869B201" w14:textId="445F42FE" w:rsidR="00C01322" w:rsidRDefault="00C01322" w:rsidP="00C01322">
      <w:r>
        <w:rPr>
          <w:noProof/>
          <w:lang w:val="en-CA" w:eastAsia="en-CA"/>
        </w:rPr>
        <w:drawing>
          <wp:inline distT="0" distB="0" distL="0" distR="0" wp14:anchorId="62CCA3B2" wp14:editId="43C33483">
            <wp:extent cx="1571625" cy="1915886"/>
            <wp:effectExtent l="0" t="0" r="0" b="825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4989" cy="1919987"/>
                    </a:xfrm>
                    <a:prstGeom prst="rect">
                      <a:avLst/>
                    </a:prstGeom>
                    <a:noFill/>
                    <a:ln>
                      <a:noFill/>
                    </a:ln>
                  </pic:spPr>
                </pic:pic>
              </a:graphicData>
            </a:graphic>
          </wp:inline>
        </w:drawing>
      </w:r>
    </w:p>
    <w:p w14:paraId="6698B5BF" w14:textId="77777777" w:rsidR="00992DC2" w:rsidRDefault="00992DC2" w:rsidP="00992DC2">
      <w:pPr>
        <w:pStyle w:val="ListParagraph"/>
        <w:numPr>
          <w:ilvl w:val="0"/>
          <w:numId w:val="35"/>
        </w:numPr>
        <w:outlineLvl w:val="1"/>
      </w:pPr>
      <w:bookmarkStart w:id="46" w:name="_Toc56150593"/>
      <w:r w:rsidRPr="008E164B">
        <w:rPr>
          <w:rStyle w:val="Strong"/>
        </w:rPr>
        <w:t>Cancel</w:t>
      </w:r>
      <w:r w:rsidRPr="00397EDA">
        <w:rPr>
          <w:rStyle w:val="Strong"/>
        </w:rPr>
        <w:t xml:space="preserve"> your request</w:t>
      </w:r>
      <w:bookmarkEnd w:id="46"/>
    </w:p>
    <w:p w14:paraId="0B8154FB" w14:textId="77777777" w:rsidR="00992DC2" w:rsidRDefault="00992DC2" w:rsidP="00992DC2">
      <w:pPr>
        <w:pStyle w:val="ListParagraph"/>
      </w:pPr>
      <w:r>
        <w:t>If you need to cancel your request,</w:t>
      </w:r>
      <w:r w:rsidRPr="00E1328E">
        <w:rPr>
          <w:noProof/>
          <w:lang w:val="en-CA" w:eastAsia="en-CA"/>
        </w:rPr>
        <w:t xml:space="preserve"> </w:t>
      </w:r>
      <w:r>
        <w:t>select it from the “</w:t>
      </w:r>
      <w:r w:rsidRPr="00FE5931">
        <w:rPr>
          <w:b/>
        </w:rPr>
        <w:t>My Requests</w:t>
      </w:r>
      <w:r>
        <w:rPr>
          <w:b/>
        </w:rPr>
        <w:t>”</w:t>
      </w:r>
      <w:r>
        <w:t xml:space="preserve"> screen and click “</w:t>
      </w:r>
      <w:r w:rsidRPr="00A76896">
        <w:rPr>
          <w:b/>
        </w:rPr>
        <w:t>Cancel</w:t>
      </w:r>
      <w:r>
        <w:t>.” Once your request is cancelled, it will appear under the “</w:t>
      </w:r>
      <w:r w:rsidRPr="008E164B">
        <w:t>Cancelled</w:t>
      </w:r>
      <w:r>
        <w:t>” section of the “</w:t>
      </w:r>
      <w:r w:rsidRPr="00946D78">
        <w:rPr>
          <w:b/>
        </w:rPr>
        <w:t>My Requests</w:t>
      </w:r>
      <w:r>
        <w:rPr>
          <w:b/>
        </w:rPr>
        <w:t>”</w:t>
      </w:r>
      <w:r>
        <w:t xml:space="preserve"> screen.</w:t>
      </w:r>
    </w:p>
    <w:p w14:paraId="7BA5C692" w14:textId="77777777" w:rsidR="00992DC2" w:rsidRDefault="00992DC2" w:rsidP="00992DC2">
      <w:pPr>
        <w:pStyle w:val="ListParagraph"/>
      </w:pPr>
    </w:p>
    <w:p w14:paraId="21BFC162" w14:textId="77777777" w:rsidR="00992DC2" w:rsidRPr="006B43A0" w:rsidRDefault="00992DC2" w:rsidP="00992DC2">
      <w:pPr>
        <w:ind w:firstLine="720"/>
      </w:pPr>
      <w:r w:rsidRPr="008D5DA5">
        <w:rPr>
          <w:noProof/>
          <w:lang w:val="en-CA" w:eastAsia="en-CA"/>
        </w:rPr>
        <mc:AlternateContent>
          <mc:Choice Requires="wps">
            <w:drawing>
              <wp:anchor distT="0" distB="0" distL="114300" distR="114300" simplePos="0" relativeHeight="251728896" behindDoc="0" locked="0" layoutInCell="1" allowOverlap="1" wp14:anchorId="32F32D60" wp14:editId="36207C64">
                <wp:simplePos x="0" y="0"/>
                <wp:positionH relativeFrom="column">
                  <wp:posOffset>2305050</wp:posOffset>
                </wp:positionH>
                <wp:positionV relativeFrom="paragraph">
                  <wp:posOffset>1781175</wp:posOffset>
                </wp:positionV>
                <wp:extent cx="393192" cy="0"/>
                <wp:effectExtent l="0" t="95250" r="0" b="95250"/>
                <wp:wrapNone/>
                <wp:docPr id="2082" name="Straight Arrow Connector 7"/>
                <wp:cNvGraphicFramePr/>
                <a:graphic xmlns:a="http://schemas.openxmlformats.org/drawingml/2006/main">
                  <a:graphicData uri="http://schemas.microsoft.com/office/word/2010/wordprocessingShape">
                    <wps:wsp>
                      <wps:cNvCnPr/>
                      <wps:spPr>
                        <a:xfrm>
                          <a:off x="0" y="0"/>
                          <a:ext cx="393192" cy="0"/>
                        </a:xfrm>
                        <a:prstGeom prst="straightConnector1">
                          <a:avLst/>
                        </a:prstGeom>
                        <a:noFill/>
                        <a:ln w="38100" cap="flat" cmpd="sng" algn="ctr">
                          <a:solidFill>
                            <a:srgbClr val="5B9BD5">
                              <a:lumMod val="75000"/>
                            </a:srgbClr>
                          </a:solidFill>
                          <a:prstDash val="solid"/>
                          <a:miter lim="800000"/>
                          <a:tailEnd type="triangle"/>
                        </a:ln>
                        <a:effectLst/>
                      </wps:spPr>
                      <wps:bodyPr/>
                    </wps:wsp>
                  </a:graphicData>
                </a:graphic>
              </wp:anchor>
            </w:drawing>
          </mc:Choice>
          <mc:Fallback>
            <w:pict>
              <v:shape w14:anchorId="6EB0BA91" id="Straight Arrow Connector 7" o:spid="_x0000_s1026" type="#_x0000_t32" style="position:absolute;margin-left:181.5pt;margin-top:140.25pt;width:30.9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" strokecolor="#2e75b6" strokeweight="3pt">
                <v:stroke endarrow="block" joinstyle="miter"/>
              </v:shape>
            </w:pict>
          </mc:Fallback>
        </mc:AlternateContent>
      </w:r>
      <w:r>
        <w:t xml:space="preserve">      </w:t>
      </w:r>
      <w:r>
        <w:rPr>
          <w:noProof/>
          <w:lang w:val="en-CA" w:eastAsia="en-CA"/>
        </w:rPr>
        <w:drawing>
          <wp:inline distT="0" distB="0" distL="0" distR="0" wp14:anchorId="1750CADE" wp14:editId="11836584">
            <wp:extent cx="1531908" cy="962025"/>
            <wp:effectExtent l="0" t="0" r="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8857" cy="966389"/>
                    </a:xfrm>
                    <a:prstGeom prst="rect">
                      <a:avLst/>
                    </a:prstGeom>
                  </pic:spPr>
                </pic:pic>
              </a:graphicData>
            </a:graphic>
          </wp:inline>
        </w:drawing>
      </w:r>
      <w:r>
        <w:t xml:space="preserve">                </w:t>
      </w:r>
      <w:r>
        <w:rPr>
          <w:noProof/>
          <w:lang w:val="en-CA" w:eastAsia="en-CA"/>
        </w:rPr>
        <w:drawing>
          <wp:inline distT="0" distB="0" distL="0" distR="0" wp14:anchorId="78DA3BA3" wp14:editId="672ECF61">
            <wp:extent cx="1007416" cy="1981200"/>
            <wp:effectExtent l="0" t="0" r="254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6182" cy="1998439"/>
                    </a:xfrm>
                    <a:prstGeom prst="rect">
                      <a:avLst/>
                    </a:prstGeom>
                  </pic:spPr>
                </pic:pic>
              </a:graphicData>
            </a:graphic>
          </wp:inline>
        </w:drawing>
      </w:r>
    </w:p>
    <w:p w14:paraId="0EE7AFE3" w14:textId="0D2E27A9" w:rsidR="00B63C01" w:rsidRDefault="00B63C01" w:rsidP="00B63C01">
      <w:pPr>
        <w:ind w:left="1080"/>
      </w:pPr>
    </w:p>
    <w:p w14:paraId="443100AD" w14:textId="51E1463A" w:rsidR="00132DA6" w:rsidRPr="005C0445" w:rsidRDefault="00132DA6" w:rsidP="005C0445">
      <w:pPr>
        <w:pStyle w:val="Heading1"/>
      </w:pPr>
      <w:bookmarkStart w:id="47" w:name="_Toc56150594"/>
      <w:r>
        <w:lastRenderedPageBreak/>
        <w:t xml:space="preserve">Approving a request </w:t>
      </w:r>
      <w:r w:rsidR="00CB15AA">
        <w:t>to work on site</w:t>
      </w:r>
      <w:bookmarkEnd w:id="47"/>
    </w:p>
    <w:p w14:paraId="3F601D3A" w14:textId="12B5A037" w:rsidR="00A71218" w:rsidRPr="00A71218" w:rsidRDefault="00132DA6" w:rsidP="00A71218">
      <w:pPr>
        <w:rPr>
          <w:rFonts w:ascii="Calibri" w:eastAsia="Calibri" w:hAnsi="Calibri" w:cs="Times New Roman"/>
          <w:lang w:val="en-CA"/>
        </w:rPr>
      </w:pPr>
      <w:r>
        <w:t xml:space="preserve">All employee requests are sent to the </w:t>
      </w:r>
      <w:r w:rsidR="002024C4">
        <w:t>selected</w:t>
      </w:r>
      <w:r>
        <w:t xml:space="preserve"> manager for approval.</w:t>
      </w:r>
      <w:r w:rsidR="006E0A62">
        <w:t xml:space="preserve"> The manager will receive an email notification for each request, which will contain a link to view the request in the app. Managers can also log</w:t>
      </w:r>
      <w:r w:rsidR="00740B8A">
        <w:t xml:space="preserve"> </w:t>
      </w:r>
      <w:r w:rsidR="006E0A62">
        <w:t>in to the app and view all pending requests for review.</w:t>
      </w:r>
      <w:r w:rsidR="00A71218">
        <w:t xml:space="preserve"> </w:t>
      </w:r>
      <w:hyperlink r:id="rId56" w:history="1">
        <w:r w:rsidR="00A71218" w:rsidRPr="00610365">
          <w:rPr>
            <w:rStyle w:val="Hyperlink"/>
            <w:rFonts w:ascii="Calibri" w:eastAsia="Calibri" w:hAnsi="Calibri" w:cs="Times New Roman"/>
            <w:lang w:val="en-CA"/>
          </w:rPr>
          <w:t>A video is also available for this topic.</w:t>
        </w:r>
      </w:hyperlink>
    </w:p>
    <w:p w14:paraId="5940F29B" w14:textId="77777777" w:rsidR="00827E5C" w:rsidRDefault="00827E5C" w:rsidP="00827E5C">
      <w:r>
        <w:rPr>
          <w:rStyle w:val="Emphasis"/>
        </w:rPr>
        <w:t>Try It:</w:t>
      </w:r>
      <w:r>
        <w:t xml:space="preserve"> </w:t>
      </w:r>
    </w:p>
    <w:p w14:paraId="2BA7FF0C" w14:textId="4D1530E4" w:rsidR="00827E5C" w:rsidRDefault="00827E5C" w:rsidP="00A95D57">
      <w:pPr>
        <w:pStyle w:val="ListParagraph"/>
        <w:numPr>
          <w:ilvl w:val="0"/>
          <w:numId w:val="36"/>
        </w:numPr>
      </w:pPr>
      <w:r>
        <w:t xml:space="preserve">From </w:t>
      </w:r>
      <w:r w:rsidRPr="005C0445">
        <w:t xml:space="preserve">the </w:t>
      </w:r>
      <w:r w:rsidR="004D60BB">
        <w:rPr>
          <w:rStyle w:val="Strong"/>
        </w:rPr>
        <w:t>Home</w:t>
      </w:r>
      <w:r w:rsidR="00A76896">
        <w:rPr>
          <w:rStyle w:val="Strong"/>
          <w:bCs w:val="0"/>
        </w:rPr>
        <w:t xml:space="preserve"> P</w:t>
      </w:r>
      <w:r w:rsidRPr="00A76896">
        <w:rPr>
          <w:rStyle w:val="Strong"/>
          <w:bCs w:val="0"/>
        </w:rPr>
        <w:t>age</w:t>
      </w:r>
      <w:r>
        <w:t xml:space="preserve">, select </w:t>
      </w:r>
      <w:r w:rsidR="00A76896">
        <w:t>“</w:t>
      </w:r>
      <w:r w:rsidRPr="00A76896">
        <w:rPr>
          <w:rStyle w:val="Strong"/>
          <w:color w:val="auto"/>
        </w:rPr>
        <w:t>Approve</w:t>
      </w:r>
      <w:r w:rsidR="005F4CF1" w:rsidRPr="00A76896">
        <w:rPr>
          <w:rStyle w:val="Strong"/>
          <w:color w:val="auto"/>
        </w:rPr>
        <w:t xml:space="preserve"> R</w:t>
      </w:r>
      <w:r w:rsidRPr="00A76896">
        <w:rPr>
          <w:rStyle w:val="Strong"/>
          <w:color w:val="auto"/>
        </w:rPr>
        <w:t>equest</w:t>
      </w:r>
      <w:r w:rsidR="005F4CF1" w:rsidRPr="00A76896">
        <w:rPr>
          <w:rStyle w:val="Strong"/>
          <w:color w:val="auto"/>
        </w:rPr>
        <w:t>s</w:t>
      </w:r>
      <w:r w:rsidR="00A76896">
        <w:rPr>
          <w:rStyle w:val="Strong"/>
          <w:color w:val="auto"/>
        </w:rPr>
        <w:t>”</w:t>
      </w:r>
      <w:r w:rsidRPr="008E164B">
        <w:t>.</w:t>
      </w:r>
      <w:r>
        <w:t xml:space="preserve"> </w:t>
      </w:r>
    </w:p>
    <w:p w14:paraId="66F047EC" w14:textId="6A0221EE" w:rsidR="00827E5C" w:rsidRDefault="00766882" w:rsidP="00A95D57">
      <w:pPr>
        <w:ind w:left="360"/>
      </w:pPr>
      <w:r>
        <w:rPr>
          <w:noProof/>
          <w:lang w:val="en-CA" w:eastAsia="en-CA"/>
        </w:rPr>
        <mc:AlternateContent>
          <mc:Choice Requires="wps">
            <w:drawing>
              <wp:anchor distT="0" distB="0" distL="114300" distR="114300" simplePos="0" relativeHeight="251699200" behindDoc="0" locked="0" layoutInCell="1" allowOverlap="1" wp14:anchorId="28B574AD" wp14:editId="359D2EEA">
                <wp:simplePos x="0" y="0"/>
                <wp:positionH relativeFrom="column">
                  <wp:posOffset>325755</wp:posOffset>
                </wp:positionH>
                <wp:positionV relativeFrom="paragraph">
                  <wp:posOffset>2348230</wp:posOffset>
                </wp:positionV>
                <wp:extent cx="1333500" cy="219075"/>
                <wp:effectExtent l="19050" t="19050" r="19050" b="28575"/>
                <wp:wrapNone/>
                <wp:docPr id="2125" name="Rounded Rectangle 2125"/>
                <wp:cNvGraphicFramePr/>
                <a:graphic xmlns:a="http://schemas.openxmlformats.org/drawingml/2006/main">
                  <a:graphicData uri="http://schemas.microsoft.com/office/word/2010/wordprocessingShape">
                    <wps:wsp>
                      <wps:cNvSpPr/>
                      <wps:spPr>
                        <a:xfrm>
                          <a:off x="0" y="0"/>
                          <a:ext cx="1333500" cy="21907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3E20BE" id="Rounded Rectangle 2125" o:spid="_x0000_s1026" style="position:absolute;margin-left:25.65pt;margin-top:184.9pt;width:105pt;height:1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" filled="f" strokecolor="red [3205]" strokeweight="2.25pt">
                <v:stroke joinstyle="miter"/>
              </v:roundrect>
            </w:pict>
          </mc:Fallback>
        </mc:AlternateContent>
      </w:r>
      <w:r w:rsidR="00D705EF">
        <w:t xml:space="preserve"> </w:t>
      </w:r>
      <w:r w:rsidR="005A6C6A" w:rsidRPr="005A6C6A">
        <w:rPr>
          <w:noProof/>
          <w:lang w:val="en-CA" w:eastAsia="en-CA"/>
        </w:rPr>
        <w:drawing>
          <wp:inline distT="0" distB="0" distL="0" distR="0" wp14:anchorId="2E3FEF8F" wp14:editId="7C2ED274">
            <wp:extent cx="1487440" cy="2590800"/>
            <wp:effectExtent l="0" t="0" r="0" b="0"/>
            <wp:docPr id="31" name="Picture 31" descr="C:\Users\godboutjf\Desktop\RTWA\K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odboutjf\Desktop\RTWA\K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5617" cy="2622461"/>
                    </a:xfrm>
                    <a:prstGeom prst="rect">
                      <a:avLst/>
                    </a:prstGeom>
                    <a:noFill/>
                    <a:ln>
                      <a:noFill/>
                    </a:ln>
                  </pic:spPr>
                </pic:pic>
              </a:graphicData>
            </a:graphic>
          </wp:inline>
        </w:drawing>
      </w:r>
    </w:p>
    <w:p w14:paraId="2B041D66" w14:textId="77777777" w:rsidR="00CF43A0" w:rsidRPr="00045AEF" w:rsidRDefault="00CF43A0" w:rsidP="00CF43A0">
      <w:pPr>
        <w:spacing w:before="0"/>
        <w:ind w:left="1077"/>
        <w:rPr>
          <w:sz w:val="18"/>
        </w:rPr>
      </w:pPr>
    </w:p>
    <w:p w14:paraId="57E8A4C6" w14:textId="1135ACD6" w:rsidR="00CF43A0" w:rsidRDefault="00CF43A0" w:rsidP="00A95D57">
      <w:pPr>
        <w:pStyle w:val="ListParagraph"/>
        <w:numPr>
          <w:ilvl w:val="0"/>
          <w:numId w:val="36"/>
        </w:numPr>
      </w:pPr>
      <w:r>
        <w:t>The</w:t>
      </w:r>
      <w:r w:rsidRPr="008A0C25">
        <w:rPr>
          <w:rStyle w:val="Strong"/>
        </w:rPr>
        <w:t xml:space="preserve"> </w:t>
      </w:r>
      <w:r>
        <w:rPr>
          <w:rStyle w:val="Strong"/>
        </w:rPr>
        <w:t>Approve R</w:t>
      </w:r>
      <w:r w:rsidRPr="000E4346">
        <w:rPr>
          <w:rStyle w:val="Strong"/>
        </w:rPr>
        <w:t>equests</w:t>
      </w:r>
      <w:r>
        <w:t xml:space="preserve"> view will display all pending</w:t>
      </w:r>
      <w:r w:rsidR="00E93D38">
        <w:t xml:space="preserve"> requests</w:t>
      </w:r>
      <w:r w:rsidR="00373718">
        <w:t xml:space="preserve"> </w:t>
      </w:r>
      <w:r w:rsidR="00373718" w:rsidRPr="008E164B">
        <w:t>for the current week</w:t>
      </w:r>
      <w:r w:rsidR="00E93D38" w:rsidRPr="008E164B">
        <w:t xml:space="preserve"> by default. Use the drop</w:t>
      </w:r>
      <w:r w:rsidR="00A81077" w:rsidRPr="008E164B">
        <w:t>-</w:t>
      </w:r>
      <w:r w:rsidR="00E93D38" w:rsidRPr="008E164B">
        <w:t>down menu t</w:t>
      </w:r>
      <w:r w:rsidR="00F748A4" w:rsidRPr="008E164B">
        <w:t>o toggle between P</w:t>
      </w:r>
      <w:r w:rsidR="00E93D38" w:rsidRPr="008E164B">
        <w:t>ending,</w:t>
      </w:r>
      <w:r w:rsidRPr="008E164B">
        <w:t xml:space="preserve"> </w:t>
      </w:r>
      <w:r w:rsidR="00F748A4" w:rsidRPr="008E164B">
        <w:t>A</w:t>
      </w:r>
      <w:r w:rsidRPr="008E164B">
        <w:t xml:space="preserve">pproved, </w:t>
      </w:r>
      <w:r w:rsidR="00F748A4" w:rsidRPr="008E164B">
        <w:t>D</w:t>
      </w:r>
      <w:r w:rsidRPr="008E164B">
        <w:t>eclined</w:t>
      </w:r>
      <w:r w:rsidR="00F748A4" w:rsidRPr="008E164B">
        <w:t>, C</w:t>
      </w:r>
      <w:r w:rsidR="00E93D38" w:rsidRPr="008E164B">
        <w:t>ancelled</w:t>
      </w:r>
      <w:r w:rsidR="005F4CF1" w:rsidRPr="008E164B">
        <w:t xml:space="preserve">, and </w:t>
      </w:r>
      <w:r w:rsidR="00F748A4" w:rsidRPr="008E164B">
        <w:t>F</w:t>
      </w:r>
      <w:r w:rsidR="005F4CF1" w:rsidRPr="008E164B">
        <w:t>inished</w:t>
      </w:r>
      <w:r w:rsidRPr="008E164B">
        <w:t xml:space="preserve"> requests.</w:t>
      </w:r>
      <w:r>
        <w:t xml:space="preserve"> Click on a request in the list to review it.</w:t>
      </w:r>
    </w:p>
    <w:p w14:paraId="13062E27" w14:textId="77777777" w:rsidR="00045AEF" w:rsidRPr="00045AEF" w:rsidRDefault="00045AEF" w:rsidP="00045AEF">
      <w:pPr>
        <w:pStyle w:val="ListParagraph"/>
        <w:ind w:left="1080"/>
        <w:rPr>
          <w:sz w:val="6"/>
        </w:rPr>
      </w:pPr>
    </w:p>
    <w:p w14:paraId="6F25490F" w14:textId="5CCF56D2" w:rsidR="00827E5C" w:rsidRDefault="005A6C6A" w:rsidP="00A95D57">
      <w:pPr>
        <w:ind w:left="360"/>
      </w:pPr>
      <w:r>
        <w:rPr>
          <w:noProof/>
          <w:lang w:val="en-CA" w:eastAsia="en-CA"/>
        </w:rPr>
        <w:drawing>
          <wp:inline distT="0" distB="0" distL="0" distR="0" wp14:anchorId="0698F458" wp14:editId="69F7B613">
            <wp:extent cx="2688985" cy="17907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3438" cy="1806984"/>
                    </a:xfrm>
                    <a:prstGeom prst="rect">
                      <a:avLst/>
                    </a:prstGeom>
                  </pic:spPr>
                </pic:pic>
              </a:graphicData>
            </a:graphic>
          </wp:inline>
        </w:drawing>
      </w:r>
    </w:p>
    <w:p w14:paraId="0470BBD0" w14:textId="77777777" w:rsidR="00D705EF" w:rsidRDefault="00D705EF" w:rsidP="00A95D57">
      <w:pPr>
        <w:ind w:left="360"/>
      </w:pPr>
    </w:p>
    <w:p w14:paraId="471AA47B" w14:textId="77777777" w:rsidR="00373718" w:rsidRDefault="00EB22BA" w:rsidP="00373718">
      <w:pPr>
        <w:pStyle w:val="ListParagraph"/>
        <w:numPr>
          <w:ilvl w:val="0"/>
          <w:numId w:val="36"/>
        </w:numPr>
      </w:pPr>
      <w:r w:rsidRPr="00EB22BA">
        <w:rPr>
          <w:rStyle w:val="Strong"/>
        </w:rPr>
        <w:lastRenderedPageBreak/>
        <w:t>Review</w:t>
      </w:r>
      <w:r>
        <w:rPr>
          <w:rStyle w:val="Strong"/>
        </w:rPr>
        <w:t xml:space="preserve"> and approve/</w:t>
      </w:r>
      <w:r w:rsidRPr="00EB22BA">
        <w:rPr>
          <w:rStyle w:val="Strong"/>
        </w:rPr>
        <w:t xml:space="preserve">decline </w:t>
      </w:r>
      <w:r>
        <w:rPr>
          <w:rStyle w:val="Strong"/>
        </w:rPr>
        <w:t>a</w:t>
      </w:r>
      <w:r w:rsidRPr="00EB22BA">
        <w:rPr>
          <w:rStyle w:val="Strong"/>
        </w:rPr>
        <w:t xml:space="preserve"> request</w:t>
      </w:r>
    </w:p>
    <w:p w14:paraId="376021AE" w14:textId="4838B13E" w:rsidR="00373718" w:rsidRPr="008E164B" w:rsidRDefault="005F4CF1" w:rsidP="00373718">
      <w:pPr>
        <w:pStyle w:val="ListParagraph"/>
        <w:numPr>
          <w:ilvl w:val="1"/>
          <w:numId w:val="36"/>
        </w:numPr>
      </w:pPr>
      <w:r w:rsidRPr="008E164B">
        <w:t xml:space="preserve">Once you’ve selected a request, you will be presented with the </w:t>
      </w:r>
      <w:r w:rsidR="00EB22BA" w:rsidRPr="008E164B">
        <w:t>review page</w:t>
      </w:r>
      <w:r w:rsidR="00A81077" w:rsidRPr="008E164B">
        <w:t>,</w:t>
      </w:r>
      <w:r w:rsidR="00EB22BA" w:rsidRPr="008E164B">
        <w:t xml:space="preserve"> </w:t>
      </w:r>
      <w:r w:rsidRPr="008E164B">
        <w:t xml:space="preserve">which </w:t>
      </w:r>
      <w:r w:rsidR="00EB22BA" w:rsidRPr="008E164B">
        <w:t xml:space="preserve">includes the requestor’s </w:t>
      </w:r>
      <w:r w:rsidR="00B148F0" w:rsidRPr="008E164B">
        <w:t xml:space="preserve">name, </w:t>
      </w:r>
      <w:r w:rsidR="00EB22BA" w:rsidRPr="008E164B">
        <w:t xml:space="preserve">selected workplace area, timeslot, and reason. </w:t>
      </w:r>
      <w:r w:rsidR="002C6D5B" w:rsidRPr="008E164B">
        <w:t xml:space="preserve">It also includes the total number of </w:t>
      </w:r>
      <w:r w:rsidR="00373718" w:rsidRPr="008E164B">
        <w:t xml:space="preserve">dates included in the request, as well as the total number of </w:t>
      </w:r>
      <w:r w:rsidR="002C6D5B" w:rsidRPr="008E164B">
        <w:t xml:space="preserve">individuals (if there are any visitors accompanying the employee). </w:t>
      </w:r>
      <w:r w:rsidR="0082732F" w:rsidRPr="008E164B">
        <w:t>Click on the “</w:t>
      </w:r>
      <w:r w:rsidR="0082732F" w:rsidRPr="00A76896">
        <w:rPr>
          <w:b/>
        </w:rPr>
        <w:t>Visitors</w:t>
      </w:r>
      <w:r w:rsidR="0082732F" w:rsidRPr="008E164B">
        <w:t xml:space="preserve">” button to view the details of </w:t>
      </w:r>
      <w:r w:rsidR="00A81077" w:rsidRPr="008E164B">
        <w:t xml:space="preserve">any </w:t>
      </w:r>
      <w:r w:rsidR="0082732F" w:rsidRPr="008E164B">
        <w:t xml:space="preserve">visitors included in the request. </w:t>
      </w:r>
      <w:r w:rsidR="00373718" w:rsidRPr="008E164B">
        <w:t xml:space="preserve">If multiple dates </w:t>
      </w:r>
      <w:r w:rsidR="00A81077" w:rsidRPr="008E164B">
        <w:t xml:space="preserve">were </w:t>
      </w:r>
      <w:r w:rsidR="00373718" w:rsidRPr="008E164B">
        <w:t xml:space="preserve">added to the request, they will </w:t>
      </w:r>
      <w:r w:rsidR="00A81077" w:rsidRPr="008E164B">
        <w:t xml:space="preserve">be </w:t>
      </w:r>
      <w:r w:rsidR="00373718" w:rsidRPr="008E164B">
        <w:t>listed</w:t>
      </w:r>
      <w:r w:rsidR="00A81077" w:rsidRPr="008E164B">
        <w:t xml:space="preserve"> here</w:t>
      </w:r>
      <w:r w:rsidR="00373718" w:rsidRPr="008E164B">
        <w:t>.</w:t>
      </w:r>
    </w:p>
    <w:p w14:paraId="5040D2ED" w14:textId="481CA44B" w:rsidR="00D4634B" w:rsidRPr="008E164B" w:rsidRDefault="00373718" w:rsidP="005F4CF1">
      <w:pPr>
        <w:pStyle w:val="ListParagraph"/>
        <w:numPr>
          <w:ilvl w:val="1"/>
          <w:numId w:val="36"/>
        </w:numPr>
      </w:pPr>
      <w:r w:rsidRPr="008E164B">
        <w:t>As the approver of the request, you can choose to approve</w:t>
      </w:r>
      <w:r w:rsidR="00A81077" w:rsidRPr="008E164B">
        <w:t xml:space="preserve"> or </w:t>
      </w:r>
      <w:r w:rsidRPr="008E164B">
        <w:t>decline all of the dates within the request at once by clicking “</w:t>
      </w:r>
      <w:r w:rsidRPr="00A76896">
        <w:rPr>
          <w:b/>
        </w:rPr>
        <w:t>Approve/Decline All</w:t>
      </w:r>
      <w:r w:rsidRPr="008E164B">
        <w:t>” or to approve</w:t>
      </w:r>
      <w:r w:rsidR="00A81077" w:rsidRPr="008E164B">
        <w:t xml:space="preserve"> or </w:t>
      </w:r>
      <w:r w:rsidRPr="008E164B">
        <w:t xml:space="preserve">decline each request </w:t>
      </w:r>
      <w:r w:rsidR="00D4634B" w:rsidRPr="008E164B">
        <w:t>separately</w:t>
      </w:r>
      <w:r w:rsidRPr="008E164B">
        <w:t>.</w:t>
      </w:r>
      <w:r w:rsidR="005F4CF1" w:rsidRPr="008E164B">
        <w:t xml:space="preserve"> </w:t>
      </w:r>
      <w:r w:rsidR="00D4634B" w:rsidRPr="008E164B">
        <w:t xml:space="preserve">The employee </w:t>
      </w:r>
      <w:r w:rsidR="00A81077" w:rsidRPr="008E164B">
        <w:t xml:space="preserve">who </w:t>
      </w:r>
      <w:r w:rsidR="00D4634B" w:rsidRPr="008E164B">
        <w:t xml:space="preserve">submitted the request will receive an email notification </w:t>
      </w:r>
      <w:r w:rsidR="008A652C" w:rsidRPr="008E164B">
        <w:t>of</w:t>
      </w:r>
      <w:r w:rsidR="00D4634B" w:rsidRPr="008E164B">
        <w:t xml:space="preserve"> your decision. You will be copied on the confirmation email.</w:t>
      </w:r>
    </w:p>
    <w:p w14:paraId="3F190348" w14:textId="77777777" w:rsidR="00373718" w:rsidRPr="00A76896" w:rsidRDefault="00373718" w:rsidP="00373718">
      <w:pPr>
        <w:pStyle w:val="ListParagraph"/>
        <w:ind w:left="1080"/>
        <w:rPr>
          <w:sz w:val="18"/>
        </w:rPr>
      </w:pPr>
    </w:p>
    <w:p w14:paraId="250D16B3" w14:textId="1D0780FA" w:rsidR="00CF43A0" w:rsidRDefault="00D643CA" w:rsidP="00373718">
      <w:pPr>
        <w:pStyle w:val="ListParagraph"/>
        <w:ind w:firstLine="360"/>
      </w:pPr>
      <w:r w:rsidRPr="00D643CA">
        <w:rPr>
          <w:noProof/>
          <w:lang w:val="en-CA" w:eastAsia="en-CA"/>
        </w:rPr>
        <w:t xml:space="preserve"> </w:t>
      </w:r>
      <w:r w:rsidR="00E32366">
        <w:rPr>
          <w:noProof/>
          <w:lang w:val="en-CA" w:eastAsia="en-CA"/>
        </w:rPr>
        <w:pict w14:anchorId="167D9FF6">
          <v:shape id="_x0000_i1028" type="#_x0000_t75" style="width:179.25pt;height:314.25pt">
            <v:imagedata r:id="rId59" o:title="4"/>
          </v:shape>
        </w:pict>
      </w:r>
      <w:r w:rsidR="00373718">
        <w:t xml:space="preserve">              </w:t>
      </w:r>
    </w:p>
    <w:p w14:paraId="3022F3F9" w14:textId="78989176" w:rsidR="00373718" w:rsidRDefault="00373718" w:rsidP="00373718">
      <w:pPr>
        <w:pStyle w:val="ListParagraph"/>
        <w:ind w:left="1080"/>
      </w:pPr>
    </w:p>
    <w:p w14:paraId="2FEBFF04" w14:textId="30093ADC" w:rsidR="00CB15AA" w:rsidRPr="005C0445" w:rsidRDefault="00CB15AA" w:rsidP="00CB15AA">
      <w:pPr>
        <w:pStyle w:val="Heading1"/>
      </w:pPr>
      <w:bookmarkStart w:id="48" w:name="_Toc56150595"/>
      <w:bookmarkStart w:id="49" w:name="_Ref45877714"/>
      <w:r>
        <w:lastRenderedPageBreak/>
        <w:t>Approving a request for picking up equipment</w:t>
      </w:r>
      <w:bookmarkEnd w:id="48"/>
    </w:p>
    <w:p w14:paraId="5ADB82A0" w14:textId="0B872A1C" w:rsidR="00005F4C" w:rsidRPr="00005F4C" w:rsidRDefault="00CB15AA" w:rsidP="00005F4C">
      <w:pPr>
        <w:rPr>
          <w:rFonts w:ascii="Calibri" w:eastAsia="Calibri" w:hAnsi="Calibri" w:cs="Times New Roman"/>
          <w:lang w:val="en-CA"/>
        </w:rPr>
      </w:pPr>
      <w:r>
        <w:t>All employee requests are sent to the selected DG for approval. The DG will receive an email notification for each request which will contain a link to view the request in the app. DGs can also log in to the app and view all pending requests for review.</w:t>
      </w:r>
      <w:r w:rsidR="00005F4C">
        <w:t xml:space="preserve"> </w:t>
      </w:r>
      <w:hyperlink r:id="rId60" w:history="1">
        <w:r w:rsidR="00005F4C" w:rsidRPr="00610365">
          <w:rPr>
            <w:rStyle w:val="Hyperlink"/>
            <w:rFonts w:ascii="Calibri" w:eastAsia="Calibri" w:hAnsi="Calibri" w:cs="Times New Roman"/>
            <w:lang w:val="en-CA"/>
          </w:rPr>
          <w:t>A video is also available for this topic.</w:t>
        </w:r>
      </w:hyperlink>
    </w:p>
    <w:p w14:paraId="42B43ACC" w14:textId="77777777" w:rsidR="00CB15AA" w:rsidRDefault="00CB15AA" w:rsidP="00CB15AA">
      <w:r>
        <w:rPr>
          <w:rStyle w:val="Emphasis"/>
        </w:rPr>
        <w:t>Try It:</w:t>
      </w:r>
      <w:r>
        <w:t xml:space="preserve"> </w:t>
      </w:r>
    </w:p>
    <w:p w14:paraId="174077A8" w14:textId="42F2A4E2" w:rsidR="00CB15AA" w:rsidRDefault="00CB15AA" w:rsidP="00CB15AA">
      <w:pPr>
        <w:pStyle w:val="ListParagraph"/>
        <w:numPr>
          <w:ilvl w:val="0"/>
          <w:numId w:val="36"/>
        </w:numPr>
      </w:pPr>
      <w:r>
        <w:t xml:space="preserve">From </w:t>
      </w:r>
      <w:r w:rsidRPr="005C0445">
        <w:t xml:space="preserve">the </w:t>
      </w:r>
      <w:r w:rsidR="004D60BB">
        <w:rPr>
          <w:rStyle w:val="Strong"/>
        </w:rPr>
        <w:t>Home</w:t>
      </w:r>
      <w:r>
        <w:rPr>
          <w:rStyle w:val="Strong"/>
          <w:bCs w:val="0"/>
        </w:rPr>
        <w:t xml:space="preserve"> P</w:t>
      </w:r>
      <w:r w:rsidRPr="00A76896">
        <w:rPr>
          <w:rStyle w:val="Strong"/>
          <w:bCs w:val="0"/>
        </w:rPr>
        <w:t>age</w:t>
      </w:r>
      <w:r>
        <w:t>, select “</w:t>
      </w:r>
      <w:r w:rsidRPr="00A76896">
        <w:rPr>
          <w:rStyle w:val="Strong"/>
          <w:color w:val="auto"/>
        </w:rPr>
        <w:t>Approve Requests</w:t>
      </w:r>
      <w:r>
        <w:rPr>
          <w:rStyle w:val="Strong"/>
          <w:color w:val="auto"/>
        </w:rPr>
        <w:t>”</w:t>
      </w:r>
      <w:r w:rsidRPr="008E164B">
        <w:t>.</w:t>
      </w:r>
      <w:r>
        <w:t xml:space="preserve"> </w:t>
      </w:r>
    </w:p>
    <w:p w14:paraId="1F3B2FD1" w14:textId="77777777" w:rsidR="00CB15AA" w:rsidRDefault="00CB15AA" w:rsidP="00CB15AA">
      <w:pPr>
        <w:ind w:left="360"/>
      </w:pPr>
      <w:r>
        <w:rPr>
          <w:noProof/>
          <w:lang w:val="en-CA" w:eastAsia="en-CA"/>
        </w:rPr>
        <mc:AlternateContent>
          <mc:Choice Requires="wps">
            <w:drawing>
              <wp:anchor distT="0" distB="0" distL="114300" distR="114300" simplePos="0" relativeHeight="251730944" behindDoc="0" locked="0" layoutInCell="1" allowOverlap="1" wp14:anchorId="72957852" wp14:editId="530B9FBC">
                <wp:simplePos x="0" y="0"/>
                <wp:positionH relativeFrom="column">
                  <wp:posOffset>340360</wp:posOffset>
                </wp:positionH>
                <wp:positionV relativeFrom="paragraph">
                  <wp:posOffset>2350770</wp:posOffset>
                </wp:positionV>
                <wp:extent cx="1333500" cy="219075"/>
                <wp:effectExtent l="19050" t="19050" r="19050" b="28575"/>
                <wp:wrapNone/>
                <wp:docPr id="2097" name="Rounded Rectangle 2097"/>
                <wp:cNvGraphicFramePr/>
                <a:graphic xmlns:a="http://schemas.openxmlformats.org/drawingml/2006/main">
                  <a:graphicData uri="http://schemas.microsoft.com/office/word/2010/wordprocessingShape">
                    <wps:wsp>
                      <wps:cNvSpPr/>
                      <wps:spPr>
                        <a:xfrm>
                          <a:off x="0" y="0"/>
                          <a:ext cx="1333500" cy="2190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67BF4" id="Rounded Rectangle 2097" o:spid="_x0000_s1026" style="position:absolute;margin-left:26.8pt;margin-top:185.1pt;width:105pt;height:1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" filled="f" strokecolor="red" strokeweight="2.25pt">
                <v:stroke joinstyle="miter"/>
              </v:roundrect>
            </w:pict>
          </mc:Fallback>
        </mc:AlternateContent>
      </w:r>
      <w:r>
        <w:t xml:space="preserve"> </w:t>
      </w:r>
      <w:r w:rsidRPr="005A6C6A">
        <w:rPr>
          <w:noProof/>
          <w:lang w:val="en-CA" w:eastAsia="en-CA"/>
        </w:rPr>
        <w:drawing>
          <wp:inline distT="0" distB="0" distL="0" distR="0" wp14:anchorId="0A4040A6" wp14:editId="5DFCD7AD">
            <wp:extent cx="1487440" cy="2590800"/>
            <wp:effectExtent l="0" t="0" r="0" b="0"/>
            <wp:docPr id="2098" name="Picture 2098" descr="C:\Users\godboutjf\Desktop\RTWA\K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odboutjf\Desktop\RTWA\K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5617" cy="2622461"/>
                    </a:xfrm>
                    <a:prstGeom prst="rect">
                      <a:avLst/>
                    </a:prstGeom>
                    <a:noFill/>
                    <a:ln>
                      <a:noFill/>
                    </a:ln>
                  </pic:spPr>
                </pic:pic>
              </a:graphicData>
            </a:graphic>
          </wp:inline>
        </w:drawing>
      </w:r>
    </w:p>
    <w:p w14:paraId="3CA618DA" w14:textId="77777777" w:rsidR="00CB15AA" w:rsidRPr="00045AEF" w:rsidRDefault="00CB15AA" w:rsidP="00CB15AA">
      <w:pPr>
        <w:spacing w:before="0"/>
        <w:ind w:left="1077"/>
        <w:rPr>
          <w:sz w:val="18"/>
        </w:rPr>
      </w:pPr>
    </w:p>
    <w:p w14:paraId="4B143850" w14:textId="77777777" w:rsidR="00CB15AA" w:rsidRDefault="00CB15AA" w:rsidP="00CB15AA">
      <w:pPr>
        <w:pStyle w:val="ListParagraph"/>
        <w:numPr>
          <w:ilvl w:val="0"/>
          <w:numId w:val="36"/>
        </w:numPr>
      </w:pPr>
      <w:r>
        <w:t>The</w:t>
      </w:r>
      <w:r w:rsidRPr="008A0C25">
        <w:rPr>
          <w:rStyle w:val="Strong"/>
        </w:rPr>
        <w:t xml:space="preserve"> </w:t>
      </w:r>
      <w:r>
        <w:rPr>
          <w:rStyle w:val="Strong"/>
        </w:rPr>
        <w:t>Approve R</w:t>
      </w:r>
      <w:r w:rsidRPr="000E4346">
        <w:rPr>
          <w:rStyle w:val="Strong"/>
        </w:rPr>
        <w:t>equests</w:t>
      </w:r>
      <w:r>
        <w:t xml:space="preserve"> view will display all pending requests </w:t>
      </w:r>
      <w:r w:rsidRPr="008E164B">
        <w:t>for the current week by default. Use the drop-down menu to toggle between Pending, Approved, Declined, Cancelled, and Finished requests.</w:t>
      </w:r>
      <w:r>
        <w:t xml:space="preserve"> Click on a request in the list to review it.</w:t>
      </w:r>
    </w:p>
    <w:p w14:paraId="61C13C16" w14:textId="77777777" w:rsidR="00CB15AA" w:rsidRPr="00045AEF" w:rsidRDefault="00CB15AA" w:rsidP="00CB15AA">
      <w:pPr>
        <w:pStyle w:val="ListParagraph"/>
        <w:ind w:left="1080"/>
        <w:rPr>
          <w:sz w:val="6"/>
        </w:rPr>
      </w:pPr>
    </w:p>
    <w:p w14:paraId="4D2B0ED4" w14:textId="77777777" w:rsidR="00CB15AA" w:rsidRDefault="00CB15AA" w:rsidP="00CB15AA">
      <w:pPr>
        <w:ind w:left="360"/>
      </w:pPr>
      <w:r>
        <w:rPr>
          <w:noProof/>
          <w:lang w:val="en-CA" w:eastAsia="en-CA"/>
        </w:rPr>
        <w:drawing>
          <wp:inline distT="0" distB="0" distL="0" distR="0" wp14:anchorId="47EAEA9A" wp14:editId="1A36FF39">
            <wp:extent cx="2688985" cy="1790700"/>
            <wp:effectExtent l="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3438" cy="1806984"/>
                    </a:xfrm>
                    <a:prstGeom prst="rect">
                      <a:avLst/>
                    </a:prstGeom>
                  </pic:spPr>
                </pic:pic>
              </a:graphicData>
            </a:graphic>
          </wp:inline>
        </w:drawing>
      </w:r>
    </w:p>
    <w:p w14:paraId="07E4B801" w14:textId="77777777" w:rsidR="00CB15AA" w:rsidRDefault="00CB15AA" w:rsidP="00CB15AA">
      <w:pPr>
        <w:ind w:left="360"/>
      </w:pPr>
    </w:p>
    <w:p w14:paraId="6C73C1CC" w14:textId="77777777" w:rsidR="00CB15AA" w:rsidRDefault="00CB15AA" w:rsidP="00CB15AA">
      <w:pPr>
        <w:pStyle w:val="ListParagraph"/>
        <w:numPr>
          <w:ilvl w:val="0"/>
          <w:numId w:val="36"/>
        </w:numPr>
      </w:pPr>
      <w:r w:rsidRPr="00EB22BA">
        <w:rPr>
          <w:rStyle w:val="Strong"/>
        </w:rPr>
        <w:t>Review</w:t>
      </w:r>
      <w:r>
        <w:rPr>
          <w:rStyle w:val="Strong"/>
        </w:rPr>
        <w:t xml:space="preserve"> and approve/</w:t>
      </w:r>
      <w:r w:rsidRPr="00EB22BA">
        <w:rPr>
          <w:rStyle w:val="Strong"/>
        </w:rPr>
        <w:t xml:space="preserve">decline </w:t>
      </w:r>
      <w:r>
        <w:rPr>
          <w:rStyle w:val="Strong"/>
        </w:rPr>
        <w:t>a</w:t>
      </w:r>
      <w:r w:rsidRPr="00EB22BA">
        <w:rPr>
          <w:rStyle w:val="Strong"/>
        </w:rPr>
        <w:t xml:space="preserve"> request</w:t>
      </w:r>
    </w:p>
    <w:p w14:paraId="2FDE9B3B" w14:textId="2532B2D2" w:rsidR="00CB15AA" w:rsidRPr="008E164B" w:rsidRDefault="00CB15AA" w:rsidP="00CB15AA">
      <w:pPr>
        <w:pStyle w:val="ListParagraph"/>
        <w:numPr>
          <w:ilvl w:val="1"/>
          <w:numId w:val="36"/>
        </w:numPr>
      </w:pPr>
      <w:r w:rsidRPr="008E164B">
        <w:t>Once you’ve selected a request, you will be presented with the review page, which includes the requestor’s name, selected workplace area,</w:t>
      </w:r>
      <w:r>
        <w:t xml:space="preserve"> date,</w:t>
      </w:r>
      <w:r w:rsidRPr="008E164B">
        <w:t xml:space="preserve"> timeslot, and </w:t>
      </w:r>
      <w:r>
        <w:t>a list of</w:t>
      </w:r>
      <w:r w:rsidRPr="00CB15AA">
        <w:t xml:space="preserve"> wh</w:t>
      </w:r>
      <w:r>
        <w:t>at</w:t>
      </w:r>
      <w:r w:rsidRPr="00CB15AA">
        <w:t xml:space="preserve"> equipment will be picked up,</w:t>
      </w:r>
      <w:r w:rsidRPr="008E164B">
        <w:t xml:space="preserve">. </w:t>
      </w:r>
    </w:p>
    <w:p w14:paraId="09F60479" w14:textId="566699BF" w:rsidR="00CB15AA" w:rsidRPr="008E164B" w:rsidRDefault="00CB15AA" w:rsidP="00CB15AA">
      <w:pPr>
        <w:pStyle w:val="ListParagraph"/>
        <w:numPr>
          <w:ilvl w:val="1"/>
          <w:numId w:val="36"/>
        </w:numPr>
      </w:pPr>
      <w:r w:rsidRPr="008E164B">
        <w:t>As the approver of the request, you can choose to approve or decline the request by clicking “</w:t>
      </w:r>
      <w:r w:rsidRPr="00A76896">
        <w:rPr>
          <w:b/>
        </w:rPr>
        <w:t>Approve/Decline All</w:t>
      </w:r>
      <w:r w:rsidRPr="008E164B">
        <w:t>”. The employee who submitted the request will receive an email notification of your decision. You will be copied on the confirmation email.</w:t>
      </w:r>
    </w:p>
    <w:p w14:paraId="3E1647DC" w14:textId="77777777" w:rsidR="00CB15AA" w:rsidRPr="00A76896" w:rsidRDefault="00CB15AA" w:rsidP="00CB15AA">
      <w:pPr>
        <w:pStyle w:val="ListParagraph"/>
        <w:ind w:left="1080"/>
        <w:rPr>
          <w:sz w:val="18"/>
        </w:rPr>
      </w:pPr>
    </w:p>
    <w:p w14:paraId="77CF9BB5" w14:textId="403764E4" w:rsidR="00CB15AA" w:rsidRDefault="00CB15AA" w:rsidP="00CB15AA">
      <w:pPr>
        <w:pStyle w:val="ListParagraph"/>
        <w:ind w:firstLine="360"/>
      </w:pPr>
      <w:r w:rsidRPr="00D643CA">
        <w:rPr>
          <w:noProof/>
          <w:lang w:val="en-CA" w:eastAsia="en-CA"/>
        </w:rPr>
        <w:t xml:space="preserve"> </w:t>
      </w:r>
      <w:r>
        <w:rPr>
          <w:noProof/>
          <w:lang w:val="en-CA" w:eastAsia="en-CA"/>
        </w:rPr>
        <w:drawing>
          <wp:inline distT="0" distB="0" distL="0" distR="0" wp14:anchorId="1A0E414E" wp14:editId="2CB53ECF">
            <wp:extent cx="2276475" cy="3990975"/>
            <wp:effectExtent l="0" t="0" r="9525" b="9525"/>
            <wp:docPr id="2100" name="Picture 2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t xml:space="preserve">              </w:t>
      </w:r>
    </w:p>
    <w:p w14:paraId="254691A6" w14:textId="77777777" w:rsidR="005A6C6A" w:rsidRDefault="005A6C6A">
      <w:pPr>
        <w:rPr>
          <w:rFonts w:asciiTheme="majorHAnsi" w:eastAsiaTheme="majorEastAsia" w:hAnsiTheme="majorHAnsi" w:cstheme="majorBidi"/>
          <w:color w:val="3B3838" w:themeColor="background2" w:themeShade="40"/>
          <w:kern w:val="28"/>
          <w:sz w:val="52"/>
          <w:szCs w:val="52"/>
          <w14:ligatures w14:val="standard"/>
          <w14:numForm w14:val="oldStyle"/>
        </w:rPr>
      </w:pPr>
      <w:r>
        <w:br w:type="page"/>
      </w:r>
    </w:p>
    <w:p w14:paraId="059E2ACD" w14:textId="04B039ED" w:rsidR="00BB6555" w:rsidRDefault="00BB6555" w:rsidP="00BB6555">
      <w:pPr>
        <w:pStyle w:val="Heading1"/>
      </w:pPr>
      <w:bookmarkStart w:id="50" w:name="_Toc56150596"/>
      <w:r>
        <w:lastRenderedPageBreak/>
        <w:t>Booking Assistant</w:t>
      </w:r>
      <w:bookmarkEnd w:id="50"/>
    </w:p>
    <w:p w14:paraId="05B2FFEF" w14:textId="5B3FBE14" w:rsidR="00A71218" w:rsidRPr="00A71218" w:rsidRDefault="006B6B00" w:rsidP="00A71218">
      <w:pPr>
        <w:rPr>
          <w:rFonts w:ascii="Calibri" w:eastAsia="Calibri" w:hAnsi="Calibri" w:cs="Times New Roman"/>
          <w:lang w:val="en-CA"/>
        </w:rPr>
      </w:pPr>
      <w:r w:rsidRPr="006B6B00">
        <w:rPr>
          <w:rFonts w:ascii="Calibri" w:eastAsia="Calibri" w:hAnsi="Calibri" w:cs="Times New Roman"/>
          <w:lang w:val="en-CA"/>
        </w:rPr>
        <w:t xml:space="preserve">To accommodate users that require help submitting requests for any reason such as accessibility or technological issues there is a feature in the application called </w:t>
      </w:r>
      <w:r w:rsidRPr="004D60BB">
        <w:rPr>
          <w:rFonts w:ascii="Calibri" w:eastAsia="Calibri" w:hAnsi="Calibri" w:cs="Times New Roman"/>
          <w:i/>
          <w:lang w:val="en-CA"/>
        </w:rPr>
        <w:t>Booking Assistant</w:t>
      </w:r>
      <w:r w:rsidRPr="006B6B00">
        <w:rPr>
          <w:rFonts w:ascii="Calibri" w:eastAsia="Calibri" w:hAnsi="Calibri" w:cs="Times New Roman"/>
          <w:lang w:val="en-CA"/>
        </w:rPr>
        <w:t>. Employees who need help can give permission to another employee or their manager to book their reservation for them.</w:t>
      </w:r>
      <w:r w:rsidR="00A71218">
        <w:rPr>
          <w:rFonts w:ascii="Calibri" w:eastAsia="Calibri" w:hAnsi="Calibri" w:cs="Times New Roman"/>
          <w:lang w:val="en-CA"/>
        </w:rPr>
        <w:t xml:space="preserve"> </w:t>
      </w:r>
      <w:hyperlink r:id="rId62" w:history="1">
        <w:r w:rsidR="00A71218" w:rsidRPr="00610365">
          <w:rPr>
            <w:rStyle w:val="Hyperlink"/>
            <w:rFonts w:ascii="Calibri" w:eastAsia="Calibri" w:hAnsi="Calibri" w:cs="Times New Roman"/>
            <w:lang w:val="en-CA"/>
          </w:rPr>
          <w:t>A video is also available for this topic</w:t>
        </w:r>
      </w:hyperlink>
      <w:r w:rsidR="00A71218" w:rsidRPr="00610365">
        <w:rPr>
          <w:rFonts w:ascii="Calibri" w:eastAsia="Calibri" w:hAnsi="Calibri" w:cs="Times New Roman"/>
          <w:lang w:val="en-CA"/>
        </w:rPr>
        <w:t>.</w:t>
      </w:r>
    </w:p>
    <w:p w14:paraId="230647F8" w14:textId="32C074D2" w:rsidR="006B6B00" w:rsidRPr="006B6B00" w:rsidRDefault="00A71218" w:rsidP="006B6B00">
      <w:pPr>
        <w:spacing w:before="0" w:after="160" w:line="256" w:lineRule="auto"/>
        <w:rPr>
          <w:rFonts w:ascii="Calibri" w:eastAsia="Calibri" w:hAnsi="Calibri" w:cs="Times New Roman"/>
          <w:lang w:val="en-CA"/>
        </w:rPr>
      </w:pPr>
      <w:r>
        <w:rPr>
          <w:rFonts w:ascii="Calibri" w:eastAsia="Calibri" w:hAnsi="Calibri" w:cs="Times New Roman"/>
          <w:lang w:val="en-CA"/>
        </w:rPr>
        <w:br/>
      </w:r>
      <w:r w:rsidR="006B6B00" w:rsidRPr="006B6B00">
        <w:rPr>
          <w:rFonts w:ascii="Calibri" w:eastAsia="Calibri" w:hAnsi="Calibri" w:cs="Times New Roman"/>
          <w:lang w:val="en-CA"/>
        </w:rPr>
        <w:t xml:space="preserve">To do this the employee needing assistance or their manager needs to send an email to the </w:t>
      </w:r>
      <w:hyperlink r:id="rId63" w:history="1">
        <w:r w:rsidR="006B6B00" w:rsidRPr="006B6B00">
          <w:rPr>
            <w:rFonts w:ascii="Calibri" w:eastAsia="Calibri" w:hAnsi="Calibri" w:cs="Times New Roman"/>
            <w:color w:val="0563C1"/>
            <w:u w:val="single"/>
            <w:lang w:val="en-CA"/>
          </w:rPr>
          <w:t>Service Desk</w:t>
        </w:r>
      </w:hyperlink>
      <w:r w:rsidR="006B6B00" w:rsidRPr="006B6B00">
        <w:rPr>
          <w:rFonts w:ascii="Calibri" w:eastAsia="Calibri" w:hAnsi="Calibri" w:cs="Times New Roman"/>
          <w:lang w:val="en-CA"/>
        </w:rPr>
        <w:t xml:space="preserve"> asking them to add “person x” as their booking assistant in the Return to the Workplace application giving the full name and @ec.gc.ca email address (</w:t>
      </w:r>
      <w:r w:rsidR="006B6B00" w:rsidRPr="006B6B00">
        <w:rPr>
          <w:rFonts w:ascii="Calibri" w:eastAsia="Calibri" w:hAnsi="Calibri" w:cs="Times New Roman"/>
          <w:b/>
          <w:u w:val="single"/>
          <w:lang w:val="en-CA"/>
        </w:rPr>
        <w:t>not</w:t>
      </w:r>
      <w:r w:rsidR="006B6B00" w:rsidRPr="006B6B00">
        <w:rPr>
          <w:rFonts w:ascii="Calibri" w:eastAsia="Calibri" w:hAnsi="Calibri" w:cs="Times New Roman"/>
          <w:lang w:val="en-CA"/>
        </w:rPr>
        <w:t xml:space="preserve"> @canada.ca). </w:t>
      </w:r>
    </w:p>
    <w:p w14:paraId="4303B635" w14:textId="77777777" w:rsidR="006B6B00" w:rsidRPr="006B6B00" w:rsidRDefault="006B6B00" w:rsidP="006B6B00">
      <w:pPr>
        <w:spacing w:before="0" w:after="160" w:line="256" w:lineRule="auto"/>
        <w:rPr>
          <w:rFonts w:ascii="Calibri" w:eastAsia="Calibri" w:hAnsi="Calibri" w:cs="Times New Roman"/>
          <w:lang w:val="en-CA"/>
        </w:rPr>
      </w:pPr>
      <w:r w:rsidRPr="006B6B00">
        <w:rPr>
          <w:rFonts w:ascii="Calibri" w:eastAsia="Calibri" w:hAnsi="Calibri" w:cs="Times New Roman"/>
          <w:lang w:val="en-CA"/>
        </w:rPr>
        <w:t xml:space="preserve">You will be notified when the booking assistant has been added.  You can change the assistant when needed by emailing the </w:t>
      </w:r>
      <w:hyperlink r:id="rId64" w:history="1">
        <w:r w:rsidRPr="006B6B00">
          <w:rPr>
            <w:rFonts w:ascii="Calibri" w:eastAsia="Calibri" w:hAnsi="Calibri" w:cs="Times New Roman"/>
            <w:color w:val="0563C1"/>
            <w:u w:val="single"/>
            <w:lang w:val="en-CA"/>
          </w:rPr>
          <w:t>Service Desk</w:t>
        </w:r>
      </w:hyperlink>
      <w:r w:rsidRPr="006B6B00">
        <w:rPr>
          <w:rFonts w:ascii="Calibri" w:eastAsia="Calibri" w:hAnsi="Calibri" w:cs="Times New Roman"/>
          <w:lang w:val="en-CA"/>
        </w:rPr>
        <w:t xml:space="preserve"> again asking them to update or remove your booking assistant.</w:t>
      </w:r>
    </w:p>
    <w:p w14:paraId="1FE9DD0D" w14:textId="77777777" w:rsidR="006B6B00" w:rsidRPr="005F3DBA" w:rsidRDefault="006B6B00" w:rsidP="005F3DBA">
      <w:pPr>
        <w:pStyle w:val="Heading2"/>
        <w:rPr>
          <w:rStyle w:val="Strong"/>
          <w:b w:val="0"/>
        </w:rPr>
      </w:pPr>
      <w:bookmarkStart w:id="51" w:name="_Toc56150597"/>
      <w:r w:rsidRPr="005F3DBA">
        <w:rPr>
          <w:rStyle w:val="Strong"/>
          <w:b w:val="0"/>
        </w:rPr>
        <w:t>Submitting requests as a booking assistant</w:t>
      </w:r>
      <w:bookmarkEnd w:id="51"/>
    </w:p>
    <w:p w14:paraId="2FC11E6C" w14:textId="77777777" w:rsidR="006B6B00" w:rsidRDefault="006B6B00" w:rsidP="006B6B00">
      <w:r>
        <w:t xml:space="preserve">If you have been added as a booking assistant to help an employee reserve a spot to go into the worksite you will have a Change User icon on the top left corner of the home screen of your application.  </w:t>
      </w:r>
    </w:p>
    <w:p w14:paraId="39750426" w14:textId="04AB4C82" w:rsidR="006B6B00" w:rsidRDefault="006B6B00" w:rsidP="006B6B00">
      <w:r>
        <w:rPr>
          <w:noProof/>
          <w:lang w:val="en-CA" w:eastAsia="en-CA"/>
        </w:rPr>
        <w:drawing>
          <wp:inline distT="0" distB="0" distL="0" distR="0" wp14:anchorId="625277F6" wp14:editId="022A8693">
            <wp:extent cx="1917242" cy="3294900"/>
            <wp:effectExtent l="0" t="0" r="6985" b="127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0518" cy="3317716"/>
                    </a:xfrm>
                    <a:prstGeom prst="rect">
                      <a:avLst/>
                    </a:prstGeom>
                    <a:noFill/>
                    <a:ln>
                      <a:noFill/>
                    </a:ln>
                  </pic:spPr>
                </pic:pic>
              </a:graphicData>
            </a:graphic>
          </wp:inline>
        </w:drawing>
      </w:r>
    </w:p>
    <w:p w14:paraId="2331A140" w14:textId="77777777" w:rsidR="006B6B00" w:rsidRDefault="006B6B00" w:rsidP="006B6B00"/>
    <w:p w14:paraId="22989F1E" w14:textId="491D3109" w:rsidR="006B6B00" w:rsidRDefault="006B6B00" w:rsidP="006B6B00">
      <w:r>
        <w:t xml:space="preserve">Click this icon and select the person’s name to submit a request on their behalf. </w:t>
      </w:r>
    </w:p>
    <w:p w14:paraId="7FEEEF8C" w14:textId="5E7DE60B" w:rsidR="006B6B00" w:rsidRDefault="006B6B00" w:rsidP="006B6B00">
      <w:r>
        <w:rPr>
          <w:noProof/>
          <w:lang w:val="en-CA" w:eastAsia="en-CA"/>
        </w:rPr>
        <w:lastRenderedPageBreak/>
        <w:drawing>
          <wp:inline distT="0" distB="0" distL="0" distR="0" wp14:anchorId="24E60D92" wp14:editId="45E4BB6E">
            <wp:extent cx="2278224" cy="1619088"/>
            <wp:effectExtent l="0" t="0" r="8255" b="635"/>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7864" cy="1633046"/>
                    </a:xfrm>
                    <a:prstGeom prst="rect">
                      <a:avLst/>
                    </a:prstGeom>
                    <a:noFill/>
                    <a:ln>
                      <a:noFill/>
                    </a:ln>
                  </pic:spPr>
                </pic:pic>
              </a:graphicData>
            </a:graphic>
          </wp:inline>
        </w:drawing>
      </w:r>
    </w:p>
    <w:p w14:paraId="66746748" w14:textId="15412CED" w:rsidR="006B6B00" w:rsidRDefault="006B6B00" w:rsidP="006B6B00">
      <w:r>
        <w:t xml:space="preserve">To return to your account, click </w:t>
      </w:r>
      <w:r w:rsidR="001F77CF">
        <w:t>Home</w:t>
      </w:r>
      <w:r>
        <w:t xml:space="preserve"> on the main menu then click on the Change User icon again and select your name. </w:t>
      </w:r>
    </w:p>
    <w:p w14:paraId="7824FC08" w14:textId="722B9234" w:rsidR="006B6B00" w:rsidRDefault="001F77CF" w:rsidP="006B6B00">
      <w:r>
        <w:rPr>
          <w:noProof/>
          <w:lang w:val="en-CA" w:eastAsia="en-CA"/>
        </w:rPr>
        <w:drawing>
          <wp:inline distT="0" distB="0" distL="0" distR="0" wp14:anchorId="16F70163" wp14:editId="2B94D7FE">
            <wp:extent cx="1790700" cy="311240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8285" cy="3125590"/>
                    </a:xfrm>
                    <a:prstGeom prst="rect">
                      <a:avLst/>
                    </a:prstGeom>
                    <a:noFill/>
                    <a:ln>
                      <a:noFill/>
                    </a:ln>
                  </pic:spPr>
                </pic:pic>
              </a:graphicData>
            </a:graphic>
          </wp:inline>
        </w:drawing>
      </w:r>
    </w:p>
    <w:p w14:paraId="69D20B72" w14:textId="381D6354" w:rsidR="006B6B00" w:rsidRDefault="006B6B00" w:rsidP="006B6B00">
      <w:r>
        <w:t xml:space="preserve">You can validate which account you are in by looking at the top right corner of the home screen where the name of the account you are logged in as will be displayed. </w:t>
      </w:r>
    </w:p>
    <w:p w14:paraId="783AE355" w14:textId="21C64AB5" w:rsidR="005C6D45" w:rsidRPr="008E164B" w:rsidRDefault="00F84F1E">
      <w:pPr>
        <w:pStyle w:val="Heading1"/>
      </w:pPr>
      <w:bookmarkStart w:id="52" w:name="_Toc56150598"/>
      <w:r w:rsidRPr="008E164B">
        <w:t>Contact Us</w:t>
      </w:r>
      <w:bookmarkEnd w:id="49"/>
      <w:bookmarkEnd w:id="52"/>
    </w:p>
    <w:p w14:paraId="399826E8" w14:textId="094CB943" w:rsidR="00F84F1E" w:rsidRPr="008E164B" w:rsidRDefault="00F84F1E">
      <w:r w:rsidRPr="008E164B">
        <w:t xml:space="preserve">If you have difficulty accessing the app or logging in to your Microsoft account, please contact the </w:t>
      </w:r>
      <w:hyperlink r:id="rId68" w:history="1">
        <w:r w:rsidR="00D27762">
          <w:rPr>
            <w:rStyle w:val="Hyperlink"/>
          </w:rPr>
          <w:t>Service Desk</w:t>
        </w:r>
      </w:hyperlink>
      <w:r w:rsidRPr="008E164B">
        <w:t xml:space="preserve"> for assistance.</w:t>
      </w:r>
    </w:p>
    <w:p w14:paraId="3871319F" w14:textId="0DFE2EBE" w:rsidR="00F84F1E" w:rsidRPr="008E164B" w:rsidRDefault="00F84F1E">
      <w:r w:rsidRPr="008E164B">
        <w:t xml:space="preserve">If you have difficulty using the features of the app or have feedback, please contact the </w:t>
      </w:r>
      <w:hyperlink r:id="rId69" w:history="1">
        <w:r w:rsidR="00D27762">
          <w:rPr>
            <w:rStyle w:val="Hyperlink"/>
          </w:rPr>
          <w:t>Service Desk</w:t>
        </w:r>
      </w:hyperlink>
      <w:r w:rsidRPr="008E164B">
        <w:t xml:space="preserve">. </w:t>
      </w:r>
    </w:p>
    <w:p w14:paraId="4D1EFD07" w14:textId="5EBF95E5" w:rsidR="002C5AFF" w:rsidRDefault="002C5AFF" w:rsidP="002C5AFF">
      <w:pPr>
        <w:pStyle w:val="Heading1"/>
        <w:spacing w:before="0" w:after="120"/>
      </w:pPr>
      <w:bookmarkStart w:id="53" w:name="_Toc56150599"/>
      <w:r>
        <w:lastRenderedPageBreak/>
        <w:t>Privacy Act Statement</w:t>
      </w:r>
      <w:bookmarkEnd w:id="53"/>
      <w:r>
        <w:t xml:space="preserve"> </w:t>
      </w:r>
    </w:p>
    <w:p w14:paraId="4A192C5A" w14:textId="77777777" w:rsidR="006B6B00" w:rsidRPr="006B6B00" w:rsidRDefault="006B6B00" w:rsidP="006B6B00">
      <w:pPr>
        <w:spacing w:before="0" w:after="160" w:line="256" w:lineRule="auto"/>
        <w:rPr>
          <w:rFonts w:ascii="Calibri" w:eastAsia="Calibri" w:hAnsi="Calibri" w:cs="Times New Roman"/>
          <w:lang w:val="en-CA"/>
        </w:rPr>
      </w:pPr>
      <w:r w:rsidRPr="006B6B00">
        <w:rPr>
          <w:rFonts w:ascii="Calibri" w:eastAsia="Calibri" w:hAnsi="Calibri" w:cs="Times New Roman"/>
          <w:lang w:val="en-CA"/>
        </w:rPr>
        <w:t>The personal information is collected under the authority of the</w:t>
      </w:r>
      <w:r w:rsidRPr="006B6B00">
        <w:rPr>
          <w:rFonts w:ascii="Calibri" w:eastAsia="Calibri" w:hAnsi="Calibri" w:cs="Times New Roman"/>
          <w:i/>
          <w:iCs/>
          <w:lang w:val="en-CA"/>
        </w:rPr>
        <w:t xml:space="preserve"> Canada Labour Code, </w:t>
      </w:r>
      <w:r w:rsidRPr="006B6B00">
        <w:rPr>
          <w:rFonts w:ascii="Calibri" w:eastAsia="Calibri" w:hAnsi="Calibri" w:cs="Times New Roman"/>
          <w:lang w:val="en-CA"/>
        </w:rPr>
        <w:t xml:space="preserve">Part II, the </w:t>
      </w:r>
      <w:r w:rsidRPr="006B6B00">
        <w:rPr>
          <w:rFonts w:ascii="Calibri" w:eastAsia="Calibri" w:hAnsi="Calibri" w:cs="Times New Roman"/>
          <w:i/>
          <w:iCs/>
          <w:lang w:val="en-CA"/>
        </w:rPr>
        <w:t xml:space="preserve">Canada Occupational Health and Safety Regulations </w:t>
      </w:r>
      <w:r w:rsidRPr="006B6B00">
        <w:rPr>
          <w:rFonts w:ascii="Calibri" w:eastAsia="Calibri" w:hAnsi="Calibri" w:cs="Times New Roman"/>
          <w:lang w:val="en-CA"/>
        </w:rPr>
        <w:t>and the</w:t>
      </w:r>
      <w:r w:rsidRPr="006B6B00">
        <w:rPr>
          <w:rFonts w:ascii="Calibri" w:eastAsia="Calibri" w:hAnsi="Calibri" w:cs="Times New Roman"/>
          <w:i/>
          <w:iCs/>
          <w:lang w:val="en-CA"/>
        </w:rPr>
        <w:t xml:space="preserve"> Financial Administration Act</w:t>
      </w:r>
      <w:r w:rsidRPr="006B6B00">
        <w:rPr>
          <w:rFonts w:ascii="Calibri" w:eastAsia="Calibri" w:hAnsi="Calibri" w:cs="Times New Roman"/>
          <w:lang w:val="en-CA"/>
        </w:rPr>
        <w:t xml:space="preserve">. </w:t>
      </w:r>
    </w:p>
    <w:p w14:paraId="42C75C6D" w14:textId="77777777" w:rsidR="006B6B00" w:rsidRPr="006B6B00" w:rsidRDefault="006B6B00" w:rsidP="006B6B00">
      <w:pPr>
        <w:spacing w:before="0" w:after="160" w:line="256" w:lineRule="auto"/>
        <w:rPr>
          <w:rFonts w:ascii="Calibri" w:eastAsia="Calibri" w:hAnsi="Calibri" w:cs="Times New Roman"/>
          <w:lang w:val="en-CA"/>
        </w:rPr>
      </w:pPr>
      <w:r w:rsidRPr="006B6B00">
        <w:rPr>
          <w:rFonts w:ascii="Calibri" w:eastAsia="Calibri" w:hAnsi="Calibri" w:cs="Times New Roman"/>
          <w:lang w:val="en-CA"/>
        </w:rPr>
        <w:t xml:space="preserve">The information is collected, used and disclosed for the purposes of monitoring workplace access and supporting a safe, healthy and gradual return to the workplace in relation to the COVID-19 pandemic. In the event of a suspected or confirmed case of COVID-19 in the workplace, the information provided through this app enables Environment and Climate Change Canada to conduct contact tracing while protecting the privacy of those involved. </w:t>
      </w:r>
    </w:p>
    <w:p w14:paraId="7531925E" w14:textId="77777777" w:rsidR="006B6B00" w:rsidRPr="006B6B00" w:rsidRDefault="006B6B00" w:rsidP="006B6B00">
      <w:pPr>
        <w:spacing w:before="0" w:after="160" w:line="256" w:lineRule="auto"/>
        <w:rPr>
          <w:rFonts w:ascii="Calibri" w:eastAsia="Calibri" w:hAnsi="Calibri" w:cs="Times New Roman"/>
          <w:lang w:val="en-CA"/>
        </w:rPr>
      </w:pPr>
      <w:r w:rsidRPr="006B6B00">
        <w:rPr>
          <w:rFonts w:ascii="Calibri" w:eastAsia="Calibri" w:hAnsi="Calibri" w:cs="Times New Roman"/>
          <w:lang w:val="en-CA"/>
        </w:rPr>
        <w:t xml:space="preserve">Information on this application will be used, disclosed and retained in accordance with the conditions listed in the Personal Information Banks </w:t>
      </w:r>
      <w:hyperlink r:id="rId70" w:anchor="pse907" w:history="1">
        <w:r w:rsidRPr="006B6B00">
          <w:rPr>
            <w:rFonts w:ascii="Calibri" w:eastAsia="Calibri" w:hAnsi="Calibri" w:cs="Times New Roman"/>
            <w:color w:val="0563C1"/>
            <w:u w:val="single"/>
          </w:rPr>
          <w:t>Occupational Health and Safety PSE 907</w:t>
        </w:r>
      </w:hyperlink>
      <w:r w:rsidRPr="006B6B00">
        <w:rPr>
          <w:rFonts w:ascii="Calibri" w:eastAsia="Calibri" w:hAnsi="Calibri" w:cs="Times New Roman"/>
          <w:lang w:val="en-CA"/>
        </w:rPr>
        <w:t xml:space="preserve"> and  </w:t>
      </w:r>
      <w:hyperlink r:id="rId71" w:anchor="psu903" w:history="1">
        <w:r w:rsidRPr="006B6B00">
          <w:rPr>
            <w:rFonts w:ascii="Calibri" w:eastAsia="Calibri" w:hAnsi="Calibri" w:cs="Times New Roman"/>
            <w:color w:val="0563C1"/>
            <w:u w:val="single"/>
          </w:rPr>
          <w:t>Business Continuity Planning PSU 903</w:t>
        </w:r>
      </w:hyperlink>
      <w:r w:rsidRPr="006B6B00">
        <w:rPr>
          <w:rFonts w:ascii="Calibri" w:eastAsia="Calibri" w:hAnsi="Calibri" w:cs="Times New Roman"/>
          <w:u w:val="single"/>
        </w:rPr>
        <w:t>.</w:t>
      </w:r>
    </w:p>
    <w:p w14:paraId="09C91903" w14:textId="77777777" w:rsidR="006B6B00" w:rsidRPr="006B6B00" w:rsidRDefault="006B6B00" w:rsidP="006B6B00">
      <w:pPr>
        <w:spacing w:before="0" w:after="160" w:line="256" w:lineRule="auto"/>
        <w:rPr>
          <w:rFonts w:ascii="Calibri" w:eastAsia="Calibri" w:hAnsi="Calibri" w:cs="Times New Roman"/>
          <w:lang w:val="en-CA"/>
        </w:rPr>
      </w:pPr>
      <w:r w:rsidRPr="006B6B00">
        <w:rPr>
          <w:rFonts w:ascii="Calibri" w:eastAsia="Calibri" w:hAnsi="Calibri" w:cs="Times New Roman"/>
          <w:lang w:val="en-CA"/>
        </w:rPr>
        <w:t xml:space="preserve">Any questions or comments regarding this privacy notice may be directed to Environment and Climate Change Canada's Access to Information and Privacy Division at ec.aiprp-atip.ec@canada.ca. If you are not satisfied that we have adequately respected your privacy, you have a right to file a complaint. You may contact the Office of the Privacy Commissioner of Canada by calling their information center at 1-800-282-1376 or by visiting their </w:t>
      </w:r>
      <w:hyperlink r:id="rId72" w:history="1">
        <w:r w:rsidRPr="006B6B00">
          <w:rPr>
            <w:rFonts w:ascii="Calibri" w:eastAsia="Calibri" w:hAnsi="Calibri" w:cs="Times New Roman"/>
            <w:color w:val="0563C1"/>
            <w:u w:val="single"/>
            <w:lang w:val="en-CA"/>
          </w:rPr>
          <w:t>contact page</w:t>
        </w:r>
      </w:hyperlink>
      <w:r w:rsidRPr="006B6B00">
        <w:rPr>
          <w:rFonts w:ascii="Calibri" w:eastAsia="Calibri" w:hAnsi="Calibri" w:cs="Times New Roman"/>
          <w:lang w:val="en-CA"/>
        </w:rPr>
        <w:t>.</w:t>
      </w:r>
    </w:p>
    <w:p w14:paraId="32F31E69" w14:textId="77777777" w:rsidR="007D6C18" w:rsidRDefault="007D6C18" w:rsidP="007D6C18">
      <w:pPr>
        <w:pStyle w:val="Heading1"/>
        <w:spacing w:before="0" w:after="120"/>
      </w:pPr>
      <w:bookmarkStart w:id="54" w:name="_Toc56150600"/>
      <w:r>
        <w:t>COVID-19 Health &amp; Safety Measures</w:t>
      </w:r>
      <w:bookmarkEnd w:id="54"/>
      <w:r>
        <w:t xml:space="preserve"> </w:t>
      </w:r>
    </w:p>
    <w:p w14:paraId="33E26F66" w14:textId="77777777" w:rsidR="007D6C18" w:rsidRDefault="007D6C18" w:rsidP="007D6C18">
      <w:r w:rsidRPr="00816E3A">
        <w:t xml:space="preserve">Under the </w:t>
      </w:r>
      <w:r w:rsidRPr="00444BDE">
        <w:rPr>
          <w:i/>
        </w:rPr>
        <w:t>Canada Labour Code</w:t>
      </w:r>
      <w:r w:rsidRPr="00816E3A">
        <w:t>, employees have a duty to follow prescribed procedures with respect to the health and safety of employees, take all reasonable and necessary precautions to ensure the health and safety of themselves and others, and comply with all instructions from the employer concerning the</w:t>
      </w:r>
      <w:r>
        <w:t xml:space="preserve"> health and safety of employees.</w:t>
      </w:r>
    </w:p>
    <w:p w14:paraId="10D859F3" w14:textId="028FD7CB" w:rsidR="007D6C18" w:rsidRDefault="007D6C18" w:rsidP="007D6C18">
      <w:pPr>
        <w:rPr>
          <w:rFonts w:eastAsia="Times New Roman" w:cs="Times New Roman"/>
        </w:rPr>
      </w:pPr>
      <w:r w:rsidRPr="006B2BC5">
        <w:rPr>
          <w:rFonts w:eastAsia="Times New Roman" w:cs="Times New Roman"/>
        </w:rPr>
        <w:t>Throughout the COVID-19 pandemic, and until further notice, employees must comply with the follo</w:t>
      </w:r>
      <w:r>
        <w:rPr>
          <w:rFonts w:eastAsia="Times New Roman" w:cs="Times New Roman"/>
        </w:rPr>
        <w:t>wing health and safety measures</w:t>
      </w:r>
      <w:r w:rsidRPr="00444BDE">
        <w:rPr>
          <w:rFonts w:eastAsia="Times New Roman" w:cs="Times New Roman"/>
        </w:rPr>
        <w:t xml:space="preserve"> </w:t>
      </w:r>
      <w:r w:rsidRPr="006B2BC5">
        <w:rPr>
          <w:rFonts w:eastAsia="Times New Roman" w:cs="Times New Roman"/>
        </w:rPr>
        <w:t xml:space="preserve">while </w:t>
      </w:r>
      <w:r w:rsidR="0000430B">
        <w:rPr>
          <w:rFonts w:eastAsia="Times New Roman" w:cs="Times New Roman"/>
        </w:rPr>
        <w:t>at ECCC</w:t>
      </w:r>
      <w:r w:rsidRPr="006B2BC5">
        <w:rPr>
          <w:rFonts w:eastAsia="Times New Roman" w:cs="Times New Roman"/>
        </w:rPr>
        <w:t xml:space="preserve"> workplaces</w:t>
      </w:r>
      <w:r>
        <w:rPr>
          <w:rFonts w:eastAsia="Times New Roman" w:cs="Times New Roman"/>
        </w:rPr>
        <w:t>.</w:t>
      </w:r>
    </w:p>
    <w:p w14:paraId="56FF741A" w14:textId="77777777" w:rsidR="007D6C18" w:rsidRDefault="007D6C18" w:rsidP="007D6C18">
      <w:pPr>
        <w:rPr>
          <w:rFonts w:eastAsia="Times New Roman" w:cs="Times New Roman"/>
        </w:rPr>
      </w:pPr>
    </w:p>
    <w:p w14:paraId="2115E576" w14:textId="77777777" w:rsidR="007D6C18" w:rsidRDefault="007D6C18" w:rsidP="007D6C18">
      <w:pPr>
        <w:pStyle w:val="ListParagraph"/>
        <w:ind w:left="0"/>
        <w:rPr>
          <w:b/>
        </w:rPr>
      </w:pPr>
      <w:r>
        <w:rPr>
          <w:noProof/>
          <w:lang w:val="en-CA" w:eastAsia="en-CA"/>
        </w:rPr>
        <w:drawing>
          <wp:inline distT="0" distB="0" distL="0" distR="0" wp14:anchorId="4725098C" wp14:editId="72EC0876">
            <wp:extent cx="1879600" cy="127810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3603" cy="1280828"/>
                    </a:xfrm>
                    <a:prstGeom prst="rect">
                      <a:avLst/>
                    </a:prstGeom>
                  </pic:spPr>
                </pic:pic>
              </a:graphicData>
            </a:graphic>
          </wp:inline>
        </w:drawing>
      </w:r>
    </w:p>
    <w:p w14:paraId="60109570" w14:textId="77777777" w:rsidR="007D6C18" w:rsidRPr="00A44B3F" w:rsidRDefault="007D6C18" w:rsidP="007D6C18">
      <w:pPr>
        <w:rPr>
          <w:b/>
        </w:rPr>
      </w:pPr>
      <w:r w:rsidRPr="00A44B3F">
        <w:rPr>
          <w:b/>
        </w:rPr>
        <w:t>Keep a distance of 2m from others</w:t>
      </w:r>
    </w:p>
    <w:p w14:paraId="7741E504" w14:textId="16BB095B" w:rsidR="007D6C18" w:rsidRPr="00862187" w:rsidRDefault="007D6C18" w:rsidP="007D6C18">
      <w:pPr>
        <w:pStyle w:val="ListParagraph"/>
        <w:numPr>
          <w:ilvl w:val="0"/>
          <w:numId w:val="36"/>
        </w:numPr>
      </w:pPr>
      <w:r w:rsidRPr="00862187">
        <w:lastRenderedPageBreak/>
        <w:t xml:space="preserve">Adhere to Physical Distancing - maintain a distance of two (2) </w:t>
      </w:r>
      <w:r w:rsidR="006C4DAD" w:rsidRPr="00862187">
        <w:t>meters</w:t>
      </w:r>
      <w:r w:rsidRPr="00862187">
        <w:t xml:space="preserve"> from others whenever possible. When it is not possible to consistently maintain a 2m distance from others, wearing a non-medical mask or face covering is recommended.</w:t>
      </w:r>
    </w:p>
    <w:p w14:paraId="35FBC9E8" w14:textId="77777777" w:rsidR="007D6C18" w:rsidRPr="00862187" w:rsidRDefault="007D6C18" w:rsidP="007D6C18">
      <w:pPr>
        <w:pStyle w:val="ListParagraph"/>
        <w:numPr>
          <w:ilvl w:val="0"/>
          <w:numId w:val="36"/>
        </w:numPr>
      </w:pPr>
      <w:r w:rsidRPr="00862187">
        <w:t>Choose another workstation for the day if a workstation within 2m of yours is occupied</w:t>
      </w:r>
      <w:r>
        <w:t>.</w:t>
      </w:r>
      <w:r w:rsidRPr="00862187">
        <w:t xml:space="preserve"> (N.B. </w:t>
      </w:r>
      <w:r>
        <w:t xml:space="preserve">This </w:t>
      </w:r>
      <w:r w:rsidRPr="00862187">
        <w:t>does not apply to enclosed offices or workstations with panel walls taller than 2m</w:t>
      </w:r>
      <w:r>
        <w:t>.</w:t>
      </w:r>
      <w:r w:rsidRPr="00862187">
        <w:t>)</w:t>
      </w:r>
    </w:p>
    <w:p w14:paraId="177DA213" w14:textId="77777777" w:rsidR="007D6C18" w:rsidRDefault="007D6C18" w:rsidP="007D6C18">
      <w:pPr>
        <w:pStyle w:val="ListParagraph"/>
        <w:ind w:left="360"/>
        <w:rPr>
          <w:b/>
        </w:rPr>
      </w:pPr>
    </w:p>
    <w:p w14:paraId="49BF6FBE" w14:textId="77777777" w:rsidR="007D6C18" w:rsidRDefault="007D6C18" w:rsidP="007D6C18">
      <w:pPr>
        <w:pStyle w:val="ListParagraph"/>
        <w:ind w:left="360"/>
        <w:rPr>
          <w:b/>
        </w:rPr>
      </w:pPr>
    </w:p>
    <w:p w14:paraId="502EB8BE" w14:textId="77777777" w:rsidR="007D6C18" w:rsidRDefault="007D6C18" w:rsidP="007D6C18">
      <w:pPr>
        <w:pStyle w:val="ListParagraph"/>
        <w:ind w:left="0"/>
        <w:rPr>
          <w:b/>
        </w:rPr>
      </w:pPr>
      <w:r>
        <w:rPr>
          <w:noProof/>
          <w:lang w:val="en-CA" w:eastAsia="en-CA"/>
        </w:rPr>
        <w:drawing>
          <wp:inline distT="0" distB="0" distL="0" distR="0" wp14:anchorId="640D9771" wp14:editId="7877BE90">
            <wp:extent cx="1244600" cy="1244600"/>
            <wp:effectExtent l="0" t="0" r="0" b="0"/>
            <wp:docPr id="14" name="Picture 14" descr="Hand Sanitizer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Sanitizer Icons - Download Free Vector Icons | Noun Proj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57047" cy="1257047"/>
                    </a:xfrm>
                    <a:prstGeom prst="rect">
                      <a:avLst/>
                    </a:prstGeom>
                    <a:noFill/>
                    <a:ln>
                      <a:noFill/>
                    </a:ln>
                  </pic:spPr>
                </pic:pic>
              </a:graphicData>
            </a:graphic>
          </wp:inline>
        </w:drawing>
      </w:r>
    </w:p>
    <w:p w14:paraId="2B72405E" w14:textId="77777777" w:rsidR="007D6C18" w:rsidRPr="00A44B3F" w:rsidRDefault="007D6C18" w:rsidP="007D6C18">
      <w:pPr>
        <w:rPr>
          <w:b/>
        </w:rPr>
      </w:pPr>
      <w:r w:rsidRPr="00A44B3F">
        <w:rPr>
          <w:b/>
        </w:rPr>
        <w:t>Use hand sanitizer before entering</w:t>
      </w:r>
    </w:p>
    <w:p w14:paraId="591C2CD7" w14:textId="6E3240AD" w:rsidR="007D6C18" w:rsidRPr="007A3EB5" w:rsidRDefault="007D6C18" w:rsidP="007D6C18">
      <w:pPr>
        <w:pStyle w:val="ListParagraph"/>
        <w:numPr>
          <w:ilvl w:val="0"/>
          <w:numId w:val="36"/>
        </w:numPr>
        <w:rPr>
          <w:rFonts w:ascii="Calibri" w:eastAsia="Times New Roman" w:hAnsi="Calibri" w:cs="Calibri"/>
          <w:lang w:eastAsia="en-CA"/>
        </w:rPr>
      </w:pPr>
      <w:r w:rsidRPr="007A3EB5">
        <w:rPr>
          <w:rFonts w:eastAsia="Times New Roman" w:cs="Times New Roman"/>
        </w:rPr>
        <w:t xml:space="preserve">Before entering the building or </w:t>
      </w:r>
      <w:r w:rsidR="00C835F1">
        <w:rPr>
          <w:rFonts w:eastAsia="Times New Roman" w:cs="Times New Roman"/>
        </w:rPr>
        <w:t>ECCC</w:t>
      </w:r>
      <w:r w:rsidRPr="007A3EB5">
        <w:rPr>
          <w:rFonts w:eastAsia="Times New Roman" w:cs="Times New Roman"/>
        </w:rPr>
        <w:t xml:space="preserve"> office area (for regional/DLSU offices), apply hand sanitizing solution</w:t>
      </w:r>
      <w:r>
        <w:rPr>
          <w:rFonts w:eastAsia="Times New Roman" w:cs="Times New Roman"/>
        </w:rPr>
        <w:t>,</w:t>
      </w:r>
      <w:r w:rsidRPr="007A3EB5">
        <w:rPr>
          <w:rFonts w:eastAsia="Times New Roman" w:cs="Times New Roman"/>
        </w:rPr>
        <w:t xml:space="preserve"> which will be made available</w:t>
      </w:r>
      <w:r w:rsidRPr="007A3EB5">
        <w:rPr>
          <w:rFonts w:ascii="Calibri" w:eastAsia="Times New Roman" w:hAnsi="Calibri" w:cs="Calibri"/>
          <w:lang w:eastAsia="en-CA"/>
        </w:rPr>
        <w:t>.</w:t>
      </w:r>
    </w:p>
    <w:p w14:paraId="28F11404" w14:textId="77777777" w:rsidR="007D6C18" w:rsidRDefault="007D6C18" w:rsidP="007D6C18">
      <w:pPr>
        <w:pStyle w:val="ListParagraph"/>
        <w:ind w:left="1080"/>
      </w:pPr>
    </w:p>
    <w:p w14:paraId="4399A41C" w14:textId="77777777" w:rsidR="007D6C18" w:rsidRDefault="007D6C18" w:rsidP="007D6C18">
      <w:pPr>
        <w:pStyle w:val="ListParagraph"/>
        <w:ind w:left="0"/>
        <w:rPr>
          <w:b/>
        </w:rPr>
      </w:pPr>
      <w:r>
        <w:rPr>
          <w:noProof/>
          <w:lang w:val="en-CA" w:eastAsia="en-CA"/>
        </w:rPr>
        <w:drawing>
          <wp:inline distT="0" distB="0" distL="0" distR="0" wp14:anchorId="24D68576" wp14:editId="54CAD01D">
            <wp:extent cx="1092011" cy="1337733"/>
            <wp:effectExtent l="0" t="0" r="0" b="0"/>
            <wp:docPr id="17" name="Picture 17" descr="Signs - Free sig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s - Free signs icon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2592" b="-9909"/>
                    <a:stretch/>
                  </pic:blipFill>
                  <pic:spPr bwMode="auto">
                    <a:xfrm>
                      <a:off x="0" y="0"/>
                      <a:ext cx="1108796" cy="1358295"/>
                    </a:xfrm>
                    <a:prstGeom prst="rect">
                      <a:avLst/>
                    </a:prstGeom>
                    <a:noFill/>
                    <a:ln>
                      <a:noFill/>
                    </a:ln>
                    <a:extLst>
                      <a:ext uri="{53640926-AAD7-44D8-BBD7-CCE9431645EC}">
                        <a14:shadowObscured xmlns:a14="http://schemas.microsoft.com/office/drawing/2010/main"/>
                      </a:ext>
                    </a:extLst>
                  </pic:spPr>
                </pic:pic>
              </a:graphicData>
            </a:graphic>
          </wp:inline>
        </w:drawing>
      </w:r>
    </w:p>
    <w:p w14:paraId="7839AB06" w14:textId="77777777" w:rsidR="007D6C18" w:rsidRPr="00A44B3F" w:rsidRDefault="007D6C18" w:rsidP="007D6C18">
      <w:pPr>
        <w:rPr>
          <w:b/>
        </w:rPr>
      </w:pPr>
      <w:r w:rsidRPr="00A44B3F">
        <w:rPr>
          <w:b/>
        </w:rPr>
        <w:t>Comply with signage and occupancy limits</w:t>
      </w:r>
    </w:p>
    <w:p w14:paraId="5762F1C0"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Comply with all directional indicators (corridors, stairwells, entrances, exits etc.).</w:t>
      </w:r>
    </w:p>
    <w:p w14:paraId="09E1343C"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Comply with all maximum occupancy limits posted in applicable small spaces (i.e. elevators, meeting rooms, washrooms, kitchenettes etc.).</w:t>
      </w:r>
    </w:p>
    <w:p w14:paraId="1F9DA157" w14:textId="77777777" w:rsidR="007D6C18" w:rsidRPr="007A3EB5" w:rsidRDefault="007D6C18" w:rsidP="007D6C18">
      <w:pPr>
        <w:pStyle w:val="ListParagraph"/>
        <w:numPr>
          <w:ilvl w:val="0"/>
          <w:numId w:val="36"/>
        </w:numPr>
        <w:rPr>
          <w:rFonts w:ascii="Calibri" w:eastAsia="Times New Roman" w:hAnsi="Calibri" w:cs="Calibri"/>
          <w:lang w:eastAsia="en-CA"/>
        </w:rPr>
      </w:pPr>
      <w:r w:rsidRPr="007A3EB5">
        <w:rPr>
          <w:rFonts w:eastAsia="Times New Roman" w:cs="Times New Roman"/>
        </w:rPr>
        <w:t xml:space="preserve">Comply with all health and safety signage posted by relevant authorities (Government of Canada </w:t>
      </w:r>
      <w:r>
        <w:rPr>
          <w:rFonts w:eastAsia="Times New Roman" w:cs="Times New Roman"/>
        </w:rPr>
        <w:t>d</w:t>
      </w:r>
      <w:r w:rsidRPr="007A3EB5">
        <w:rPr>
          <w:rFonts w:eastAsia="Times New Roman" w:cs="Times New Roman"/>
        </w:rPr>
        <w:t xml:space="preserve">epartments and </w:t>
      </w:r>
      <w:r>
        <w:rPr>
          <w:rFonts w:eastAsia="Times New Roman" w:cs="Times New Roman"/>
        </w:rPr>
        <w:t>a</w:t>
      </w:r>
      <w:r w:rsidRPr="007A3EB5">
        <w:rPr>
          <w:rFonts w:eastAsia="Times New Roman" w:cs="Times New Roman"/>
        </w:rPr>
        <w:t xml:space="preserve">gencies, </w:t>
      </w:r>
      <w:r>
        <w:rPr>
          <w:rFonts w:eastAsia="Times New Roman" w:cs="Times New Roman"/>
        </w:rPr>
        <w:t>p</w:t>
      </w:r>
      <w:r w:rsidRPr="007A3EB5">
        <w:rPr>
          <w:rFonts w:eastAsia="Times New Roman" w:cs="Times New Roman"/>
        </w:rPr>
        <w:t xml:space="preserve">roperty and </w:t>
      </w:r>
      <w:r>
        <w:rPr>
          <w:rFonts w:eastAsia="Times New Roman" w:cs="Times New Roman"/>
        </w:rPr>
        <w:t>f</w:t>
      </w:r>
      <w:r w:rsidRPr="007A3EB5">
        <w:rPr>
          <w:rFonts w:eastAsia="Times New Roman" w:cs="Times New Roman"/>
        </w:rPr>
        <w:t xml:space="preserve">acility </w:t>
      </w:r>
      <w:r>
        <w:rPr>
          <w:rFonts w:eastAsia="Times New Roman" w:cs="Times New Roman"/>
        </w:rPr>
        <w:t>m</w:t>
      </w:r>
      <w:r w:rsidRPr="007A3EB5">
        <w:rPr>
          <w:rFonts w:eastAsia="Times New Roman" w:cs="Times New Roman"/>
        </w:rPr>
        <w:t xml:space="preserve">anagers, </w:t>
      </w:r>
      <w:r>
        <w:rPr>
          <w:rFonts w:eastAsia="Times New Roman" w:cs="Times New Roman"/>
        </w:rPr>
        <w:t>c</w:t>
      </w:r>
      <w:r w:rsidRPr="007A3EB5">
        <w:rPr>
          <w:rFonts w:eastAsia="Times New Roman" w:cs="Times New Roman"/>
        </w:rPr>
        <w:t xml:space="preserve">leaning </w:t>
      </w:r>
      <w:r>
        <w:rPr>
          <w:rFonts w:eastAsia="Times New Roman" w:cs="Times New Roman"/>
        </w:rPr>
        <w:t>s</w:t>
      </w:r>
      <w:r w:rsidRPr="007A3EB5">
        <w:rPr>
          <w:rFonts w:eastAsia="Times New Roman" w:cs="Times New Roman"/>
        </w:rPr>
        <w:t>taff etc.)</w:t>
      </w:r>
      <w:r w:rsidRPr="007A3EB5">
        <w:rPr>
          <w:rFonts w:ascii="Calibri" w:eastAsia="Times New Roman" w:hAnsi="Calibri" w:cs="Calibri"/>
          <w:lang w:eastAsia="en-CA"/>
        </w:rPr>
        <w:t>.</w:t>
      </w:r>
    </w:p>
    <w:p w14:paraId="7D433B47" w14:textId="77777777" w:rsidR="007D6C18" w:rsidRDefault="007D6C18" w:rsidP="007D6C18">
      <w:pPr>
        <w:pStyle w:val="ListParagraph"/>
        <w:ind w:left="1080"/>
      </w:pPr>
    </w:p>
    <w:p w14:paraId="1746073C" w14:textId="77777777" w:rsidR="007D6C18" w:rsidRDefault="007D6C18" w:rsidP="007D6C18">
      <w:pPr>
        <w:pStyle w:val="ListParagraph"/>
        <w:ind w:left="1080"/>
      </w:pPr>
    </w:p>
    <w:p w14:paraId="749046C2" w14:textId="77777777" w:rsidR="007D6C18" w:rsidRDefault="007D6C18" w:rsidP="007D6C18">
      <w:pPr>
        <w:pStyle w:val="ListParagraph"/>
        <w:ind w:left="1080"/>
      </w:pPr>
    </w:p>
    <w:p w14:paraId="5DF788FF" w14:textId="77777777" w:rsidR="007D6C18" w:rsidRDefault="007D6C18" w:rsidP="007D6C18">
      <w:pPr>
        <w:pStyle w:val="ListParagraph"/>
        <w:ind w:left="1080"/>
      </w:pPr>
    </w:p>
    <w:p w14:paraId="7C4F76AD" w14:textId="77777777" w:rsidR="007D6C18" w:rsidRDefault="007D6C18" w:rsidP="007D6C18">
      <w:r>
        <w:rPr>
          <w:noProof/>
          <w:lang w:val="en-CA" w:eastAsia="en-CA"/>
        </w:rPr>
        <w:lastRenderedPageBreak/>
        <w:drawing>
          <wp:inline distT="0" distB="0" distL="0" distR="0" wp14:anchorId="039ED6FC" wp14:editId="7FAA2AFB">
            <wp:extent cx="1675542" cy="1354666"/>
            <wp:effectExtent l="0" t="0" r="1270" b="0"/>
            <wp:docPr id="20" name="Picture 20" descr="Vectores, imágenes y arte vectorial de stock sobre Escritor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ctores, imágenes y arte vectorial de stock sobre Escritorios ..."/>
                    <pic:cNvPicPr>
                      <a:picLocks noChangeAspect="1" noChangeArrowheads="1"/>
                    </pic:cNvPicPr>
                  </pic:nvPicPr>
                  <pic:blipFill rotWithShape="1">
                    <a:blip r:embed="rId76">
                      <a:extLst>
                        <a:ext uri="{28A0092B-C50C-407E-A947-70E740481C1C}">
                          <a14:useLocalDpi xmlns:a14="http://schemas.microsoft.com/office/drawing/2010/main" val="0"/>
                        </a:ext>
                      </a:extLst>
                    </a:blip>
                    <a:srcRect t="11091" b="13815"/>
                    <a:stretch/>
                  </pic:blipFill>
                  <pic:spPr bwMode="auto">
                    <a:xfrm>
                      <a:off x="0" y="0"/>
                      <a:ext cx="1728127" cy="1397181"/>
                    </a:xfrm>
                    <a:prstGeom prst="rect">
                      <a:avLst/>
                    </a:prstGeom>
                    <a:noFill/>
                    <a:ln>
                      <a:noFill/>
                    </a:ln>
                    <a:extLst>
                      <a:ext uri="{53640926-AAD7-44D8-BBD7-CCE9431645EC}">
                        <a14:shadowObscured xmlns:a14="http://schemas.microsoft.com/office/drawing/2010/main"/>
                      </a:ext>
                    </a:extLst>
                  </pic:spPr>
                </pic:pic>
              </a:graphicData>
            </a:graphic>
          </wp:inline>
        </w:drawing>
      </w:r>
    </w:p>
    <w:p w14:paraId="0F88B519" w14:textId="77777777" w:rsidR="007D6C18" w:rsidRPr="00A44B3F" w:rsidRDefault="007D6C18" w:rsidP="007D6C18">
      <w:pPr>
        <w:rPr>
          <w:b/>
        </w:rPr>
      </w:pPr>
      <w:r w:rsidRPr="00A44B3F">
        <w:rPr>
          <w:b/>
        </w:rPr>
        <w:t>Clean before and after use</w:t>
      </w:r>
    </w:p>
    <w:p w14:paraId="0A984971" w14:textId="4C06E5F4"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Comply with the “Clean Before and After Principle” – Sanitize with provided wipes any surfaces and shared equipment before and after use (workstations, meeting room tables, countertops, photocopiers, shared office supplies, appliances etc.).</w:t>
      </w:r>
    </w:p>
    <w:p w14:paraId="0F4620DC"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Follow the “Clean Desk Principle” for any workstations used by removing all papers, supplies, personal belongings</w:t>
      </w:r>
      <w:r>
        <w:rPr>
          <w:rFonts w:eastAsia="Times New Roman" w:cs="Times New Roman"/>
        </w:rPr>
        <w:t>,</w:t>
      </w:r>
      <w:r w:rsidRPr="007A3EB5">
        <w:rPr>
          <w:rFonts w:eastAsia="Times New Roman" w:cs="Times New Roman"/>
        </w:rPr>
        <w:t xml:space="preserve"> and other items prior to departing the workplace to permit cleaning.</w:t>
      </w:r>
    </w:p>
    <w:p w14:paraId="1067633A"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Focus on using digital documents and avoid sharing paper documents.</w:t>
      </w:r>
    </w:p>
    <w:p w14:paraId="69567099" w14:textId="77777777" w:rsidR="007D6C18" w:rsidRDefault="007D6C18" w:rsidP="007D6C18">
      <w:pPr>
        <w:pStyle w:val="ListParagraph"/>
        <w:ind w:left="1080"/>
      </w:pPr>
    </w:p>
    <w:p w14:paraId="342A9731" w14:textId="77777777" w:rsidR="007D6C18" w:rsidRDefault="007D6C18" w:rsidP="007D6C18">
      <w:pPr>
        <w:pStyle w:val="ListParagraph"/>
        <w:ind w:left="1080"/>
      </w:pPr>
    </w:p>
    <w:p w14:paraId="60F70512" w14:textId="77777777" w:rsidR="007D6C18" w:rsidRDefault="007D6C18" w:rsidP="007D6C18">
      <w:r>
        <w:rPr>
          <w:noProof/>
          <w:lang w:val="en-CA" w:eastAsia="en-CA"/>
        </w:rPr>
        <w:drawing>
          <wp:inline distT="0" distB="0" distL="0" distR="0" wp14:anchorId="3E3FCA2E" wp14:editId="303C2F3D">
            <wp:extent cx="1337733" cy="1191273"/>
            <wp:effectExtent l="0" t="0" r="0" b="8890"/>
            <wp:docPr id="21" name="Picture 21" descr="Soapy Hands - Wash Hands Icon Png, Transparent Png ,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apy Hands - Wash Hands Icon Png, Transparent Png , Transparent ..."/>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372207" cy="1221973"/>
                    </a:xfrm>
                    <a:prstGeom prst="rect">
                      <a:avLst/>
                    </a:prstGeom>
                    <a:noFill/>
                    <a:ln>
                      <a:noFill/>
                    </a:ln>
                  </pic:spPr>
                </pic:pic>
              </a:graphicData>
            </a:graphic>
          </wp:inline>
        </w:drawing>
      </w:r>
    </w:p>
    <w:p w14:paraId="7F8A6E4F" w14:textId="77777777" w:rsidR="007D6C18" w:rsidRPr="00A44B3F" w:rsidRDefault="007D6C18" w:rsidP="007D6C18">
      <w:pPr>
        <w:rPr>
          <w:b/>
        </w:rPr>
      </w:pPr>
      <w:r w:rsidRPr="00A44B3F">
        <w:rPr>
          <w:b/>
        </w:rPr>
        <w:t>Maintain good preventive practices</w:t>
      </w:r>
    </w:p>
    <w:p w14:paraId="7CB6C6AE"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Wash hands regularly for at least 20 seconds with soap and warm water, or use an authorized hand sanitizer, especially prior to eating</w:t>
      </w:r>
      <w:r>
        <w:rPr>
          <w:rFonts w:eastAsia="Times New Roman" w:cs="Times New Roman"/>
        </w:rPr>
        <w:t xml:space="preserve"> or </w:t>
      </w:r>
      <w:r w:rsidRPr="007A3EB5">
        <w:rPr>
          <w:rFonts w:eastAsia="Times New Roman" w:cs="Times New Roman"/>
        </w:rPr>
        <w:t>drinking and after touching high-touch surfaces (door handles, elevator buttons, shared supplies etc.).</w:t>
      </w:r>
    </w:p>
    <w:p w14:paraId="0AF0F654"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Use good cough and sneeze etiquette (e.g. sneeze and cough into your sleeve, not your hand).</w:t>
      </w:r>
    </w:p>
    <w:p w14:paraId="5926A465"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If you use a tissue, remember to dispose of it in a lined wastebasket as soon as possible and wash your hands afterwards. Where soap and water are not available, use an authorized hand sanitizer.</w:t>
      </w:r>
    </w:p>
    <w:p w14:paraId="3A7D9327"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Avoid close contact with people who are sick.</w:t>
      </w:r>
    </w:p>
    <w:p w14:paraId="7E831E8C"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Use alternative forms of greeting someone other than shaking hands (e.g. a head nod or a wave).</w:t>
      </w:r>
    </w:p>
    <w:p w14:paraId="0737E9D5" w14:textId="77777777" w:rsidR="007D6C18" w:rsidRDefault="007D6C18" w:rsidP="007D6C18">
      <w:pPr>
        <w:pStyle w:val="ListParagraph"/>
        <w:ind w:left="1080"/>
      </w:pPr>
    </w:p>
    <w:p w14:paraId="0712455B" w14:textId="77777777" w:rsidR="007D6C18" w:rsidRDefault="007D6C18" w:rsidP="007D6C18">
      <w:pPr>
        <w:pStyle w:val="ListParagraph"/>
        <w:ind w:left="1080"/>
      </w:pPr>
    </w:p>
    <w:p w14:paraId="62FB77A4" w14:textId="77777777" w:rsidR="007D6C18" w:rsidRDefault="007D6C18" w:rsidP="007D6C18">
      <w:r>
        <w:rPr>
          <w:noProof/>
          <w:lang w:val="en-CA" w:eastAsia="en-CA"/>
        </w:rPr>
        <w:lastRenderedPageBreak/>
        <w:drawing>
          <wp:inline distT="0" distB="0" distL="0" distR="0" wp14:anchorId="0FECF98D" wp14:editId="112E4727">
            <wp:extent cx="1168400" cy="1183005"/>
            <wp:effectExtent l="0" t="0" r="0" b="0"/>
            <wp:docPr id="22" name="Picture 22" descr="Cargo &amp; Asset Tracking – Cargo Loss Prevention Services | I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go &amp; Asset Tracking – Cargo Loss Prevention Services | ISB"/>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brightnessContrast bright="-40000" contrast="40000"/>
                              </a14:imgEffect>
                            </a14:imgLayer>
                          </a14:imgProps>
                        </a:ext>
                        <a:ext uri="{28A0092B-C50C-407E-A947-70E740481C1C}">
                          <a14:useLocalDpi xmlns:a14="http://schemas.microsoft.com/office/drawing/2010/main" val="0"/>
                        </a:ext>
                      </a:extLst>
                    </a:blip>
                    <a:srcRect l="18628" t="15852" r="18325" b="20314"/>
                    <a:stretch/>
                  </pic:blipFill>
                  <pic:spPr bwMode="auto">
                    <a:xfrm>
                      <a:off x="0" y="0"/>
                      <a:ext cx="1188466" cy="1203322"/>
                    </a:xfrm>
                    <a:prstGeom prst="rect">
                      <a:avLst/>
                    </a:prstGeom>
                    <a:noFill/>
                    <a:ln>
                      <a:noFill/>
                    </a:ln>
                    <a:extLst>
                      <a:ext uri="{53640926-AAD7-44D8-BBD7-CCE9431645EC}">
                        <a14:shadowObscured xmlns:a14="http://schemas.microsoft.com/office/drawing/2010/main"/>
                      </a:ext>
                    </a:extLst>
                  </pic:spPr>
                </pic:pic>
              </a:graphicData>
            </a:graphic>
          </wp:inline>
        </w:drawing>
      </w:r>
    </w:p>
    <w:p w14:paraId="6429C8A2" w14:textId="77777777" w:rsidR="007D6C18" w:rsidRPr="00A44B3F" w:rsidRDefault="007D6C18" w:rsidP="007D6C18">
      <w:pPr>
        <w:rPr>
          <w:b/>
        </w:rPr>
      </w:pPr>
      <w:r w:rsidRPr="00A44B3F">
        <w:rPr>
          <w:b/>
        </w:rPr>
        <w:t>Stay within approved area and time slot</w:t>
      </w:r>
    </w:p>
    <w:p w14:paraId="3202EAEF"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Remain within the area(s) requested and approved through the workplace access request within the app.</w:t>
      </w:r>
    </w:p>
    <w:p w14:paraId="34FBA4DF"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Submit a separate request through the app if access to additional floors is required, or if there is a need to stay longer than the duration of the initial approved request.</w:t>
      </w:r>
    </w:p>
    <w:p w14:paraId="34F0D4E1" w14:textId="77777777" w:rsidR="007D6C18" w:rsidRPr="007A3EB5" w:rsidRDefault="007D6C18" w:rsidP="007D6C18">
      <w:pPr>
        <w:pStyle w:val="ListParagraph"/>
        <w:numPr>
          <w:ilvl w:val="0"/>
          <w:numId w:val="36"/>
        </w:numPr>
        <w:rPr>
          <w:rFonts w:eastAsia="Times New Roman" w:cs="Times New Roman"/>
        </w:rPr>
      </w:pPr>
      <w:r w:rsidRPr="007A3EB5">
        <w:rPr>
          <w:rFonts w:eastAsia="Times New Roman" w:cs="Times New Roman"/>
        </w:rPr>
        <w:t>Leave on time.</w:t>
      </w:r>
    </w:p>
    <w:p w14:paraId="16239BB9" w14:textId="77777777" w:rsidR="007D6C18" w:rsidRDefault="007D6C18" w:rsidP="007D6C18">
      <w:pPr>
        <w:pStyle w:val="ListParagraph"/>
        <w:ind w:left="1080"/>
      </w:pPr>
    </w:p>
    <w:p w14:paraId="6F19D5D5" w14:textId="77777777" w:rsidR="007D6C18" w:rsidRDefault="007D6C18" w:rsidP="007D6C18">
      <w:r>
        <w:rPr>
          <w:noProof/>
          <w:lang w:val="en-CA" w:eastAsia="en-CA"/>
        </w:rPr>
        <w:drawing>
          <wp:inline distT="0" distB="0" distL="0" distR="0" wp14:anchorId="376C6E19" wp14:editId="55C88122">
            <wp:extent cx="1425272" cy="1092200"/>
            <wp:effectExtent l="0" t="0" r="3810" b="0"/>
            <wp:docPr id="12" name="Picture 12" descr="Emergency Icon Png, Transparent Png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ergency Icon Png, Transparent Png , Transparent Png Image - PNGitem"/>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47070" cy="1108904"/>
                    </a:xfrm>
                    <a:prstGeom prst="rect">
                      <a:avLst/>
                    </a:prstGeom>
                    <a:noFill/>
                    <a:ln>
                      <a:noFill/>
                    </a:ln>
                  </pic:spPr>
                </pic:pic>
              </a:graphicData>
            </a:graphic>
          </wp:inline>
        </w:drawing>
      </w:r>
    </w:p>
    <w:p w14:paraId="4D2D2D1C" w14:textId="77777777" w:rsidR="007D6C18" w:rsidRPr="00A44B3F" w:rsidRDefault="007D6C18" w:rsidP="007D6C18">
      <w:pPr>
        <w:rPr>
          <w:b/>
        </w:rPr>
      </w:pPr>
      <w:r w:rsidRPr="00A44B3F">
        <w:rPr>
          <w:b/>
        </w:rPr>
        <w:t>Respect emergency protocols</w:t>
      </w:r>
    </w:p>
    <w:p w14:paraId="4006C215" w14:textId="77777777" w:rsidR="009B630A" w:rsidRPr="009B630A" w:rsidRDefault="009B630A" w:rsidP="009B630A">
      <w:pPr>
        <w:pStyle w:val="ListParagraph"/>
        <w:ind w:left="0"/>
        <w:rPr>
          <w:rFonts w:eastAsia="Times New Roman" w:cs="Times New Roman"/>
        </w:rPr>
      </w:pPr>
      <w:r w:rsidRPr="009B630A">
        <w:rPr>
          <w:rFonts w:eastAsia="Times New Roman" w:cs="Times New Roman"/>
        </w:rPr>
        <w:t>In the event of a building evacuation, follow building emergency protocols:</w:t>
      </w:r>
    </w:p>
    <w:p w14:paraId="5E5064AC" w14:textId="77777777" w:rsidR="009B630A" w:rsidRPr="009B630A" w:rsidRDefault="009B630A" w:rsidP="009B630A">
      <w:pPr>
        <w:pStyle w:val="ListParagraph"/>
        <w:ind w:left="0"/>
        <w:rPr>
          <w:rFonts w:eastAsia="Times New Roman" w:cs="Times New Roman"/>
        </w:rPr>
      </w:pPr>
    </w:p>
    <w:p w14:paraId="4D33161E" w14:textId="77777777" w:rsidR="009B630A" w:rsidRPr="009B630A" w:rsidRDefault="009B630A" w:rsidP="009B630A">
      <w:pPr>
        <w:pStyle w:val="ListParagraph"/>
        <w:ind w:left="0"/>
        <w:rPr>
          <w:rFonts w:eastAsia="Times New Roman" w:cs="Times New Roman"/>
        </w:rPr>
      </w:pPr>
      <w:r w:rsidRPr="009B630A">
        <w:rPr>
          <w:rFonts w:eastAsia="Times New Roman" w:cs="Times New Roman"/>
        </w:rPr>
        <w:t>Employees are to put on their mask and exit the premises as quickly as possible using the nearest emergency exit/stairwell, even if physical distancing and directional indicators cannot be followed.</w:t>
      </w:r>
    </w:p>
    <w:p w14:paraId="3BE44B80" w14:textId="77777777" w:rsidR="009B630A" w:rsidRPr="009B630A" w:rsidRDefault="009B630A" w:rsidP="009B630A">
      <w:pPr>
        <w:pStyle w:val="ListParagraph"/>
        <w:ind w:left="0"/>
        <w:rPr>
          <w:rFonts w:eastAsia="Times New Roman" w:cs="Times New Roman"/>
        </w:rPr>
      </w:pPr>
    </w:p>
    <w:p w14:paraId="403135BB" w14:textId="77777777" w:rsidR="009B630A" w:rsidRPr="009B630A" w:rsidRDefault="009B630A" w:rsidP="009B630A">
      <w:pPr>
        <w:pStyle w:val="ListParagraph"/>
        <w:ind w:left="0"/>
        <w:rPr>
          <w:rFonts w:eastAsia="Times New Roman" w:cs="Times New Roman"/>
        </w:rPr>
      </w:pPr>
      <w:r w:rsidRPr="009B630A">
        <w:rPr>
          <w:rFonts w:eastAsia="Times New Roman" w:cs="Times New Roman"/>
        </w:rPr>
        <w:t>Once outside of the building, physical distancing is to be respected.</w:t>
      </w:r>
    </w:p>
    <w:p w14:paraId="3AE724AB" w14:textId="77777777" w:rsidR="009B630A" w:rsidRPr="009B630A" w:rsidRDefault="009B630A" w:rsidP="009B630A">
      <w:pPr>
        <w:pStyle w:val="ListParagraph"/>
        <w:ind w:left="0"/>
        <w:rPr>
          <w:rFonts w:eastAsia="Times New Roman" w:cs="Times New Roman"/>
        </w:rPr>
      </w:pPr>
    </w:p>
    <w:p w14:paraId="35AA6513" w14:textId="507696E0" w:rsidR="007D6C18" w:rsidRDefault="009B630A" w:rsidP="009B630A">
      <w:pPr>
        <w:pStyle w:val="ListParagraph"/>
        <w:ind w:left="0"/>
      </w:pPr>
      <w:r w:rsidRPr="009B630A">
        <w:rPr>
          <w:rFonts w:eastAsia="Times New Roman" w:cs="Times New Roman"/>
        </w:rPr>
        <w:t>Employees who are unable to exit the building using emergency stairwells should self-identify to their manager (manager is responsible for OHS), the manager assigns 2 monitors to assist the person during an evacuation and the manager advises the Fire and Emergency Organization (FEO) through the floor emergency warden or the Chief/Deputy Chief of the FEO. Please refer to evacuation process for more details.</w:t>
      </w:r>
    </w:p>
    <w:p w14:paraId="64F4610B" w14:textId="77777777" w:rsidR="007D6C18" w:rsidRDefault="007D6C18" w:rsidP="007D6C18">
      <w:pPr>
        <w:pStyle w:val="ListParagraph"/>
        <w:ind w:left="1080"/>
      </w:pPr>
    </w:p>
    <w:p w14:paraId="0E3BC65B" w14:textId="77777777" w:rsidR="007D6C18" w:rsidRDefault="007D6C18" w:rsidP="007D6C18">
      <w:pPr>
        <w:pStyle w:val="ListParagraph"/>
        <w:ind w:left="1080"/>
      </w:pPr>
    </w:p>
    <w:p w14:paraId="26353EFE" w14:textId="77777777" w:rsidR="007D6C18" w:rsidRDefault="007D6C18" w:rsidP="007D6C18">
      <w:pPr>
        <w:pStyle w:val="ListParagraph"/>
        <w:ind w:left="0"/>
        <w:rPr>
          <w:b/>
        </w:rPr>
      </w:pPr>
      <w:r>
        <w:rPr>
          <w:noProof/>
          <w:lang w:val="en-CA" w:eastAsia="en-CA"/>
        </w:rPr>
        <w:lastRenderedPageBreak/>
        <w:drawing>
          <wp:inline distT="0" distB="0" distL="0" distR="0" wp14:anchorId="080EDD35" wp14:editId="3D48E44A">
            <wp:extent cx="1109133" cy="1109133"/>
            <wp:effectExtent l="0" t="0" r="0" b="0"/>
            <wp:docPr id="23" name="Picture 23" descr="Emergency Phon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ergency Phone Icons - Download Free Vector Icons | Noun Proj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1285" cy="1121285"/>
                    </a:xfrm>
                    <a:prstGeom prst="rect">
                      <a:avLst/>
                    </a:prstGeom>
                    <a:noFill/>
                    <a:ln>
                      <a:noFill/>
                    </a:ln>
                  </pic:spPr>
                </pic:pic>
              </a:graphicData>
            </a:graphic>
          </wp:inline>
        </w:drawing>
      </w:r>
    </w:p>
    <w:p w14:paraId="63BE5702" w14:textId="77777777" w:rsidR="007D6C18" w:rsidRPr="00A44B3F" w:rsidRDefault="007D6C18" w:rsidP="007D6C18">
      <w:pPr>
        <w:rPr>
          <w:b/>
        </w:rPr>
      </w:pPr>
      <w:r w:rsidRPr="00A44B3F">
        <w:rPr>
          <w:b/>
        </w:rPr>
        <w:t>Report COVID-19 symptoms</w:t>
      </w:r>
    </w:p>
    <w:p w14:paraId="181CE589" w14:textId="77777777" w:rsidR="007D6C18" w:rsidRPr="00792C53" w:rsidRDefault="007D6C18" w:rsidP="007D6C18">
      <w:pPr>
        <w:pStyle w:val="ListParagraph"/>
        <w:numPr>
          <w:ilvl w:val="0"/>
          <w:numId w:val="36"/>
        </w:numPr>
        <w:rPr>
          <w:b/>
        </w:rPr>
      </w:pPr>
      <w:r w:rsidRPr="00792C53">
        <w:rPr>
          <w:b/>
        </w:rPr>
        <w:t>If you develop symptoms before accessing the workplace:</w:t>
      </w:r>
    </w:p>
    <w:p w14:paraId="279E6B46" w14:textId="77777777" w:rsidR="007D6C18" w:rsidRDefault="007D6C18" w:rsidP="007D6C18">
      <w:pPr>
        <w:pStyle w:val="ListParagraph"/>
        <w:numPr>
          <w:ilvl w:val="1"/>
          <w:numId w:val="36"/>
        </w:numPr>
      </w:pPr>
      <w:r>
        <w:t>C</w:t>
      </w:r>
      <w:r w:rsidRPr="0091333B">
        <w:t>ancel your request, do not access the workplace, contact your manager and public he</w:t>
      </w:r>
      <w:r>
        <w:t>a</w:t>
      </w:r>
      <w:r w:rsidRPr="0091333B">
        <w:t>lth authorities as needed</w:t>
      </w:r>
      <w:r>
        <w:t>.</w:t>
      </w:r>
    </w:p>
    <w:p w14:paraId="0386203E" w14:textId="77777777" w:rsidR="007D6C18" w:rsidRPr="00792C53" w:rsidRDefault="007D6C18" w:rsidP="007D6C18">
      <w:pPr>
        <w:pStyle w:val="ListParagraph"/>
        <w:numPr>
          <w:ilvl w:val="0"/>
          <w:numId w:val="36"/>
        </w:numPr>
        <w:rPr>
          <w:b/>
        </w:rPr>
      </w:pPr>
      <w:r w:rsidRPr="00792C53">
        <w:rPr>
          <w:b/>
        </w:rPr>
        <w:t>If you develop symptoms while in the workplace:</w:t>
      </w:r>
    </w:p>
    <w:p w14:paraId="4B8FACC2" w14:textId="77777777" w:rsidR="007D6C18" w:rsidRPr="0091333B" w:rsidRDefault="007D6C18" w:rsidP="007D6C18">
      <w:pPr>
        <w:pStyle w:val="ListParagraph"/>
        <w:numPr>
          <w:ilvl w:val="1"/>
          <w:numId w:val="36"/>
        </w:numPr>
      </w:pPr>
      <w:r>
        <w:t>Isolate immediately within the workplace. Inform your manager immediately and escalate if necessary. Go home (avoid using public transit) and follow the advice of local public health authorities.</w:t>
      </w:r>
    </w:p>
    <w:p w14:paraId="61E37E31" w14:textId="77777777" w:rsidR="007D6C18" w:rsidRPr="00792C53" w:rsidRDefault="007D6C18" w:rsidP="007D6C18">
      <w:pPr>
        <w:pStyle w:val="ListParagraph"/>
        <w:numPr>
          <w:ilvl w:val="0"/>
          <w:numId w:val="36"/>
        </w:numPr>
        <w:rPr>
          <w:b/>
        </w:rPr>
      </w:pPr>
      <w:r w:rsidRPr="00792C53">
        <w:rPr>
          <w:b/>
        </w:rPr>
        <w:t>If you develop symptoms after leaving the workplace:</w:t>
      </w:r>
    </w:p>
    <w:p w14:paraId="2A1A201B" w14:textId="63254B18" w:rsidR="006B6B00" w:rsidRPr="006B6B00" w:rsidRDefault="007D6C18" w:rsidP="006B6B00">
      <w:pPr>
        <w:pStyle w:val="ListParagraph"/>
        <w:numPr>
          <w:ilvl w:val="1"/>
          <w:numId w:val="36"/>
        </w:numPr>
        <w:autoSpaceDE w:val="0"/>
        <w:autoSpaceDN w:val="0"/>
        <w:adjustRightInd w:val="0"/>
        <w:spacing w:line="240" w:lineRule="auto"/>
      </w:pPr>
      <w:r w:rsidRPr="0091333B">
        <w:t xml:space="preserve">Contact your manager </w:t>
      </w:r>
      <w:r>
        <w:t>if you experience symptoms within 14 days of leaving the workplace.</w:t>
      </w:r>
      <w:r w:rsidRPr="00382223">
        <w:rPr>
          <w:rFonts w:eastAsia="Times New Roman" w:cs="Times New Roman"/>
        </w:rPr>
        <w:t xml:space="preserve"> </w:t>
      </w:r>
    </w:p>
    <w:p w14:paraId="10A09D91" w14:textId="77777777" w:rsidR="006B6B00" w:rsidRPr="004455F7" w:rsidRDefault="006B6B00" w:rsidP="005F71A4">
      <w:pPr>
        <w:pStyle w:val="Heading1"/>
      </w:pPr>
      <w:bookmarkStart w:id="55" w:name="_Toc56150601"/>
      <w:r w:rsidRPr="004455F7">
        <w:t>Helpful links</w:t>
      </w:r>
      <w:bookmarkEnd w:id="55"/>
    </w:p>
    <w:p w14:paraId="7CC98AC8" w14:textId="002C940E" w:rsidR="006B6B00" w:rsidRPr="006B6B00" w:rsidRDefault="006B6B00" w:rsidP="006B6B00">
      <w:pPr>
        <w:numPr>
          <w:ilvl w:val="0"/>
          <w:numId w:val="43"/>
        </w:numPr>
        <w:spacing w:before="0" w:after="160" w:line="256" w:lineRule="auto"/>
        <w:rPr>
          <w:rStyle w:val="Hyperlink"/>
        </w:rPr>
      </w:pPr>
      <w:r>
        <w:rPr>
          <w:u w:val="single"/>
        </w:rPr>
        <w:fldChar w:fldCharType="begin"/>
      </w:r>
      <w:r>
        <w:rPr>
          <w:u w:val="single"/>
        </w:rPr>
        <w:instrText xml:space="preserve"> HYPERLINK "https://ecollab.ncr.int.ec.gc.ca/org/11001/AutoDepanTI-HelpMeIT/Return%20to%20the%20Workplace%20FAQ.aspx" </w:instrText>
      </w:r>
      <w:r>
        <w:rPr>
          <w:u w:val="single"/>
        </w:rPr>
        <w:fldChar w:fldCharType="separate"/>
      </w:r>
      <w:r w:rsidRPr="006B6B00">
        <w:rPr>
          <w:rStyle w:val="Hyperlink"/>
        </w:rPr>
        <w:t>Return to the Workplace - FAQ</w:t>
      </w:r>
    </w:p>
    <w:p w14:paraId="5ADE02F5" w14:textId="18D7FB7D" w:rsidR="006B6B00" w:rsidRPr="004455F7" w:rsidRDefault="006B6B00" w:rsidP="006B6B00">
      <w:pPr>
        <w:numPr>
          <w:ilvl w:val="0"/>
          <w:numId w:val="43"/>
        </w:numPr>
        <w:spacing w:before="0" w:after="160" w:line="256" w:lineRule="auto"/>
      </w:pPr>
      <w:r>
        <w:rPr>
          <w:u w:val="single"/>
        </w:rPr>
        <w:fldChar w:fldCharType="end"/>
      </w:r>
      <w:hyperlink r:id="rId84" w:history="1">
        <w:r w:rsidRPr="006B6B00">
          <w:rPr>
            <w:rStyle w:val="Hyperlink"/>
          </w:rPr>
          <w:t>Return to the Workplace - Guide</w:t>
        </w:r>
      </w:hyperlink>
      <w:r w:rsidRPr="001F77CF">
        <w:t xml:space="preserve"> </w:t>
      </w:r>
    </w:p>
    <w:p w14:paraId="122444DA" w14:textId="77777777" w:rsidR="006B6B00" w:rsidRPr="004455F7" w:rsidRDefault="00E32366" w:rsidP="006B6B00">
      <w:pPr>
        <w:numPr>
          <w:ilvl w:val="0"/>
          <w:numId w:val="43"/>
        </w:numPr>
        <w:spacing w:before="0" w:after="160" w:line="256" w:lineRule="auto"/>
      </w:pPr>
      <w:hyperlink r:id="rId85" w:history="1">
        <w:r w:rsidR="006B6B00" w:rsidRPr="004455F7">
          <w:rPr>
            <w:rStyle w:val="Hyperlink"/>
          </w:rPr>
          <w:t>Video demo</w:t>
        </w:r>
      </w:hyperlink>
      <w:r w:rsidR="006B6B00">
        <w:t>s</w:t>
      </w:r>
    </w:p>
    <w:p w14:paraId="14721C7D" w14:textId="77777777" w:rsidR="006B6B00" w:rsidRPr="004455F7" w:rsidRDefault="00E32366" w:rsidP="006B6B00">
      <w:pPr>
        <w:numPr>
          <w:ilvl w:val="0"/>
          <w:numId w:val="43"/>
        </w:numPr>
        <w:spacing w:before="0" w:after="160" w:line="256" w:lineRule="auto"/>
      </w:pPr>
      <w:hyperlink r:id="rId86" w:history="1">
        <w:r w:rsidR="006B6B00" w:rsidRPr="004455F7">
          <w:rPr>
            <w:rStyle w:val="Hyperlink"/>
          </w:rPr>
          <w:t>Mandatory Training</w:t>
        </w:r>
      </w:hyperlink>
    </w:p>
    <w:p w14:paraId="78BBB136" w14:textId="77777777" w:rsidR="006B6B00" w:rsidRPr="004455F7" w:rsidRDefault="006B6B00" w:rsidP="006B6B00">
      <w:pPr>
        <w:numPr>
          <w:ilvl w:val="1"/>
          <w:numId w:val="43"/>
        </w:numPr>
        <w:spacing w:before="0" w:after="160" w:line="256" w:lineRule="auto"/>
      </w:pPr>
      <w:r w:rsidRPr="004455F7">
        <w:t>COVID-19 Access to Worksite Mandatory Training and Awareness Session - for all employees</w:t>
      </w:r>
    </w:p>
    <w:p w14:paraId="538A6199" w14:textId="77777777" w:rsidR="006B6B00" w:rsidRDefault="006B6B00" w:rsidP="006B6B00">
      <w:r w:rsidRPr="004455F7">
        <w:t>COVID-19 Access to Worksite Mandatory Training and Awareness Session – for supervisors and managers</w:t>
      </w:r>
    </w:p>
    <w:p w14:paraId="28BECB7C" w14:textId="77777777" w:rsidR="006B6B00" w:rsidRDefault="006B6B00" w:rsidP="006B6B00">
      <w:pPr>
        <w:autoSpaceDE w:val="0"/>
        <w:autoSpaceDN w:val="0"/>
        <w:adjustRightInd w:val="0"/>
        <w:spacing w:line="240" w:lineRule="auto"/>
      </w:pPr>
    </w:p>
    <w:sectPr w:rsidR="006B6B00">
      <w:footerReference w:type="default" r:id="rId87"/>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AE820E" w14:textId="77777777" w:rsidR="00D55CC8" w:rsidRDefault="00D55CC8">
      <w:pPr>
        <w:spacing w:line="240" w:lineRule="auto"/>
      </w:pPr>
      <w:r>
        <w:separator/>
      </w:r>
    </w:p>
  </w:endnote>
  <w:endnote w:type="continuationSeparator" w:id="0">
    <w:p w14:paraId="0C5F0E99" w14:textId="77777777" w:rsidR="00D55CC8" w:rsidRDefault="00D55CC8">
      <w:pPr>
        <w:spacing w:line="240" w:lineRule="auto"/>
      </w:pPr>
      <w:r>
        <w:continuationSeparator/>
      </w:r>
    </w:p>
  </w:endnote>
  <w:endnote w:type="continuationNotice" w:id="1">
    <w:p w14:paraId="18A79790" w14:textId="77777777" w:rsidR="00D55CC8" w:rsidRDefault="00D55C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2186409"/>
      <w:docPartObj>
        <w:docPartGallery w:val="Page Numbers (Bottom of Page)"/>
        <w:docPartUnique/>
      </w:docPartObj>
    </w:sdtPr>
    <w:sdtEndPr/>
    <w:sdtContent>
      <w:p w14:paraId="6E0D0B13" w14:textId="47BB159F" w:rsidR="009F0266" w:rsidRDefault="009F0266">
        <w:pPr>
          <w:pStyle w:val="Footer"/>
          <w:jc w:val="right"/>
        </w:pPr>
        <w:r>
          <w:t xml:space="preserve">Page | </w:t>
        </w:r>
        <w:r>
          <w:fldChar w:fldCharType="begin"/>
        </w:r>
        <w:r>
          <w:instrText xml:space="preserve"> PAGE   \* MERGEFORMAT </w:instrText>
        </w:r>
        <w:r>
          <w:fldChar w:fldCharType="separate"/>
        </w:r>
        <w:r w:rsidR="00824782">
          <w:rPr>
            <w:noProof/>
          </w:rPr>
          <w:t>21</w:t>
        </w:r>
        <w:r>
          <w:rPr>
            <w:noProof/>
          </w:rPr>
          <w:fldChar w:fldCharType="end"/>
        </w:r>
        <w:r>
          <w:t xml:space="preserve"> </w:t>
        </w:r>
      </w:p>
    </w:sdtContent>
  </w:sdt>
  <w:p w14:paraId="056EB9D6" w14:textId="226EE2B5" w:rsidR="009F0266" w:rsidRDefault="009F0266">
    <w:pPr>
      <w:pStyle w:val="Footer"/>
    </w:pPr>
    <w:r w:rsidRPr="00333C89">
      <w:t xml:space="preserve">Posted </w:t>
    </w:r>
    <w:r w:rsidR="00610365">
      <w:t>November 16</w:t>
    </w:r>
    <w:r>
      <w:t>,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C45F0" w14:textId="77777777" w:rsidR="00D55CC8" w:rsidRDefault="00D55CC8">
      <w:pPr>
        <w:spacing w:line="240" w:lineRule="auto"/>
      </w:pPr>
      <w:r>
        <w:separator/>
      </w:r>
    </w:p>
  </w:footnote>
  <w:footnote w:type="continuationSeparator" w:id="0">
    <w:p w14:paraId="1079B0B8" w14:textId="77777777" w:rsidR="00D55CC8" w:rsidRDefault="00D55CC8">
      <w:pPr>
        <w:spacing w:line="240" w:lineRule="auto"/>
      </w:pPr>
      <w:r>
        <w:continuationSeparator/>
      </w:r>
    </w:p>
  </w:footnote>
  <w:footnote w:type="continuationNotice" w:id="1">
    <w:p w14:paraId="08354980" w14:textId="77777777" w:rsidR="00D55CC8" w:rsidRDefault="00D55CC8">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A314C4"/>
    <w:multiLevelType w:val="hybridMultilevel"/>
    <w:tmpl w:val="6B702D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2E6AED"/>
    <w:multiLevelType w:val="multilevel"/>
    <w:tmpl w:val="8F9CE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9F7D09"/>
    <w:multiLevelType w:val="hybridMultilevel"/>
    <w:tmpl w:val="1D64DD08"/>
    <w:lvl w:ilvl="0" w:tplc="10090011">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4" w15:restartNumberingAfterBreak="0">
    <w:nsid w:val="15522F8C"/>
    <w:multiLevelType w:val="multilevel"/>
    <w:tmpl w:val="C6867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D82F5A"/>
    <w:multiLevelType w:val="hybridMultilevel"/>
    <w:tmpl w:val="77E299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07431CE"/>
    <w:multiLevelType w:val="hybridMultilevel"/>
    <w:tmpl w:val="1496359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335D3290"/>
    <w:multiLevelType w:val="hybridMultilevel"/>
    <w:tmpl w:val="DBB2FC0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399C5DA5"/>
    <w:multiLevelType w:val="hybridMultilevel"/>
    <w:tmpl w:val="9BDCD41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FA2B7A"/>
    <w:multiLevelType w:val="hybridMultilevel"/>
    <w:tmpl w:val="47DE7C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A69359A"/>
    <w:multiLevelType w:val="hybridMultilevel"/>
    <w:tmpl w:val="BFC20B0E"/>
    <w:lvl w:ilvl="0" w:tplc="9796DB46">
      <w:numFmt w:val="bullet"/>
      <w:lvlText w:val="-"/>
      <w:lvlJc w:val="left"/>
      <w:pPr>
        <w:ind w:left="720" w:hanging="360"/>
      </w:pPr>
      <w:rPr>
        <w:rFonts w:ascii="Calibri" w:eastAsia="Calibr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2"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345CB1"/>
    <w:multiLevelType w:val="hybridMultilevel"/>
    <w:tmpl w:val="97F89746"/>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5"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27"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6"/>
    <w:lvlOverride w:ilvl="0">
      <w:startOverride w:val="1"/>
    </w:lvlOverride>
  </w:num>
  <w:num w:numId="3">
    <w:abstractNumId w:val="26"/>
  </w:num>
  <w:num w:numId="4">
    <w:abstractNumId w:val="26"/>
    <w:lvlOverride w:ilvl="0">
      <w:startOverride w:val="1"/>
    </w:lvlOverride>
  </w:num>
  <w:num w:numId="5">
    <w:abstractNumId w:val="8"/>
  </w:num>
  <w:num w:numId="6">
    <w:abstractNumId w:val="26"/>
    <w:lvlOverride w:ilvl="0">
      <w:startOverride w:val="1"/>
    </w:lvlOverride>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7"/>
  </w:num>
  <w:num w:numId="20">
    <w:abstractNumId w:val="10"/>
  </w:num>
  <w:num w:numId="21">
    <w:abstractNumId w:val="25"/>
  </w:num>
  <w:num w:numId="22">
    <w:abstractNumId w:val="23"/>
  </w:num>
  <w:num w:numId="23">
    <w:abstractNumId w:val="22"/>
  </w:num>
  <w:num w:numId="24">
    <w:abstractNumId w:val="19"/>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9"/>
  </w:num>
  <w:num w:numId="36">
    <w:abstractNumId w:val="16"/>
  </w:num>
  <w:num w:numId="37">
    <w:abstractNumId w:val="13"/>
  </w:num>
  <w:num w:numId="38">
    <w:abstractNumId w:val="12"/>
  </w:num>
  <w:num w:numId="39">
    <w:abstractNumId w:val="15"/>
  </w:num>
  <w:num w:numId="40">
    <w:abstractNumId w:val="20"/>
  </w:num>
  <w:num w:numId="41">
    <w:abstractNumId w:val="18"/>
  </w:num>
  <w:num w:numId="42">
    <w:abstractNumId w:val="21"/>
  </w:num>
  <w:num w:numId="43">
    <w:abstractNumId w:val="14"/>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hideGrammaticalError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fr-CA" w:vendorID="64" w:dllVersion="6" w:nlCheck="1" w:checkStyle="0"/>
  <w:activeWritingStyle w:appName="MSWord" w:lang="en-CA" w:vendorID="64" w:dllVersion="6" w:nlCheck="1" w:checkStyle="1"/>
  <w:attachedTemplate r:id="rId1"/>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90C"/>
    <w:rsid w:val="0000430B"/>
    <w:rsid w:val="00005F4C"/>
    <w:rsid w:val="00006B68"/>
    <w:rsid w:val="00016748"/>
    <w:rsid w:val="00017A5B"/>
    <w:rsid w:val="00020DA4"/>
    <w:rsid w:val="00021099"/>
    <w:rsid w:val="00030007"/>
    <w:rsid w:val="0004090C"/>
    <w:rsid w:val="00045AEF"/>
    <w:rsid w:val="000602EB"/>
    <w:rsid w:val="0006047B"/>
    <w:rsid w:val="0006567E"/>
    <w:rsid w:val="00071AA6"/>
    <w:rsid w:val="0007259E"/>
    <w:rsid w:val="000748DB"/>
    <w:rsid w:val="000749B3"/>
    <w:rsid w:val="000760DB"/>
    <w:rsid w:val="0008122A"/>
    <w:rsid w:val="00081E5B"/>
    <w:rsid w:val="00092FC5"/>
    <w:rsid w:val="0009786F"/>
    <w:rsid w:val="000A50D4"/>
    <w:rsid w:val="000C2386"/>
    <w:rsid w:val="000C40D3"/>
    <w:rsid w:val="000D24AA"/>
    <w:rsid w:val="000E4346"/>
    <w:rsid w:val="000E551E"/>
    <w:rsid w:val="000F00E7"/>
    <w:rsid w:val="000F1279"/>
    <w:rsid w:val="00106CA9"/>
    <w:rsid w:val="0012686B"/>
    <w:rsid w:val="00132DA6"/>
    <w:rsid w:val="001453F5"/>
    <w:rsid w:val="00157A58"/>
    <w:rsid w:val="00164897"/>
    <w:rsid w:val="00164FEE"/>
    <w:rsid w:val="001671FA"/>
    <w:rsid w:val="0016766E"/>
    <w:rsid w:val="00170063"/>
    <w:rsid w:val="00175643"/>
    <w:rsid w:val="00177589"/>
    <w:rsid w:val="00190B4C"/>
    <w:rsid w:val="0019744F"/>
    <w:rsid w:val="001A2736"/>
    <w:rsid w:val="001A3093"/>
    <w:rsid w:val="001B2338"/>
    <w:rsid w:val="001B5A99"/>
    <w:rsid w:val="001B69FE"/>
    <w:rsid w:val="001C4D01"/>
    <w:rsid w:val="001D1A59"/>
    <w:rsid w:val="001D72B0"/>
    <w:rsid w:val="001E59CD"/>
    <w:rsid w:val="001F1897"/>
    <w:rsid w:val="001F7261"/>
    <w:rsid w:val="001F77CF"/>
    <w:rsid w:val="002024C4"/>
    <w:rsid w:val="002061A9"/>
    <w:rsid w:val="00217B64"/>
    <w:rsid w:val="00235579"/>
    <w:rsid w:val="0023720F"/>
    <w:rsid w:val="00255244"/>
    <w:rsid w:val="00257FAA"/>
    <w:rsid w:val="002621D7"/>
    <w:rsid w:val="00263938"/>
    <w:rsid w:val="00274001"/>
    <w:rsid w:val="00277BAB"/>
    <w:rsid w:val="00292F2A"/>
    <w:rsid w:val="002A54C9"/>
    <w:rsid w:val="002B6956"/>
    <w:rsid w:val="002C5AFF"/>
    <w:rsid w:val="002C6D5B"/>
    <w:rsid w:val="002C6FA2"/>
    <w:rsid w:val="002C6FB9"/>
    <w:rsid w:val="002E3F39"/>
    <w:rsid w:val="002E78EB"/>
    <w:rsid w:val="002F25A8"/>
    <w:rsid w:val="00304F9D"/>
    <w:rsid w:val="003056B9"/>
    <w:rsid w:val="00305C06"/>
    <w:rsid w:val="003276E2"/>
    <w:rsid w:val="00333C89"/>
    <w:rsid w:val="003407A9"/>
    <w:rsid w:val="00340DC9"/>
    <w:rsid w:val="00345316"/>
    <w:rsid w:val="0034621F"/>
    <w:rsid w:val="00350BD5"/>
    <w:rsid w:val="00353D95"/>
    <w:rsid w:val="0036141E"/>
    <w:rsid w:val="0036380E"/>
    <w:rsid w:val="00365CD4"/>
    <w:rsid w:val="0036624E"/>
    <w:rsid w:val="00367775"/>
    <w:rsid w:val="00372290"/>
    <w:rsid w:val="00373718"/>
    <w:rsid w:val="00380BF4"/>
    <w:rsid w:val="003810BC"/>
    <w:rsid w:val="00382223"/>
    <w:rsid w:val="0039492B"/>
    <w:rsid w:val="0039743B"/>
    <w:rsid w:val="00397EDA"/>
    <w:rsid w:val="003A6459"/>
    <w:rsid w:val="003B4277"/>
    <w:rsid w:val="003D7065"/>
    <w:rsid w:val="003D7A87"/>
    <w:rsid w:val="003E0D66"/>
    <w:rsid w:val="003E653C"/>
    <w:rsid w:val="003F2A8D"/>
    <w:rsid w:val="0043262F"/>
    <w:rsid w:val="00434C17"/>
    <w:rsid w:val="00444F02"/>
    <w:rsid w:val="0044687F"/>
    <w:rsid w:val="004512A9"/>
    <w:rsid w:val="00453665"/>
    <w:rsid w:val="004543A1"/>
    <w:rsid w:val="00456C37"/>
    <w:rsid w:val="004710A3"/>
    <w:rsid w:val="00473557"/>
    <w:rsid w:val="004735CF"/>
    <w:rsid w:val="00473B76"/>
    <w:rsid w:val="004762C6"/>
    <w:rsid w:val="0047763D"/>
    <w:rsid w:val="004812E1"/>
    <w:rsid w:val="0048371F"/>
    <w:rsid w:val="0048685C"/>
    <w:rsid w:val="00490CC6"/>
    <w:rsid w:val="00491BAE"/>
    <w:rsid w:val="0049298F"/>
    <w:rsid w:val="004B106F"/>
    <w:rsid w:val="004C5FC9"/>
    <w:rsid w:val="004D60BB"/>
    <w:rsid w:val="004D75F3"/>
    <w:rsid w:val="004E01C3"/>
    <w:rsid w:val="004E5598"/>
    <w:rsid w:val="004E7E6D"/>
    <w:rsid w:val="004F05F9"/>
    <w:rsid w:val="004F28AB"/>
    <w:rsid w:val="005337AB"/>
    <w:rsid w:val="005509B2"/>
    <w:rsid w:val="005556DB"/>
    <w:rsid w:val="00561486"/>
    <w:rsid w:val="00564E15"/>
    <w:rsid w:val="00565EBE"/>
    <w:rsid w:val="00570015"/>
    <w:rsid w:val="005A13B2"/>
    <w:rsid w:val="005A36A2"/>
    <w:rsid w:val="005A6C6A"/>
    <w:rsid w:val="005B3F66"/>
    <w:rsid w:val="005C0445"/>
    <w:rsid w:val="005C6C02"/>
    <w:rsid w:val="005C6D45"/>
    <w:rsid w:val="005D0473"/>
    <w:rsid w:val="005D58F7"/>
    <w:rsid w:val="005F0AE4"/>
    <w:rsid w:val="005F3DBA"/>
    <w:rsid w:val="005F4CF1"/>
    <w:rsid w:val="005F581B"/>
    <w:rsid w:val="005F71A4"/>
    <w:rsid w:val="00610365"/>
    <w:rsid w:val="00616D2E"/>
    <w:rsid w:val="00617D63"/>
    <w:rsid w:val="00634FBF"/>
    <w:rsid w:val="00643D1A"/>
    <w:rsid w:val="00646E9F"/>
    <w:rsid w:val="0064799F"/>
    <w:rsid w:val="00671283"/>
    <w:rsid w:val="0067366E"/>
    <w:rsid w:val="00674588"/>
    <w:rsid w:val="00695143"/>
    <w:rsid w:val="00696C0E"/>
    <w:rsid w:val="006A1DDA"/>
    <w:rsid w:val="006A7B57"/>
    <w:rsid w:val="006B157E"/>
    <w:rsid w:val="006B43A0"/>
    <w:rsid w:val="006B56D1"/>
    <w:rsid w:val="006B68B6"/>
    <w:rsid w:val="006B6B00"/>
    <w:rsid w:val="006C4DAD"/>
    <w:rsid w:val="006C5E9C"/>
    <w:rsid w:val="006D44C5"/>
    <w:rsid w:val="006E05A6"/>
    <w:rsid w:val="006E0A62"/>
    <w:rsid w:val="00707EC9"/>
    <w:rsid w:val="00711273"/>
    <w:rsid w:val="00713672"/>
    <w:rsid w:val="00714353"/>
    <w:rsid w:val="00722653"/>
    <w:rsid w:val="00723782"/>
    <w:rsid w:val="00727F07"/>
    <w:rsid w:val="0073562D"/>
    <w:rsid w:val="00737097"/>
    <w:rsid w:val="00740B8A"/>
    <w:rsid w:val="0074623C"/>
    <w:rsid w:val="0075276C"/>
    <w:rsid w:val="00753165"/>
    <w:rsid w:val="00755600"/>
    <w:rsid w:val="0076146F"/>
    <w:rsid w:val="0076259F"/>
    <w:rsid w:val="00763B6D"/>
    <w:rsid w:val="00766882"/>
    <w:rsid w:val="00775648"/>
    <w:rsid w:val="00792BBB"/>
    <w:rsid w:val="00792C53"/>
    <w:rsid w:val="00792EB9"/>
    <w:rsid w:val="007A06E0"/>
    <w:rsid w:val="007A162D"/>
    <w:rsid w:val="007A3EB5"/>
    <w:rsid w:val="007B07DE"/>
    <w:rsid w:val="007B6CF8"/>
    <w:rsid w:val="007C4EDC"/>
    <w:rsid w:val="007D6C18"/>
    <w:rsid w:val="007E6F3B"/>
    <w:rsid w:val="007F0A7D"/>
    <w:rsid w:val="007F695E"/>
    <w:rsid w:val="0080439B"/>
    <w:rsid w:val="0080793A"/>
    <w:rsid w:val="0081266B"/>
    <w:rsid w:val="00824782"/>
    <w:rsid w:val="00824EAD"/>
    <w:rsid w:val="008270A2"/>
    <w:rsid w:val="0082732F"/>
    <w:rsid w:val="00827E5C"/>
    <w:rsid w:val="008344B4"/>
    <w:rsid w:val="00842DA3"/>
    <w:rsid w:val="00851F3A"/>
    <w:rsid w:val="00853F77"/>
    <w:rsid w:val="008608A1"/>
    <w:rsid w:val="00862187"/>
    <w:rsid w:val="008743DC"/>
    <w:rsid w:val="00880D02"/>
    <w:rsid w:val="00885C6A"/>
    <w:rsid w:val="00885CE1"/>
    <w:rsid w:val="008907FF"/>
    <w:rsid w:val="00890EE2"/>
    <w:rsid w:val="0089112B"/>
    <w:rsid w:val="008A0C25"/>
    <w:rsid w:val="008A652C"/>
    <w:rsid w:val="008B17D3"/>
    <w:rsid w:val="008B696C"/>
    <w:rsid w:val="008B6BEE"/>
    <w:rsid w:val="008C218B"/>
    <w:rsid w:val="008C63FE"/>
    <w:rsid w:val="008D0CE1"/>
    <w:rsid w:val="008D3148"/>
    <w:rsid w:val="008D5DA5"/>
    <w:rsid w:val="008D72B8"/>
    <w:rsid w:val="008E164B"/>
    <w:rsid w:val="008F5012"/>
    <w:rsid w:val="008F6C5B"/>
    <w:rsid w:val="008F6E53"/>
    <w:rsid w:val="008F78D7"/>
    <w:rsid w:val="009200C1"/>
    <w:rsid w:val="00930109"/>
    <w:rsid w:val="00937519"/>
    <w:rsid w:val="009406F3"/>
    <w:rsid w:val="00946D78"/>
    <w:rsid w:val="00960648"/>
    <w:rsid w:val="00964894"/>
    <w:rsid w:val="00970D2D"/>
    <w:rsid w:val="009714D2"/>
    <w:rsid w:val="00977137"/>
    <w:rsid w:val="00980085"/>
    <w:rsid w:val="00980EA3"/>
    <w:rsid w:val="00985E00"/>
    <w:rsid w:val="00987525"/>
    <w:rsid w:val="00992DC2"/>
    <w:rsid w:val="00997127"/>
    <w:rsid w:val="009A2799"/>
    <w:rsid w:val="009A5FD1"/>
    <w:rsid w:val="009A6768"/>
    <w:rsid w:val="009B3468"/>
    <w:rsid w:val="009B4801"/>
    <w:rsid w:val="009B630A"/>
    <w:rsid w:val="009B6A70"/>
    <w:rsid w:val="009C0850"/>
    <w:rsid w:val="009C0C8C"/>
    <w:rsid w:val="009D188C"/>
    <w:rsid w:val="009D216F"/>
    <w:rsid w:val="009D3248"/>
    <w:rsid w:val="009D5723"/>
    <w:rsid w:val="009E6CCE"/>
    <w:rsid w:val="009F0266"/>
    <w:rsid w:val="00A05263"/>
    <w:rsid w:val="00A11726"/>
    <w:rsid w:val="00A142A1"/>
    <w:rsid w:val="00A1767D"/>
    <w:rsid w:val="00A17EE7"/>
    <w:rsid w:val="00A35E82"/>
    <w:rsid w:val="00A44B3F"/>
    <w:rsid w:val="00A476DD"/>
    <w:rsid w:val="00A52AB8"/>
    <w:rsid w:val="00A65E8A"/>
    <w:rsid w:val="00A71218"/>
    <w:rsid w:val="00A74C90"/>
    <w:rsid w:val="00A75768"/>
    <w:rsid w:val="00A76896"/>
    <w:rsid w:val="00A802E9"/>
    <w:rsid w:val="00A81077"/>
    <w:rsid w:val="00A827D5"/>
    <w:rsid w:val="00A84661"/>
    <w:rsid w:val="00A87896"/>
    <w:rsid w:val="00A95D57"/>
    <w:rsid w:val="00AA0CBB"/>
    <w:rsid w:val="00AB3D6C"/>
    <w:rsid w:val="00AC1B84"/>
    <w:rsid w:val="00AC1EE7"/>
    <w:rsid w:val="00AD1B2A"/>
    <w:rsid w:val="00AD7099"/>
    <w:rsid w:val="00AE3068"/>
    <w:rsid w:val="00B10A5C"/>
    <w:rsid w:val="00B148F0"/>
    <w:rsid w:val="00B14ADD"/>
    <w:rsid w:val="00B17FB5"/>
    <w:rsid w:val="00B22F2B"/>
    <w:rsid w:val="00B3481A"/>
    <w:rsid w:val="00B4507F"/>
    <w:rsid w:val="00B454E4"/>
    <w:rsid w:val="00B533C9"/>
    <w:rsid w:val="00B63C01"/>
    <w:rsid w:val="00B650C6"/>
    <w:rsid w:val="00B66454"/>
    <w:rsid w:val="00B813B5"/>
    <w:rsid w:val="00B876A3"/>
    <w:rsid w:val="00B9411A"/>
    <w:rsid w:val="00BA1EB8"/>
    <w:rsid w:val="00BA336A"/>
    <w:rsid w:val="00BA63C2"/>
    <w:rsid w:val="00BB3E09"/>
    <w:rsid w:val="00BB6555"/>
    <w:rsid w:val="00BC1CF9"/>
    <w:rsid w:val="00BC6939"/>
    <w:rsid w:val="00BE08E1"/>
    <w:rsid w:val="00BE0EA2"/>
    <w:rsid w:val="00BE1875"/>
    <w:rsid w:val="00BE45C8"/>
    <w:rsid w:val="00BE5E61"/>
    <w:rsid w:val="00BF186C"/>
    <w:rsid w:val="00BF2331"/>
    <w:rsid w:val="00BF7463"/>
    <w:rsid w:val="00C01322"/>
    <w:rsid w:val="00C107DC"/>
    <w:rsid w:val="00C26D24"/>
    <w:rsid w:val="00C30889"/>
    <w:rsid w:val="00C314CA"/>
    <w:rsid w:val="00C316C7"/>
    <w:rsid w:val="00C6532C"/>
    <w:rsid w:val="00C709F3"/>
    <w:rsid w:val="00C835F1"/>
    <w:rsid w:val="00C8464F"/>
    <w:rsid w:val="00C9075B"/>
    <w:rsid w:val="00C90A2E"/>
    <w:rsid w:val="00CA3995"/>
    <w:rsid w:val="00CA40EF"/>
    <w:rsid w:val="00CA48A7"/>
    <w:rsid w:val="00CB15AA"/>
    <w:rsid w:val="00CB5486"/>
    <w:rsid w:val="00CC2209"/>
    <w:rsid w:val="00CC5861"/>
    <w:rsid w:val="00CD10A0"/>
    <w:rsid w:val="00CD2EAB"/>
    <w:rsid w:val="00CD67A6"/>
    <w:rsid w:val="00CE07A6"/>
    <w:rsid w:val="00CE11FA"/>
    <w:rsid w:val="00CE5796"/>
    <w:rsid w:val="00CF43A0"/>
    <w:rsid w:val="00D13828"/>
    <w:rsid w:val="00D27762"/>
    <w:rsid w:val="00D30B81"/>
    <w:rsid w:val="00D30DD7"/>
    <w:rsid w:val="00D3649E"/>
    <w:rsid w:val="00D4634B"/>
    <w:rsid w:val="00D46C72"/>
    <w:rsid w:val="00D55CC8"/>
    <w:rsid w:val="00D55DDF"/>
    <w:rsid w:val="00D643CA"/>
    <w:rsid w:val="00D65327"/>
    <w:rsid w:val="00D65D90"/>
    <w:rsid w:val="00D6791A"/>
    <w:rsid w:val="00D705EF"/>
    <w:rsid w:val="00D71D78"/>
    <w:rsid w:val="00D84FDB"/>
    <w:rsid w:val="00D937B0"/>
    <w:rsid w:val="00DA758C"/>
    <w:rsid w:val="00DA7A35"/>
    <w:rsid w:val="00DC179E"/>
    <w:rsid w:val="00DD0453"/>
    <w:rsid w:val="00DD15D1"/>
    <w:rsid w:val="00DD4625"/>
    <w:rsid w:val="00DD4B27"/>
    <w:rsid w:val="00DF0FDA"/>
    <w:rsid w:val="00DF262A"/>
    <w:rsid w:val="00DF396D"/>
    <w:rsid w:val="00DF5662"/>
    <w:rsid w:val="00E02508"/>
    <w:rsid w:val="00E1328E"/>
    <w:rsid w:val="00E142DA"/>
    <w:rsid w:val="00E16F51"/>
    <w:rsid w:val="00E23AC6"/>
    <w:rsid w:val="00E27572"/>
    <w:rsid w:val="00E32366"/>
    <w:rsid w:val="00E40628"/>
    <w:rsid w:val="00E45293"/>
    <w:rsid w:val="00E50ACF"/>
    <w:rsid w:val="00E615C7"/>
    <w:rsid w:val="00E642BB"/>
    <w:rsid w:val="00E71D96"/>
    <w:rsid w:val="00E93D38"/>
    <w:rsid w:val="00E95B7D"/>
    <w:rsid w:val="00E95DF9"/>
    <w:rsid w:val="00EB0B6E"/>
    <w:rsid w:val="00EB22BA"/>
    <w:rsid w:val="00ED0DDE"/>
    <w:rsid w:val="00EE66DE"/>
    <w:rsid w:val="00EE70C1"/>
    <w:rsid w:val="00EF0B78"/>
    <w:rsid w:val="00EF0CBF"/>
    <w:rsid w:val="00EF7444"/>
    <w:rsid w:val="00F12FFB"/>
    <w:rsid w:val="00F169E1"/>
    <w:rsid w:val="00F16C5F"/>
    <w:rsid w:val="00F31FBD"/>
    <w:rsid w:val="00F428D5"/>
    <w:rsid w:val="00F52F2E"/>
    <w:rsid w:val="00F52FBF"/>
    <w:rsid w:val="00F6385B"/>
    <w:rsid w:val="00F748A4"/>
    <w:rsid w:val="00F77B79"/>
    <w:rsid w:val="00F83868"/>
    <w:rsid w:val="00F842E0"/>
    <w:rsid w:val="00F84F1E"/>
    <w:rsid w:val="00F866A8"/>
    <w:rsid w:val="00FA4E32"/>
    <w:rsid w:val="00FA5947"/>
    <w:rsid w:val="00FB01D6"/>
    <w:rsid w:val="00FB0C17"/>
    <w:rsid w:val="00FB35C9"/>
    <w:rsid w:val="00FB5B59"/>
    <w:rsid w:val="00FC2C38"/>
    <w:rsid w:val="00FC318F"/>
    <w:rsid w:val="00FC4E5B"/>
    <w:rsid w:val="00FC5CD5"/>
    <w:rsid w:val="00FD1B84"/>
    <w:rsid w:val="00FD1D72"/>
    <w:rsid w:val="00FD4E9C"/>
    <w:rsid w:val="00FD640C"/>
    <w:rsid w:val="00FD687B"/>
    <w:rsid w:val="00FE59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F1E08D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A59"/>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3"/>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5"/>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20"/>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22"/>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15"/>
      </w:numPr>
      <w:contextualSpacing/>
    </w:pPr>
  </w:style>
  <w:style w:type="paragraph" w:styleId="ListNumber3">
    <w:name w:val="List Number 3"/>
    <w:basedOn w:val="Normal"/>
    <w:uiPriority w:val="99"/>
    <w:semiHidden/>
    <w:unhideWhenUsed/>
    <w:pPr>
      <w:numPr>
        <w:numId w:val="16"/>
      </w:numPr>
      <w:contextualSpacing/>
    </w:pPr>
  </w:style>
  <w:style w:type="paragraph" w:styleId="ListNumber4">
    <w:name w:val="List Number 4"/>
    <w:basedOn w:val="Normal"/>
    <w:uiPriority w:val="99"/>
    <w:semiHidden/>
    <w:unhideWhenUsed/>
    <w:pPr>
      <w:numPr>
        <w:numId w:val="17"/>
      </w:numPr>
      <w:contextualSpacing/>
    </w:pPr>
  </w:style>
  <w:style w:type="paragraph" w:styleId="ListNumber5">
    <w:name w:val="List Number 5"/>
    <w:basedOn w:val="Normal"/>
    <w:uiPriority w:val="99"/>
    <w:semiHidden/>
    <w:unhideWhenUsed/>
    <w:pPr>
      <w:numPr>
        <w:numId w:val="18"/>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F83868"/>
    <w:pPr>
      <w:tabs>
        <w:tab w:val="right" w:leader="dot" w:pos="9350"/>
      </w:tabs>
      <w:spacing w:before="60"/>
    </w:pPr>
    <w:rPr>
      <w:noProof/>
    </w:rPr>
  </w:style>
  <w:style w:type="paragraph" w:styleId="TOC2">
    <w:name w:val="toc 2"/>
    <w:basedOn w:val="Normal"/>
    <w:next w:val="Normal"/>
    <w:autoRedefine/>
    <w:uiPriority w:val="39"/>
    <w:unhideWhenUsed/>
    <w:rsid w:val="00F83868"/>
    <w:pPr>
      <w:tabs>
        <w:tab w:val="left" w:pos="660"/>
        <w:tab w:val="right" w:leader="dot" w:pos="9350"/>
      </w:tabs>
      <w:spacing w:before="40"/>
      <w:ind w:left="221"/>
    </w:pPr>
  </w:style>
  <w:style w:type="paragraph" w:styleId="TOC3">
    <w:name w:val="toc 3"/>
    <w:basedOn w:val="Normal"/>
    <w:next w:val="Normal"/>
    <w:autoRedefine/>
    <w:uiPriority w:val="39"/>
    <w:unhideWhenUsed/>
    <w:rsid w:val="009C0C8C"/>
    <w:pPr>
      <w:tabs>
        <w:tab w:val="left" w:pos="880"/>
        <w:tab w:val="right" w:leader="dot" w:pos="9350"/>
      </w:tabs>
      <w:spacing w:before="0"/>
      <w:ind w:left="72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 w:type="character" w:customStyle="1" w:styleId="ms-rtethemefontface-1">
    <w:name w:val="ms-rtethemefontface-1"/>
    <w:basedOn w:val="DefaultParagraphFont"/>
    <w:rsid w:val="00FB01D6"/>
  </w:style>
  <w:style w:type="character" w:customStyle="1" w:styleId="ms-rtefontsize-2">
    <w:name w:val="ms-rtefontsize-2"/>
    <w:basedOn w:val="DefaultParagraphFont"/>
    <w:rsid w:val="00B81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55444733">
      <w:bodyDiv w:val="1"/>
      <w:marLeft w:val="0"/>
      <w:marRight w:val="0"/>
      <w:marTop w:val="0"/>
      <w:marBottom w:val="0"/>
      <w:divBdr>
        <w:top w:val="none" w:sz="0" w:space="0" w:color="auto"/>
        <w:left w:val="none" w:sz="0" w:space="0" w:color="auto"/>
        <w:bottom w:val="none" w:sz="0" w:space="0" w:color="auto"/>
        <w:right w:val="none" w:sz="0" w:space="0" w:color="auto"/>
      </w:divBdr>
    </w:div>
    <w:div w:id="86924853">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135222980">
      <w:bodyDiv w:val="1"/>
      <w:marLeft w:val="0"/>
      <w:marRight w:val="0"/>
      <w:marTop w:val="0"/>
      <w:marBottom w:val="0"/>
      <w:divBdr>
        <w:top w:val="none" w:sz="0" w:space="0" w:color="auto"/>
        <w:left w:val="none" w:sz="0" w:space="0" w:color="auto"/>
        <w:bottom w:val="none" w:sz="0" w:space="0" w:color="auto"/>
        <w:right w:val="none" w:sz="0" w:space="0" w:color="auto"/>
      </w:divBdr>
      <w:divsChild>
        <w:div w:id="1768846804">
          <w:marLeft w:val="0"/>
          <w:marRight w:val="0"/>
          <w:marTop w:val="0"/>
          <w:marBottom w:val="0"/>
          <w:divBdr>
            <w:top w:val="none" w:sz="0" w:space="0" w:color="auto"/>
            <w:left w:val="none" w:sz="0" w:space="0" w:color="auto"/>
            <w:bottom w:val="none" w:sz="0" w:space="0" w:color="auto"/>
            <w:right w:val="none" w:sz="0" w:space="0" w:color="auto"/>
          </w:divBdr>
          <w:divsChild>
            <w:div w:id="1328897317">
              <w:marLeft w:val="0"/>
              <w:marRight w:val="0"/>
              <w:marTop w:val="0"/>
              <w:marBottom w:val="0"/>
              <w:divBdr>
                <w:top w:val="none" w:sz="0" w:space="0" w:color="auto"/>
                <w:left w:val="none" w:sz="0" w:space="0" w:color="auto"/>
                <w:bottom w:val="none" w:sz="0" w:space="0" w:color="auto"/>
                <w:right w:val="none" w:sz="0" w:space="0" w:color="auto"/>
              </w:divBdr>
              <w:divsChild>
                <w:div w:id="1314018979">
                  <w:marLeft w:val="0"/>
                  <w:marRight w:val="0"/>
                  <w:marTop w:val="0"/>
                  <w:marBottom w:val="0"/>
                  <w:divBdr>
                    <w:top w:val="none" w:sz="0" w:space="0" w:color="auto"/>
                    <w:left w:val="none" w:sz="0" w:space="0" w:color="auto"/>
                    <w:bottom w:val="none" w:sz="0" w:space="0" w:color="auto"/>
                    <w:right w:val="none" w:sz="0" w:space="0" w:color="auto"/>
                  </w:divBdr>
                  <w:divsChild>
                    <w:div w:id="1488860606">
                      <w:marLeft w:val="0"/>
                      <w:marRight w:val="0"/>
                      <w:marTop w:val="0"/>
                      <w:marBottom w:val="0"/>
                      <w:divBdr>
                        <w:top w:val="none" w:sz="0" w:space="0" w:color="auto"/>
                        <w:left w:val="none" w:sz="0" w:space="0" w:color="auto"/>
                        <w:bottom w:val="none" w:sz="0" w:space="0" w:color="auto"/>
                        <w:right w:val="none" w:sz="0" w:space="0" w:color="auto"/>
                      </w:divBdr>
                      <w:divsChild>
                        <w:div w:id="10726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798632">
          <w:marLeft w:val="0"/>
          <w:marRight w:val="0"/>
          <w:marTop w:val="0"/>
          <w:marBottom w:val="0"/>
          <w:divBdr>
            <w:top w:val="none" w:sz="0" w:space="0" w:color="auto"/>
            <w:left w:val="none" w:sz="0" w:space="0" w:color="auto"/>
            <w:bottom w:val="none" w:sz="0" w:space="0" w:color="auto"/>
            <w:right w:val="none" w:sz="0" w:space="0" w:color="auto"/>
          </w:divBdr>
          <w:divsChild>
            <w:div w:id="952177918">
              <w:marLeft w:val="0"/>
              <w:marRight w:val="0"/>
              <w:marTop w:val="0"/>
              <w:marBottom w:val="0"/>
              <w:divBdr>
                <w:top w:val="none" w:sz="0" w:space="0" w:color="auto"/>
                <w:left w:val="none" w:sz="0" w:space="0" w:color="auto"/>
                <w:bottom w:val="none" w:sz="0" w:space="0" w:color="auto"/>
                <w:right w:val="none" w:sz="0" w:space="0" w:color="auto"/>
              </w:divBdr>
              <w:divsChild>
                <w:div w:id="1506432384">
                  <w:marLeft w:val="0"/>
                  <w:marRight w:val="0"/>
                  <w:marTop w:val="0"/>
                  <w:marBottom w:val="0"/>
                  <w:divBdr>
                    <w:top w:val="none" w:sz="0" w:space="0" w:color="auto"/>
                    <w:left w:val="none" w:sz="0" w:space="0" w:color="auto"/>
                    <w:bottom w:val="none" w:sz="0" w:space="0" w:color="auto"/>
                    <w:right w:val="none" w:sz="0" w:space="0" w:color="auto"/>
                  </w:divBdr>
                  <w:divsChild>
                    <w:div w:id="2087217849">
                      <w:marLeft w:val="0"/>
                      <w:marRight w:val="0"/>
                      <w:marTop w:val="0"/>
                      <w:marBottom w:val="0"/>
                      <w:divBdr>
                        <w:top w:val="none" w:sz="0" w:space="0" w:color="auto"/>
                        <w:left w:val="none" w:sz="0" w:space="0" w:color="auto"/>
                        <w:bottom w:val="none" w:sz="0" w:space="0" w:color="auto"/>
                        <w:right w:val="none" w:sz="0" w:space="0" w:color="auto"/>
                      </w:divBdr>
                      <w:divsChild>
                        <w:div w:id="4819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388381">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423037293">
      <w:bodyDiv w:val="1"/>
      <w:marLeft w:val="0"/>
      <w:marRight w:val="0"/>
      <w:marTop w:val="0"/>
      <w:marBottom w:val="0"/>
      <w:divBdr>
        <w:top w:val="none" w:sz="0" w:space="0" w:color="auto"/>
        <w:left w:val="none" w:sz="0" w:space="0" w:color="auto"/>
        <w:bottom w:val="none" w:sz="0" w:space="0" w:color="auto"/>
        <w:right w:val="none" w:sz="0" w:space="0" w:color="auto"/>
      </w:divBdr>
    </w:div>
    <w:div w:id="486475796">
      <w:bodyDiv w:val="1"/>
      <w:marLeft w:val="0"/>
      <w:marRight w:val="0"/>
      <w:marTop w:val="0"/>
      <w:marBottom w:val="0"/>
      <w:divBdr>
        <w:top w:val="none" w:sz="0" w:space="0" w:color="auto"/>
        <w:left w:val="none" w:sz="0" w:space="0" w:color="auto"/>
        <w:bottom w:val="none" w:sz="0" w:space="0" w:color="auto"/>
        <w:right w:val="none" w:sz="0" w:space="0" w:color="auto"/>
      </w:divBdr>
    </w:div>
    <w:div w:id="668948966">
      <w:bodyDiv w:val="1"/>
      <w:marLeft w:val="0"/>
      <w:marRight w:val="0"/>
      <w:marTop w:val="0"/>
      <w:marBottom w:val="0"/>
      <w:divBdr>
        <w:top w:val="none" w:sz="0" w:space="0" w:color="auto"/>
        <w:left w:val="none" w:sz="0" w:space="0" w:color="auto"/>
        <w:bottom w:val="none" w:sz="0" w:space="0" w:color="auto"/>
        <w:right w:val="none" w:sz="0" w:space="0" w:color="auto"/>
      </w:divBdr>
      <w:divsChild>
        <w:div w:id="94399850">
          <w:marLeft w:val="0"/>
          <w:marRight w:val="0"/>
          <w:marTop w:val="0"/>
          <w:marBottom w:val="0"/>
          <w:divBdr>
            <w:top w:val="none" w:sz="0" w:space="0" w:color="auto"/>
            <w:left w:val="none" w:sz="0" w:space="0" w:color="auto"/>
            <w:bottom w:val="none" w:sz="0" w:space="0" w:color="auto"/>
            <w:right w:val="none" w:sz="0" w:space="0" w:color="auto"/>
          </w:divBdr>
        </w:div>
      </w:divsChild>
    </w:div>
    <w:div w:id="732583282">
      <w:bodyDiv w:val="1"/>
      <w:marLeft w:val="0"/>
      <w:marRight w:val="0"/>
      <w:marTop w:val="0"/>
      <w:marBottom w:val="0"/>
      <w:divBdr>
        <w:top w:val="none" w:sz="0" w:space="0" w:color="auto"/>
        <w:left w:val="none" w:sz="0" w:space="0" w:color="auto"/>
        <w:bottom w:val="none" w:sz="0" w:space="0" w:color="auto"/>
        <w:right w:val="none" w:sz="0" w:space="0" w:color="auto"/>
      </w:divBdr>
    </w:div>
    <w:div w:id="863058706">
      <w:bodyDiv w:val="1"/>
      <w:marLeft w:val="0"/>
      <w:marRight w:val="0"/>
      <w:marTop w:val="0"/>
      <w:marBottom w:val="0"/>
      <w:divBdr>
        <w:top w:val="none" w:sz="0" w:space="0" w:color="auto"/>
        <w:left w:val="none" w:sz="0" w:space="0" w:color="auto"/>
        <w:bottom w:val="none" w:sz="0" w:space="0" w:color="auto"/>
        <w:right w:val="none" w:sz="0" w:space="0" w:color="auto"/>
      </w:divBdr>
      <w:divsChild>
        <w:div w:id="35936538">
          <w:marLeft w:val="0"/>
          <w:marRight w:val="0"/>
          <w:marTop w:val="0"/>
          <w:marBottom w:val="0"/>
          <w:divBdr>
            <w:top w:val="none" w:sz="0" w:space="0" w:color="auto"/>
            <w:left w:val="none" w:sz="0" w:space="0" w:color="auto"/>
            <w:bottom w:val="none" w:sz="0" w:space="0" w:color="auto"/>
            <w:right w:val="none" w:sz="0" w:space="0" w:color="auto"/>
          </w:divBdr>
          <w:divsChild>
            <w:div w:id="359627214">
              <w:marLeft w:val="0"/>
              <w:marRight w:val="0"/>
              <w:marTop w:val="0"/>
              <w:marBottom w:val="0"/>
              <w:divBdr>
                <w:top w:val="none" w:sz="0" w:space="0" w:color="auto"/>
                <w:left w:val="none" w:sz="0" w:space="0" w:color="auto"/>
                <w:bottom w:val="none" w:sz="0" w:space="0" w:color="auto"/>
                <w:right w:val="none" w:sz="0" w:space="0" w:color="auto"/>
              </w:divBdr>
              <w:divsChild>
                <w:div w:id="1438940950">
                  <w:marLeft w:val="0"/>
                  <w:marRight w:val="0"/>
                  <w:marTop w:val="0"/>
                  <w:marBottom w:val="0"/>
                  <w:divBdr>
                    <w:top w:val="none" w:sz="0" w:space="0" w:color="auto"/>
                    <w:left w:val="none" w:sz="0" w:space="0" w:color="auto"/>
                    <w:bottom w:val="none" w:sz="0" w:space="0" w:color="auto"/>
                    <w:right w:val="none" w:sz="0" w:space="0" w:color="auto"/>
                  </w:divBdr>
                  <w:divsChild>
                    <w:div w:id="1882325354">
                      <w:marLeft w:val="0"/>
                      <w:marRight w:val="0"/>
                      <w:marTop w:val="0"/>
                      <w:marBottom w:val="0"/>
                      <w:divBdr>
                        <w:top w:val="none" w:sz="0" w:space="0" w:color="auto"/>
                        <w:left w:val="none" w:sz="0" w:space="0" w:color="auto"/>
                        <w:bottom w:val="none" w:sz="0" w:space="0" w:color="auto"/>
                        <w:right w:val="none" w:sz="0" w:space="0" w:color="auto"/>
                      </w:divBdr>
                      <w:divsChild>
                        <w:div w:id="108804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692">
          <w:marLeft w:val="0"/>
          <w:marRight w:val="0"/>
          <w:marTop w:val="0"/>
          <w:marBottom w:val="0"/>
          <w:divBdr>
            <w:top w:val="none" w:sz="0" w:space="0" w:color="auto"/>
            <w:left w:val="none" w:sz="0" w:space="0" w:color="auto"/>
            <w:bottom w:val="none" w:sz="0" w:space="0" w:color="auto"/>
            <w:right w:val="none" w:sz="0" w:space="0" w:color="auto"/>
          </w:divBdr>
          <w:divsChild>
            <w:div w:id="1322006713">
              <w:marLeft w:val="0"/>
              <w:marRight w:val="0"/>
              <w:marTop w:val="0"/>
              <w:marBottom w:val="0"/>
              <w:divBdr>
                <w:top w:val="none" w:sz="0" w:space="0" w:color="auto"/>
                <w:left w:val="none" w:sz="0" w:space="0" w:color="auto"/>
                <w:bottom w:val="none" w:sz="0" w:space="0" w:color="auto"/>
                <w:right w:val="none" w:sz="0" w:space="0" w:color="auto"/>
              </w:divBdr>
              <w:divsChild>
                <w:div w:id="868950797">
                  <w:marLeft w:val="0"/>
                  <w:marRight w:val="0"/>
                  <w:marTop w:val="0"/>
                  <w:marBottom w:val="0"/>
                  <w:divBdr>
                    <w:top w:val="none" w:sz="0" w:space="0" w:color="auto"/>
                    <w:left w:val="none" w:sz="0" w:space="0" w:color="auto"/>
                    <w:bottom w:val="none" w:sz="0" w:space="0" w:color="auto"/>
                    <w:right w:val="none" w:sz="0" w:space="0" w:color="auto"/>
                  </w:divBdr>
                  <w:divsChild>
                    <w:div w:id="1264798266">
                      <w:marLeft w:val="0"/>
                      <w:marRight w:val="0"/>
                      <w:marTop w:val="0"/>
                      <w:marBottom w:val="0"/>
                      <w:divBdr>
                        <w:top w:val="none" w:sz="0" w:space="0" w:color="auto"/>
                        <w:left w:val="none" w:sz="0" w:space="0" w:color="auto"/>
                        <w:bottom w:val="none" w:sz="0" w:space="0" w:color="auto"/>
                        <w:right w:val="none" w:sz="0" w:space="0" w:color="auto"/>
                      </w:divBdr>
                      <w:divsChild>
                        <w:div w:id="17008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78218423">
      <w:bodyDiv w:val="1"/>
      <w:marLeft w:val="0"/>
      <w:marRight w:val="0"/>
      <w:marTop w:val="0"/>
      <w:marBottom w:val="0"/>
      <w:divBdr>
        <w:top w:val="none" w:sz="0" w:space="0" w:color="auto"/>
        <w:left w:val="none" w:sz="0" w:space="0" w:color="auto"/>
        <w:bottom w:val="none" w:sz="0" w:space="0" w:color="auto"/>
        <w:right w:val="none" w:sz="0" w:space="0" w:color="auto"/>
      </w:divBdr>
    </w:div>
    <w:div w:id="1324317697">
      <w:bodyDiv w:val="1"/>
      <w:marLeft w:val="0"/>
      <w:marRight w:val="0"/>
      <w:marTop w:val="0"/>
      <w:marBottom w:val="0"/>
      <w:divBdr>
        <w:top w:val="none" w:sz="0" w:space="0" w:color="auto"/>
        <w:left w:val="none" w:sz="0" w:space="0" w:color="auto"/>
        <w:bottom w:val="none" w:sz="0" w:space="0" w:color="auto"/>
        <w:right w:val="none" w:sz="0" w:space="0" w:color="auto"/>
      </w:divBdr>
      <w:divsChild>
        <w:div w:id="1320041011">
          <w:marLeft w:val="0"/>
          <w:marRight w:val="0"/>
          <w:marTop w:val="0"/>
          <w:marBottom w:val="0"/>
          <w:divBdr>
            <w:top w:val="none" w:sz="0" w:space="0" w:color="auto"/>
            <w:left w:val="none" w:sz="0" w:space="0" w:color="auto"/>
            <w:bottom w:val="none" w:sz="0" w:space="0" w:color="auto"/>
            <w:right w:val="none" w:sz="0" w:space="0" w:color="auto"/>
          </w:divBdr>
          <w:divsChild>
            <w:div w:id="2002464336">
              <w:marLeft w:val="0"/>
              <w:marRight w:val="0"/>
              <w:marTop w:val="0"/>
              <w:marBottom w:val="0"/>
              <w:divBdr>
                <w:top w:val="none" w:sz="0" w:space="0" w:color="auto"/>
                <w:left w:val="none" w:sz="0" w:space="0" w:color="auto"/>
                <w:bottom w:val="none" w:sz="0" w:space="0" w:color="auto"/>
                <w:right w:val="none" w:sz="0" w:space="0" w:color="auto"/>
              </w:divBdr>
              <w:divsChild>
                <w:div w:id="1197085860">
                  <w:marLeft w:val="0"/>
                  <w:marRight w:val="0"/>
                  <w:marTop w:val="0"/>
                  <w:marBottom w:val="0"/>
                  <w:divBdr>
                    <w:top w:val="none" w:sz="0" w:space="0" w:color="auto"/>
                    <w:left w:val="none" w:sz="0" w:space="0" w:color="auto"/>
                    <w:bottom w:val="none" w:sz="0" w:space="0" w:color="auto"/>
                    <w:right w:val="none" w:sz="0" w:space="0" w:color="auto"/>
                  </w:divBdr>
                  <w:divsChild>
                    <w:div w:id="2066559151">
                      <w:marLeft w:val="0"/>
                      <w:marRight w:val="0"/>
                      <w:marTop w:val="0"/>
                      <w:marBottom w:val="0"/>
                      <w:divBdr>
                        <w:top w:val="none" w:sz="0" w:space="0" w:color="auto"/>
                        <w:left w:val="none" w:sz="0" w:space="0" w:color="auto"/>
                        <w:bottom w:val="none" w:sz="0" w:space="0" w:color="auto"/>
                        <w:right w:val="none" w:sz="0" w:space="0" w:color="auto"/>
                      </w:divBdr>
                      <w:divsChild>
                        <w:div w:id="13697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33359">
          <w:marLeft w:val="0"/>
          <w:marRight w:val="0"/>
          <w:marTop w:val="0"/>
          <w:marBottom w:val="0"/>
          <w:divBdr>
            <w:top w:val="none" w:sz="0" w:space="0" w:color="auto"/>
            <w:left w:val="none" w:sz="0" w:space="0" w:color="auto"/>
            <w:bottom w:val="none" w:sz="0" w:space="0" w:color="auto"/>
            <w:right w:val="none" w:sz="0" w:space="0" w:color="auto"/>
          </w:divBdr>
          <w:divsChild>
            <w:div w:id="1891186847">
              <w:marLeft w:val="0"/>
              <w:marRight w:val="0"/>
              <w:marTop w:val="0"/>
              <w:marBottom w:val="0"/>
              <w:divBdr>
                <w:top w:val="none" w:sz="0" w:space="0" w:color="auto"/>
                <w:left w:val="none" w:sz="0" w:space="0" w:color="auto"/>
                <w:bottom w:val="none" w:sz="0" w:space="0" w:color="auto"/>
                <w:right w:val="none" w:sz="0" w:space="0" w:color="auto"/>
              </w:divBdr>
              <w:divsChild>
                <w:div w:id="423041098">
                  <w:marLeft w:val="0"/>
                  <w:marRight w:val="0"/>
                  <w:marTop w:val="0"/>
                  <w:marBottom w:val="0"/>
                  <w:divBdr>
                    <w:top w:val="none" w:sz="0" w:space="0" w:color="auto"/>
                    <w:left w:val="none" w:sz="0" w:space="0" w:color="auto"/>
                    <w:bottom w:val="none" w:sz="0" w:space="0" w:color="auto"/>
                    <w:right w:val="none" w:sz="0" w:space="0" w:color="auto"/>
                  </w:divBdr>
                  <w:divsChild>
                    <w:div w:id="1399281150">
                      <w:marLeft w:val="0"/>
                      <w:marRight w:val="0"/>
                      <w:marTop w:val="0"/>
                      <w:marBottom w:val="0"/>
                      <w:divBdr>
                        <w:top w:val="none" w:sz="0" w:space="0" w:color="auto"/>
                        <w:left w:val="none" w:sz="0" w:space="0" w:color="auto"/>
                        <w:bottom w:val="none" w:sz="0" w:space="0" w:color="auto"/>
                        <w:right w:val="none" w:sz="0" w:space="0" w:color="auto"/>
                      </w:divBdr>
                      <w:divsChild>
                        <w:div w:id="13151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0451260">
      <w:bodyDiv w:val="1"/>
      <w:marLeft w:val="0"/>
      <w:marRight w:val="0"/>
      <w:marTop w:val="0"/>
      <w:marBottom w:val="0"/>
      <w:divBdr>
        <w:top w:val="none" w:sz="0" w:space="0" w:color="auto"/>
        <w:left w:val="none" w:sz="0" w:space="0" w:color="auto"/>
        <w:bottom w:val="none" w:sz="0" w:space="0" w:color="auto"/>
        <w:right w:val="none" w:sz="0" w:space="0" w:color="auto"/>
      </w:divBdr>
      <w:divsChild>
        <w:div w:id="820341893">
          <w:marLeft w:val="0"/>
          <w:marRight w:val="0"/>
          <w:marTop w:val="0"/>
          <w:marBottom w:val="0"/>
          <w:divBdr>
            <w:top w:val="none" w:sz="0" w:space="0" w:color="auto"/>
            <w:left w:val="none" w:sz="0" w:space="0" w:color="auto"/>
            <w:bottom w:val="none" w:sz="0" w:space="0" w:color="auto"/>
            <w:right w:val="none" w:sz="0" w:space="0" w:color="auto"/>
          </w:divBdr>
          <w:divsChild>
            <w:div w:id="1391809179">
              <w:marLeft w:val="0"/>
              <w:marRight w:val="0"/>
              <w:marTop w:val="0"/>
              <w:marBottom w:val="0"/>
              <w:divBdr>
                <w:top w:val="none" w:sz="0" w:space="0" w:color="auto"/>
                <w:left w:val="none" w:sz="0" w:space="0" w:color="auto"/>
                <w:bottom w:val="none" w:sz="0" w:space="0" w:color="auto"/>
                <w:right w:val="none" w:sz="0" w:space="0" w:color="auto"/>
              </w:divBdr>
              <w:divsChild>
                <w:div w:id="1821387901">
                  <w:marLeft w:val="0"/>
                  <w:marRight w:val="0"/>
                  <w:marTop w:val="0"/>
                  <w:marBottom w:val="0"/>
                  <w:divBdr>
                    <w:top w:val="none" w:sz="0" w:space="0" w:color="auto"/>
                    <w:left w:val="none" w:sz="0" w:space="0" w:color="auto"/>
                    <w:bottom w:val="none" w:sz="0" w:space="0" w:color="auto"/>
                    <w:right w:val="none" w:sz="0" w:space="0" w:color="auto"/>
                  </w:divBdr>
                  <w:divsChild>
                    <w:div w:id="318459125">
                      <w:marLeft w:val="0"/>
                      <w:marRight w:val="0"/>
                      <w:marTop w:val="0"/>
                      <w:marBottom w:val="0"/>
                      <w:divBdr>
                        <w:top w:val="none" w:sz="0" w:space="0" w:color="auto"/>
                        <w:left w:val="none" w:sz="0" w:space="0" w:color="auto"/>
                        <w:bottom w:val="none" w:sz="0" w:space="0" w:color="auto"/>
                        <w:right w:val="none" w:sz="0" w:space="0" w:color="auto"/>
                      </w:divBdr>
                      <w:divsChild>
                        <w:div w:id="1635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42521">
          <w:marLeft w:val="0"/>
          <w:marRight w:val="0"/>
          <w:marTop w:val="0"/>
          <w:marBottom w:val="0"/>
          <w:divBdr>
            <w:top w:val="none" w:sz="0" w:space="0" w:color="auto"/>
            <w:left w:val="none" w:sz="0" w:space="0" w:color="auto"/>
            <w:bottom w:val="none" w:sz="0" w:space="0" w:color="auto"/>
            <w:right w:val="none" w:sz="0" w:space="0" w:color="auto"/>
          </w:divBdr>
          <w:divsChild>
            <w:div w:id="1823689467">
              <w:marLeft w:val="0"/>
              <w:marRight w:val="0"/>
              <w:marTop w:val="0"/>
              <w:marBottom w:val="0"/>
              <w:divBdr>
                <w:top w:val="none" w:sz="0" w:space="0" w:color="auto"/>
                <w:left w:val="none" w:sz="0" w:space="0" w:color="auto"/>
                <w:bottom w:val="none" w:sz="0" w:space="0" w:color="auto"/>
                <w:right w:val="none" w:sz="0" w:space="0" w:color="auto"/>
              </w:divBdr>
              <w:divsChild>
                <w:div w:id="1327175574">
                  <w:marLeft w:val="0"/>
                  <w:marRight w:val="0"/>
                  <w:marTop w:val="0"/>
                  <w:marBottom w:val="0"/>
                  <w:divBdr>
                    <w:top w:val="none" w:sz="0" w:space="0" w:color="auto"/>
                    <w:left w:val="none" w:sz="0" w:space="0" w:color="auto"/>
                    <w:bottom w:val="none" w:sz="0" w:space="0" w:color="auto"/>
                    <w:right w:val="none" w:sz="0" w:space="0" w:color="auto"/>
                  </w:divBdr>
                  <w:divsChild>
                    <w:div w:id="1970436737">
                      <w:marLeft w:val="0"/>
                      <w:marRight w:val="0"/>
                      <w:marTop w:val="0"/>
                      <w:marBottom w:val="0"/>
                      <w:divBdr>
                        <w:top w:val="none" w:sz="0" w:space="0" w:color="auto"/>
                        <w:left w:val="none" w:sz="0" w:space="0" w:color="auto"/>
                        <w:bottom w:val="none" w:sz="0" w:space="0" w:color="auto"/>
                        <w:right w:val="none" w:sz="0" w:space="0" w:color="auto"/>
                      </w:divBdr>
                      <w:divsChild>
                        <w:div w:id="125227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82430704">
      <w:bodyDiv w:val="1"/>
      <w:marLeft w:val="0"/>
      <w:marRight w:val="0"/>
      <w:marTop w:val="0"/>
      <w:marBottom w:val="0"/>
      <w:divBdr>
        <w:top w:val="none" w:sz="0" w:space="0" w:color="auto"/>
        <w:left w:val="none" w:sz="0" w:space="0" w:color="auto"/>
        <w:bottom w:val="none" w:sz="0" w:space="0" w:color="auto"/>
        <w:right w:val="none" w:sz="0" w:space="0" w:color="auto"/>
      </w:divBdr>
    </w:div>
    <w:div w:id="1547984297">
      <w:bodyDiv w:val="1"/>
      <w:marLeft w:val="0"/>
      <w:marRight w:val="0"/>
      <w:marTop w:val="0"/>
      <w:marBottom w:val="0"/>
      <w:divBdr>
        <w:top w:val="none" w:sz="0" w:space="0" w:color="auto"/>
        <w:left w:val="none" w:sz="0" w:space="0" w:color="auto"/>
        <w:bottom w:val="none" w:sz="0" w:space="0" w:color="auto"/>
        <w:right w:val="none" w:sz="0" w:space="0" w:color="auto"/>
      </w:divBdr>
    </w:div>
    <w:div w:id="1610745183">
      <w:bodyDiv w:val="1"/>
      <w:marLeft w:val="0"/>
      <w:marRight w:val="0"/>
      <w:marTop w:val="0"/>
      <w:marBottom w:val="0"/>
      <w:divBdr>
        <w:top w:val="none" w:sz="0" w:space="0" w:color="auto"/>
        <w:left w:val="none" w:sz="0" w:space="0" w:color="auto"/>
        <w:bottom w:val="none" w:sz="0" w:space="0" w:color="auto"/>
        <w:right w:val="none" w:sz="0" w:space="0" w:color="auto"/>
      </w:divBdr>
      <w:divsChild>
        <w:div w:id="1215654662">
          <w:marLeft w:val="0"/>
          <w:marRight w:val="0"/>
          <w:marTop w:val="0"/>
          <w:marBottom w:val="0"/>
          <w:divBdr>
            <w:top w:val="none" w:sz="0" w:space="0" w:color="auto"/>
            <w:left w:val="none" w:sz="0" w:space="0" w:color="auto"/>
            <w:bottom w:val="none" w:sz="0" w:space="0" w:color="auto"/>
            <w:right w:val="none" w:sz="0" w:space="0" w:color="auto"/>
          </w:divBdr>
          <w:divsChild>
            <w:div w:id="1199858487">
              <w:marLeft w:val="0"/>
              <w:marRight w:val="0"/>
              <w:marTop w:val="0"/>
              <w:marBottom w:val="0"/>
              <w:divBdr>
                <w:top w:val="none" w:sz="0" w:space="0" w:color="auto"/>
                <w:left w:val="none" w:sz="0" w:space="0" w:color="auto"/>
                <w:bottom w:val="none" w:sz="0" w:space="0" w:color="auto"/>
                <w:right w:val="none" w:sz="0" w:space="0" w:color="auto"/>
              </w:divBdr>
              <w:divsChild>
                <w:div w:id="1576938898">
                  <w:marLeft w:val="0"/>
                  <w:marRight w:val="0"/>
                  <w:marTop w:val="0"/>
                  <w:marBottom w:val="0"/>
                  <w:divBdr>
                    <w:top w:val="none" w:sz="0" w:space="0" w:color="auto"/>
                    <w:left w:val="none" w:sz="0" w:space="0" w:color="auto"/>
                    <w:bottom w:val="none" w:sz="0" w:space="0" w:color="auto"/>
                    <w:right w:val="none" w:sz="0" w:space="0" w:color="auto"/>
                  </w:divBdr>
                  <w:divsChild>
                    <w:div w:id="960914204">
                      <w:marLeft w:val="0"/>
                      <w:marRight w:val="0"/>
                      <w:marTop w:val="0"/>
                      <w:marBottom w:val="0"/>
                      <w:divBdr>
                        <w:top w:val="none" w:sz="0" w:space="0" w:color="auto"/>
                        <w:left w:val="none" w:sz="0" w:space="0" w:color="auto"/>
                        <w:bottom w:val="none" w:sz="0" w:space="0" w:color="auto"/>
                        <w:right w:val="none" w:sz="0" w:space="0" w:color="auto"/>
                      </w:divBdr>
                      <w:divsChild>
                        <w:div w:id="863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13932">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mailto:FirstName.LastName@ec.gc.ca"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mailto:ec.servicedesk.ec@canada.ca" TargetMode="External"/><Relationship Id="rId68" Type="http://schemas.openxmlformats.org/officeDocument/2006/relationships/hyperlink" Target="mailto:ec.servicedesk.ec@canada.ca" TargetMode="External"/><Relationship Id="rId76" Type="http://schemas.openxmlformats.org/officeDocument/2006/relationships/image" Target="media/image50.jpeg"/><Relationship Id="rId84" Type="http://schemas.openxmlformats.org/officeDocument/2006/relationships/hyperlink" Target="https://ecollab.ncr.int.ec.gc.ca/org/11001/AutoDepanTI-HelpMeIT/Return%20to%20the%20Workplace%20app.aspx" TargetMode="External"/><Relationship Id="rId89"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canada.ca/en/treasury-board-secretariat/services/access-information-privacy/access-information/information-about-programs-information-holdings/standard-personal-information-banks.htm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s://apps.powerapps.com/play/18724d6f-1497-4569-b840-feb8423f2db9?tenantId=740c5fd3-6e8b-4176-9cc9-454dbe4e62c4&amp;source=portal&amp;screenColor=rgba(0%2C%20138%2C%200%2C%20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ecollab.ncr.int.ec.gc.ca/theme/media/_layouts/15/Lightbox.aspx?url=https%3A%2F%2Fecollab.ncr.int.ec.gc.ca%2Ftheme%2Fmedia%2FVideoLibrary%2FEquipmentPickup_HD.MP4"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82" Type="http://schemas.microsoft.com/office/2007/relationships/hdphoto" Target="media/hdphoto3.wdp"/><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ecollab.ncr.int.ec.gc.ca/theme/media/_layouts/15/Lightbox.aspx?url=https%3A%2F%2Fecollab.ncr.int.ec.gc.ca%2Ftheme%2Fmedia%2FVideoLibrary%2FApproveRequest_HD.MP4" TargetMode="External"/><Relationship Id="rId64" Type="http://schemas.openxmlformats.org/officeDocument/2006/relationships/hyperlink" Target="mailto:ec.servicedesk.ec@canada.ca" TargetMode="External"/><Relationship Id="rId69" Type="http://schemas.openxmlformats.org/officeDocument/2006/relationships/hyperlink" Target="mailto:ec.servicedesk.ec@canada.ca" TargetMode="External"/><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priv.gc.ca/en/contact-the-opc/" TargetMode="External"/><Relationship Id="rId80" Type="http://schemas.microsoft.com/office/2007/relationships/hdphoto" Target="media/hdphoto2.wdp"/><Relationship Id="rId85" Type="http://schemas.openxmlformats.org/officeDocument/2006/relationships/hyperlink" Target="https://web.microsoftstream.com/video/2d0195f9-e4e7-4734-aab7-d626b23aaf4a" TargetMode="External"/><Relationship Id="rId3" Type="http://schemas.openxmlformats.org/officeDocument/2006/relationships/customXml" Target="../customXml/item3.xml"/><Relationship Id="rId12" Type="http://schemas.openxmlformats.org/officeDocument/2006/relationships/hyperlink" Target="mailto:FirstName.LastName@ec.gc.c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ecollab.ncr.int.ec.gc.ca/theme/media/_layouts/15/Lightbox.aspx?url=https%3A%2F%2Fecollab.ncr.int.ec.gc.ca%2Ftheme%2Fmedia%2FVideoLibrary%2FBookingAssistant_HD.MP4" TargetMode="External"/><Relationship Id="rId70" Type="http://schemas.openxmlformats.org/officeDocument/2006/relationships/hyperlink" Target="https://www.canada.ca/en/treasury-board-secretariat/services/access-information-privacy/access-information/information-about-programs-information-holdings/standard-personal-information-banks.html" TargetMode="External"/><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FirstName.LastName@ec.gc.ca" TargetMode="External"/><Relationship Id="rId23" Type="http://schemas.openxmlformats.org/officeDocument/2006/relationships/image" Target="cid:image003.png@01D68B97.28AC6E80"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ecollab.ncr.int.ec.gc.ca/theme/media/_layouts/15/Lightbox.aspx?url=https%3A%2F%2Fecollab.ncr.int.ec.gc.ca%2Ftheme%2Fmedia%2FVideoLibrary%2FApproveRequest_HD.MP4" TargetMode="External"/><Relationship Id="rId65" Type="http://schemas.openxmlformats.org/officeDocument/2006/relationships/image" Target="media/image44.png"/><Relationship Id="rId73" Type="http://schemas.openxmlformats.org/officeDocument/2006/relationships/image" Target="media/image47.png"/><Relationship Id="rId78" Type="http://schemas.microsoft.com/office/2007/relationships/hdphoto" Target="media/hdphoto1.wdp"/><Relationship Id="rId81" Type="http://schemas.openxmlformats.org/officeDocument/2006/relationships/image" Target="media/image53.png"/><Relationship Id="rId86" Type="http://schemas.openxmlformats.org/officeDocument/2006/relationships/hyperlink" Target="https://ecollab.ncr.int.ec.gc.ca/org/11001/Shared%20Documents/Training%20Strategy-EN.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lln\AppData\Roaming\Microsoft\Templates\Insert%20your%20first%20table%20of%20contents%20tutorial.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A39945F215FC4090629571376841FF" ma:contentTypeVersion="14" ma:contentTypeDescription="Create a new document." ma:contentTypeScope="" ma:versionID="60d6e2573064d3a05ba20a36fe5de691">
  <xsd:schema xmlns:xsd="http://www.w3.org/2001/XMLSchema" xmlns:xs="http://www.w3.org/2001/XMLSchema" xmlns:p="http://schemas.microsoft.com/office/2006/metadata/properties" xmlns:ns2="83d3282a-18b1-4800-b0c2-075b7d707270" xmlns:ns3="http://schemas.microsoft.com/sharepoint/v3/fields" xmlns:ns4="db2f5a92-2fea-42a1-a7e5-a28d190353a8" targetNamespace="http://schemas.microsoft.com/office/2006/metadata/properties" ma:root="true" ma:fieldsID="be261a9bfc8a690dbe442c6838d03ea7" ns2:_="" ns3:_="" ns4:_="">
    <xsd:import namespace="83d3282a-18b1-4800-b0c2-075b7d707270"/>
    <xsd:import namespace="http://schemas.microsoft.com/sharepoint/v3/fields"/>
    <xsd:import namespace="db2f5a92-2fea-42a1-a7e5-a28d190353a8"/>
    <xsd:element name="properties">
      <xsd:complexType>
        <xsd:sequence>
          <xsd:element name="documentManagement">
            <xsd:complexType>
              <xsd:all>
                <xsd:element ref="ns2:Stream" minOccurs="0"/>
                <xsd:element ref="ns2:Document_x0020_Type"/>
                <xsd:element ref="ns2:Language"/>
                <xsd:element ref="ns2:Fiscal_x0020_Year"/>
                <xsd:element ref="ns2:Directorate"/>
                <xsd:element ref="ns2:Description0" minOccurs="0"/>
                <xsd:element ref="ns2:Repr_x00e9_sentation" minOccurs="0"/>
                <xsd:element ref="ns3:_DCDateModified" minOccurs="0"/>
                <xsd:element ref="ns2:Date" minOccurs="0"/>
                <xsd:element ref="ns4: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3282a-18b1-4800-b0c2-075b7d707270" elementFormDefault="qualified">
    <xsd:import namespace="http://schemas.microsoft.com/office/2006/documentManagement/types"/>
    <xsd:import namespace="http://schemas.microsoft.com/office/infopath/2007/PartnerControls"/>
    <xsd:element name="Stream" ma:index="3" nillable="true" ma:displayName="Stream" ma:description="Grants and Contributions" ma:format="Dropdown" ma:internalName="Stream">
      <xsd:simpleType>
        <xsd:restriction base="dms:Choice">
          <xsd:enumeration value="Amending Agreements"/>
          <xsd:enumeration value="Expenditure Initiation"/>
          <xsd:enumeration value="Guides"/>
          <xsd:enumeration value="N/A"/>
          <xsd:enumeration value="Negotiating and Preparing the Agreement"/>
          <xsd:enumeration value="Notifying Recipients"/>
          <xsd:enumeration value="Payment Requests"/>
          <xsd:enumeration value="Reporting"/>
          <xsd:enumeration value="Terms &amp; Conditions - Assessed Contributions"/>
          <xsd:enumeration value="Terms &amp; Conditions - Grants"/>
          <xsd:enumeration value="Terms &amp; Conditions - Non-Assessed Contributions"/>
          <xsd:enumeration value="Terms &amp; Conditions - Non-Assessed Contributions - EC's Umbrella Authorities"/>
          <xsd:enumeration value="Training"/>
        </xsd:restriction>
      </xsd:simpleType>
    </xsd:element>
    <xsd:element name="Document_x0020_Type" ma:index="4" ma:displayName="Type of Document" ma:description="Choose a type of document." ma:format="Dropdown" ma:indexed="true" ma:internalName="Document_x0020_Type">
      <xsd:simpleType>
        <xsd:restriction base="dms:Choice">
          <xsd:enumeration value="Acts, Policies, Directives, Guidelines, Plans and Procedures"/>
          <xsd:enumeration value="Agreement"/>
          <xsd:enumeration value="Annex, Memo, QP Notes, References, Checklists, Templates"/>
          <xsd:enumeration value="Archived"/>
          <xsd:enumeration value="Bulletin"/>
          <xsd:enumeration value="Catalogue"/>
          <xsd:enumeration value="Coding"/>
          <xsd:enumeration value="Contacts"/>
          <xsd:enumeration value="Directive"/>
          <xsd:enumeration value="Environmental Assessment, Reports, Terms and Conditions"/>
          <xsd:enumeration value="FAQ"/>
          <xsd:enumeration value="Form"/>
          <xsd:enumeration value="Framework"/>
          <xsd:enumeration value="Guide"/>
          <xsd:enumeration value="Information"/>
          <xsd:enumeration value="Innovation and Promotion"/>
          <xsd:enumeration value="Manual"/>
          <xsd:enumeration value="Modalities and Conditions"/>
          <xsd:enumeration value="Parliamentary Question"/>
          <xsd:enumeration value="Plan"/>
          <xsd:enumeration value="Policy"/>
          <xsd:enumeration value="Presentation"/>
          <xsd:enumeration value="Procedure"/>
          <xsd:enumeration value="Process Map"/>
          <xsd:enumeration value="Quarterly Account Verification Results"/>
          <xsd:enumeration value="Report"/>
          <xsd:enumeration value="Request"/>
          <xsd:enumeration value="Service Delivery Model"/>
          <xsd:enumeration value="Statement"/>
          <xsd:enumeration value="Strategy"/>
          <xsd:enumeration value="Template"/>
          <xsd:enumeration value="Tool"/>
          <xsd:enumeration value="ToR"/>
        </xsd:restriction>
      </xsd:simpleType>
    </xsd:element>
    <xsd:element name="Language" ma:index="5" ma:displayName="Language" ma:description="Choose the language of the document." ma:format="RadioButtons" ma:internalName="Language">
      <xsd:simpleType>
        <xsd:restriction base="dms:Choice">
          <xsd:enumeration value="Bilingual"/>
          <xsd:enumeration value="English"/>
          <xsd:enumeration value="French"/>
        </xsd:restriction>
      </xsd:simpleType>
    </xsd:element>
    <xsd:element name="Fiscal_x0020_Year" ma:index="6" ma:displayName="Fiscal Year" ma:default="2019-20" ma:description="Choose the fiscal year." ma:format="Dropdown" ma:internalName="Fiscal_x0020_Year">
      <xsd:simpleType>
        <xsd:restriction base="dms:Choice">
          <xsd:enumeration value="2017-18"/>
          <xsd:enumeration value="2018-19"/>
          <xsd:enumeration value="2019-20"/>
          <xsd:enumeration value="2020-21"/>
          <xsd:enumeration value="2021-22"/>
        </xsd:restriction>
      </xsd:simpleType>
    </xsd:element>
    <xsd:element name="Directorate" ma:index="7" ma:displayName="Directorate" ma:description="Choose the respective Directorate." ma:format="Dropdown" ma:internalName="Directorate">
      <xsd:simpleType>
        <xsd:restriction base="dms:Choice">
          <xsd:enumeration value="Assets, Real Property and Security"/>
          <xsd:enumeration value="Assistant Deputy Minister Office"/>
          <xsd:enumeration value="Branch Planning and Management Services"/>
          <xsd:enumeration value="Business Applications and Solutions"/>
          <xsd:enumeration value="Chief Information Officer Office"/>
          <xsd:enumeration value="Corporate Management"/>
          <xsd:enumeration value="Financial Management"/>
          <xsd:enumeration value="Information and Service Management"/>
          <xsd:enumeration value="Procurement, Accounting and Controls Directorate"/>
        </xsd:restriction>
      </xsd:simpleType>
    </xsd:element>
    <xsd:element name="Description0" ma:index="8" nillable="true" ma:displayName="Description" ma:internalName="Description0">
      <xsd:simpleType>
        <xsd:restriction base="dms:Note">
          <xsd:maxLength value="255"/>
        </xsd:restriction>
      </xsd:simpleType>
    </xsd:element>
    <xsd:element name="Repr_x00e9_sentation" ma:index="9" nillable="true" ma:displayName="Details" ma:internalName="Repr_x00e9_sentation">
      <xsd:simpleType>
        <xsd:restriction base="dms:Note">
          <xsd:maxLength value="255"/>
        </xsd:restriction>
      </xsd:simpleType>
    </xsd:element>
    <xsd:element name="Date" ma:index="18" nillable="true" ma:displayName="Date" ma:format="DateTime"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Modified" ma:index="17" nillable="true" ma:displayName="Date Modified" ma:description="The date on which this resource was last modified" ma:format="DateTime" ma:internalName="_DCDateModified">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b2f5a92-2fea-42a1-a7e5-a28d190353a8" elementFormDefault="qualified">
    <xsd:import namespace="http://schemas.microsoft.com/office/2006/documentManagement/types"/>
    <xsd:import namespace="http://schemas.microsoft.com/office/infopath/2007/PartnerControls"/>
    <xsd:element name="SharedWithUsers" ma:index="1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10" ma:displayName="."/>
        <xsd:element ref="dcterms:created" minOccurs="0" maxOccurs="1"/>
        <xsd:element ref="dc:identifier" minOccurs="0" maxOccurs="1"/>
        <xsd:element name="contentType" minOccurs="0" maxOccurs="1" type="xsd:string" ma:index="13" ma:displayName="Content Type"/>
        <xsd:element ref="dc:title" minOccurs="0" maxOccurs="1" ma:index="1" ma:displayName="Title"/>
        <xsd:element ref="dc:subject" maxOccurs="1" ma:index="2"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ream xmlns="83d3282a-18b1-4800-b0c2-075b7d707270" xsi:nil="true"/>
    <Document_x0020_Type xmlns="83d3282a-18b1-4800-b0c2-075b7d707270">Guide</Document_x0020_Type>
    <_DCDateModified xmlns="http://schemas.microsoft.com/sharepoint/v3/fields" xsi:nil="true"/>
    <Language xmlns="83d3282a-18b1-4800-b0c2-075b7d707270">English</Language>
    <Fiscal_x0020_Year xmlns="83d3282a-18b1-4800-b0c2-075b7d707270">2020-21</Fiscal_x0020_Year>
    <Directorate xmlns="83d3282a-18b1-4800-b0c2-075b7d707270">Chief Information Officer Office</Directorate>
    <Description0 xmlns="83d3282a-18b1-4800-b0c2-075b7d707270">Return to Workplace step by step user guide</Description0>
    <Date xmlns="83d3282a-18b1-4800-b0c2-075b7d707270" xsi:nil="true"/>
    <Repr_x00e9_sentation xmlns="83d3282a-18b1-4800-b0c2-075b7d707270" xsi:nil="true"/>
  </documentManagement>
</p:properties>
</file>

<file path=customXml/itemProps1.xml><?xml version="1.0" encoding="utf-8"?>
<ds:datastoreItem xmlns:ds="http://schemas.openxmlformats.org/officeDocument/2006/customXml" ds:itemID="{6AE7FBAC-7250-4A09-BFE7-2D751CD655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d3282a-18b1-4800-b0c2-075b7d707270"/>
    <ds:schemaRef ds:uri="http://schemas.microsoft.com/sharepoint/v3/fields"/>
    <ds:schemaRef ds:uri="db2f5a92-2fea-42a1-a7e5-a28d190353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FB1667-DEA4-4551-82AA-ED97F9A14856}">
  <ds:schemaRefs>
    <ds:schemaRef ds:uri="http://schemas.openxmlformats.org/officeDocument/2006/bibliography"/>
  </ds:schemaRefs>
</ds:datastoreItem>
</file>

<file path=customXml/itemProps3.xml><?xml version="1.0" encoding="utf-8"?>
<ds:datastoreItem xmlns:ds="http://schemas.openxmlformats.org/officeDocument/2006/customXml" ds:itemID="{BA592DF1-20F5-433C-BA02-7C60BB32FC41}">
  <ds:schemaRefs>
    <ds:schemaRef ds:uri="http://schemas.microsoft.com/sharepoint/v3/contenttype/forms"/>
  </ds:schemaRefs>
</ds:datastoreItem>
</file>

<file path=customXml/itemProps4.xml><?xml version="1.0" encoding="utf-8"?>
<ds:datastoreItem xmlns:ds="http://schemas.openxmlformats.org/officeDocument/2006/customXml" ds:itemID="{712FBBDA-6DB9-4042-A2FC-4B993E5825D1}">
  <ds:schemaRefs>
    <ds:schemaRef ds:uri="http://schemas.microsoft.com/office/2006/metadata/properties"/>
    <ds:schemaRef ds:uri="83d3282a-18b1-4800-b0c2-075b7d707270"/>
    <ds:schemaRef ds:uri="http://schemas.microsoft.com/sharepoint/v3/fields"/>
    <ds:schemaRef ds:uri="http://purl.org/dc/terms/"/>
    <ds:schemaRef ds:uri="db2f5a92-2fea-42a1-a7e5-a28d190353a8"/>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Insert your first table of contents tutorial.dotx</Template>
  <TotalTime>0</TotalTime>
  <Pages>32</Pages>
  <Words>3982</Words>
  <Characters>22702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26631</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Service Desk</dc:subject>
  <dc:creator/>
  <cp:keywords/>
  <dc:description/>
  <cp:lastModifiedBy/>
  <cp:revision>1</cp:revision>
  <dcterms:created xsi:type="dcterms:W3CDTF">2020-11-24T14:07:00Z</dcterms:created>
  <dcterms:modified xsi:type="dcterms:W3CDTF">2020-11-24T14:07:00Z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0x010100D9A39945F215FC4090629571376841FF</vt:lpwstr>
  </property>
</Properties>
</file>